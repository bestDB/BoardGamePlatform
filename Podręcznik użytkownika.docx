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5" w:rsidRDefault="00D90A8E" w:rsidP="00195813">
      <w:pPr>
        <w:tabs>
          <w:tab w:val="center" w:pos="4818"/>
        </w:tabs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Podręcznik</w:t>
      </w:r>
      <w:r w:rsidR="00D55D75">
        <w:rPr>
          <w:sz w:val="72"/>
          <w:szCs w:val="72"/>
        </w:rPr>
        <w:t xml:space="preserve"> </w:t>
      </w:r>
      <w:r w:rsidR="00161947">
        <w:rPr>
          <w:sz w:val="72"/>
          <w:szCs w:val="72"/>
        </w:rPr>
        <w:t>użytkownika</w:t>
      </w:r>
    </w:p>
    <w:p w:rsidR="00D22F5B" w:rsidRPr="001D351D" w:rsidRDefault="004326E5" w:rsidP="00195813">
      <w:pPr>
        <w:tabs>
          <w:tab w:val="center" w:pos="4818"/>
        </w:tabs>
        <w:spacing w:line="360" w:lineRule="auto"/>
        <w:jc w:val="center"/>
      </w:pPr>
      <w:r>
        <w:rPr>
          <w:sz w:val="56"/>
          <w:szCs w:val="56"/>
        </w:rPr>
        <w:t>Rozproszona p</w:t>
      </w:r>
      <w:r w:rsidR="00D55D75">
        <w:rPr>
          <w:sz w:val="56"/>
          <w:szCs w:val="56"/>
        </w:rPr>
        <w:t>l</w:t>
      </w:r>
      <w:r>
        <w:rPr>
          <w:sz w:val="56"/>
          <w:szCs w:val="56"/>
        </w:rPr>
        <w:t>atforma do tworzenia gier planszowych, przeznaczona na system Android.</w:t>
      </w:r>
      <w:r w:rsidR="0078655C" w:rsidRPr="001D351D">
        <w:br w:type="page"/>
      </w:r>
    </w:p>
    <w:p w:rsidR="00D22F5B" w:rsidRPr="001D351D" w:rsidRDefault="0078655C" w:rsidP="00195813">
      <w:pPr>
        <w:pStyle w:val="Tekstblokowy"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480" w:line="360" w:lineRule="auto"/>
        <w:ind w:right="1357"/>
        <w:jc w:val="both"/>
        <w:rPr>
          <w:i/>
          <w:sz w:val="24"/>
        </w:rPr>
      </w:pPr>
      <w:r w:rsidRPr="001D351D">
        <w:rPr>
          <w:i/>
          <w:sz w:val="24"/>
        </w:rPr>
        <w:lastRenderedPageBreak/>
        <w:t>Niniejsze opracowanie powstało w trakcie i jako rezultat za</w:t>
      </w:r>
      <w:r w:rsidRPr="001D351D">
        <w:rPr>
          <w:i/>
          <w:sz w:val="24"/>
        </w:rPr>
        <w:softHyphen/>
        <w:t>jęć dy</w:t>
      </w:r>
      <w:r w:rsidRPr="001D351D">
        <w:rPr>
          <w:i/>
          <w:sz w:val="24"/>
        </w:rPr>
        <w:softHyphen/>
        <w:t>dak</w:t>
      </w:r>
      <w:r w:rsidRPr="001D351D">
        <w:rPr>
          <w:i/>
          <w:sz w:val="24"/>
        </w:rPr>
        <w:softHyphen/>
        <w:t>tycz</w:t>
      </w:r>
      <w:r w:rsidRPr="001D351D">
        <w:rPr>
          <w:i/>
          <w:sz w:val="24"/>
        </w:rPr>
        <w:softHyphen/>
        <w:t>nych z przedmiotu wymienionego na stronie tytułowej, 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dzo</w:t>
      </w:r>
      <w:r w:rsidRPr="001D351D">
        <w:rPr>
          <w:i/>
          <w:sz w:val="24"/>
        </w:rPr>
        <w:softHyphen/>
        <w:t>nych w Akademii Górniczo-Hutniczej w Krakowie (AGH) przez oso</w:t>
      </w:r>
      <w:r w:rsidRPr="001D351D">
        <w:rPr>
          <w:i/>
          <w:sz w:val="24"/>
        </w:rPr>
        <w:softHyphen/>
        <w:t>bę (oso</w:t>
      </w:r>
      <w:r w:rsidRPr="001D351D">
        <w:rPr>
          <w:i/>
          <w:sz w:val="24"/>
        </w:rPr>
        <w:softHyphen/>
        <w:t>by) wy</w:t>
      </w:r>
      <w:r w:rsidRPr="001D351D">
        <w:rPr>
          <w:i/>
          <w:sz w:val="24"/>
        </w:rPr>
        <w:softHyphen/>
        <w:t>mie</w:t>
      </w:r>
      <w:r w:rsidRPr="001D351D">
        <w:rPr>
          <w:i/>
          <w:sz w:val="24"/>
        </w:rPr>
        <w:softHyphen/>
        <w:t>nioną (wymienione) po słowach "Pro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dzą</w:t>
      </w:r>
      <w:r w:rsidRPr="001D351D">
        <w:rPr>
          <w:i/>
          <w:sz w:val="24"/>
        </w:rPr>
        <w:softHyphen/>
        <w:t>cy zajęcia" i nie może być wy</w:t>
      </w:r>
      <w:r w:rsidRPr="001D351D">
        <w:rPr>
          <w:i/>
          <w:sz w:val="24"/>
        </w:rPr>
        <w:softHyphen/>
        <w:t>korzystywane w jakikolwiek sposób i do jakichkolwiek ce</w:t>
      </w:r>
      <w:r w:rsidRPr="001D351D">
        <w:rPr>
          <w:i/>
          <w:sz w:val="24"/>
        </w:rPr>
        <w:softHyphen/>
        <w:t>lów, w ca</w:t>
      </w:r>
      <w:r w:rsidRPr="001D351D">
        <w:rPr>
          <w:i/>
          <w:sz w:val="24"/>
        </w:rPr>
        <w:softHyphen/>
        <w:t>ło</w:t>
      </w:r>
      <w:r w:rsidRPr="001D351D">
        <w:rPr>
          <w:i/>
          <w:sz w:val="24"/>
        </w:rPr>
        <w:softHyphen/>
        <w:t>ści lub części, w szczególności pub</w:t>
      </w:r>
      <w:r w:rsidRPr="001D351D">
        <w:rPr>
          <w:i/>
          <w:sz w:val="24"/>
        </w:rPr>
        <w:softHyphen/>
        <w:t>li</w:t>
      </w:r>
      <w:r w:rsidRPr="001D351D">
        <w:rPr>
          <w:i/>
          <w:sz w:val="24"/>
        </w:rPr>
        <w:softHyphen/>
        <w:t>ko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ne w ja</w:t>
      </w:r>
      <w:r w:rsidRPr="001D351D">
        <w:rPr>
          <w:i/>
          <w:sz w:val="24"/>
        </w:rPr>
        <w:softHyphen/>
        <w:t>ki</w:t>
      </w:r>
      <w:r w:rsidRPr="001D351D">
        <w:rPr>
          <w:i/>
          <w:sz w:val="24"/>
        </w:rPr>
        <w:softHyphen/>
        <w:t>kol</w:t>
      </w:r>
      <w:r w:rsidRPr="001D351D">
        <w:rPr>
          <w:i/>
          <w:sz w:val="24"/>
        </w:rPr>
        <w:softHyphen/>
        <w:t>wiek spo</w:t>
      </w:r>
      <w:r w:rsidRPr="001D351D">
        <w:rPr>
          <w:i/>
          <w:sz w:val="24"/>
        </w:rPr>
        <w:softHyphen/>
        <w:t>sób i w jakiejkolwiek formie, bez uzy</w:t>
      </w:r>
      <w:r w:rsidRPr="001D351D">
        <w:rPr>
          <w:i/>
          <w:sz w:val="24"/>
        </w:rPr>
        <w:softHyphen/>
        <w:t>ska</w:t>
      </w:r>
      <w:r w:rsidRPr="001D351D">
        <w:rPr>
          <w:i/>
          <w:sz w:val="24"/>
        </w:rPr>
        <w:softHyphen/>
        <w:t>nia uprzed</w:t>
      </w:r>
      <w:r w:rsidRPr="001D351D">
        <w:rPr>
          <w:i/>
          <w:sz w:val="24"/>
        </w:rPr>
        <w:softHyphen/>
        <w:t>niej, pi</w:t>
      </w:r>
      <w:r w:rsidRPr="001D351D">
        <w:rPr>
          <w:i/>
          <w:sz w:val="24"/>
        </w:rPr>
        <w:softHyphen/>
        <w:t>sem</w:t>
      </w:r>
      <w:r w:rsidRPr="001D351D">
        <w:rPr>
          <w:i/>
          <w:sz w:val="24"/>
        </w:rPr>
        <w:softHyphen/>
        <w:t>nej zgody tej oso</w:t>
      </w:r>
      <w:r w:rsidRPr="001D351D">
        <w:rPr>
          <w:i/>
          <w:sz w:val="24"/>
        </w:rPr>
        <w:softHyphen/>
        <w:t>by (tych osób) lub odpowiednich władz AGH.              </w:t>
      </w:r>
      <w:r w:rsidRPr="001D351D">
        <w:rPr>
          <w:i/>
          <w:sz w:val="24"/>
        </w:rPr>
        <w:br/>
      </w:r>
      <w:r w:rsidRPr="001D351D">
        <w:rPr>
          <w:i/>
          <w:sz w:val="24"/>
        </w:rPr>
        <w:br/>
      </w:r>
      <w:r w:rsidRPr="001D351D">
        <w:rPr>
          <w:b/>
          <w:i/>
          <w:sz w:val="24"/>
        </w:rPr>
        <w:t xml:space="preserve">Copyright </w:t>
      </w:r>
      <w:r w:rsidRPr="001D351D">
        <w:rPr>
          <w:b/>
          <w:i/>
          <w:sz w:val="30"/>
        </w:rPr>
        <w:t>©</w:t>
      </w:r>
      <w:r w:rsidRPr="001D351D">
        <w:rPr>
          <w:b/>
          <w:i/>
          <w:sz w:val="24"/>
        </w:rPr>
        <w:t xml:space="preserve"> </w:t>
      </w:r>
      <w:r w:rsidR="000B329D" w:rsidRPr="001D351D">
        <w:rPr>
          <w:b/>
          <w:i/>
          <w:sz w:val="24"/>
        </w:rPr>
        <w:fldChar w:fldCharType="begin"/>
      </w:r>
      <w:r w:rsidRPr="001D351D">
        <w:rPr>
          <w:b/>
          <w:i/>
          <w:sz w:val="24"/>
        </w:rPr>
        <w:instrText xml:space="preserve"> SAVEDATE \@ "yyyy" </w:instrText>
      </w:r>
      <w:r w:rsidR="000B329D" w:rsidRPr="001D351D">
        <w:rPr>
          <w:b/>
          <w:i/>
          <w:sz w:val="24"/>
        </w:rPr>
        <w:fldChar w:fldCharType="separate"/>
      </w:r>
      <w:r w:rsidR="00D90A8E">
        <w:rPr>
          <w:b/>
          <w:i/>
          <w:noProof/>
          <w:sz w:val="24"/>
        </w:rPr>
        <w:t>2013</w:t>
      </w:r>
      <w:r w:rsidR="000B329D" w:rsidRPr="001D351D">
        <w:rPr>
          <w:b/>
          <w:i/>
          <w:sz w:val="24"/>
        </w:rPr>
        <w:fldChar w:fldCharType="end"/>
      </w:r>
      <w:r w:rsidRPr="001D351D">
        <w:rPr>
          <w:b/>
          <w:i/>
          <w:sz w:val="24"/>
        </w:rPr>
        <w:t xml:space="preserve"> Akademia Górniczo-Hutnicza (AGH) w Krakowie</w:t>
      </w:r>
    </w:p>
    <w:p w:rsidR="00D22F5B" w:rsidRPr="001D351D" w:rsidRDefault="0078655C" w:rsidP="00195813">
      <w:pPr>
        <w:pStyle w:val="Tekstpodstawowy"/>
        <w:rPr>
          <w:b/>
          <w:sz w:val="36"/>
        </w:rPr>
      </w:pPr>
      <w:r w:rsidRPr="001D351D">
        <w:rPr>
          <w:b/>
          <w:sz w:val="36"/>
        </w:rPr>
        <w:t>Spis treści</w:t>
      </w:r>
    </w:p>
    <w:p w:rsidR="00203F2A" w:rsidRDefault="000B329D" w:rsidP="00195813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B329D">
        <w:rPr>
          <w:b w:val="0"/>
          <w:noProof w:val="0"/>
          <w:sz w:val="24"/>
        </w:rPr>
        <w:fldChar w:fldCharType="begin"/>
      </w:r>
      <w:r w:rsidR="0078655C" w:rsidRPr="001D351D">
        <w:rPr>
          <w:b w:val="0"/>
          <w:noProof w:val="0"/>
          <w:sz w:val="24"/>
        </w:rPr>
        <w:instrText xml:space="preserve"> TOC  \* MERGEFORMAT </w:instrText>
      </w:r>
      <w:r w:rsidRPr="000B329D">
        <w:rPr>
          <w:b w:val="0"/>
          <w:noProof w:val="0"/>
          <w:sz w:val="24"/>
        </w:rPr>
        <w:fldChar w:fldCharType="separate"/>
      </w:r>
      <w:r w:rsidR="00203F2A">
        <w:t>1.</w:t>
      </w:r>
      <w:r w:rsidR="00203F2A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203F2A">
        <w:t>Zakres dokumentu</w:t>
      </w:r>
      <w:r w:rsidR="00203F2A">
        <w:tab/>
      </w:r>
      <w:r>
        <w:fldChar w:fldCharType="begin"/>
      </w:r>
      <w:r w:rsidR="00203F2A">
        <w:instrText xml:space="preserve"> PAGEREF _Toc359532510 \h </w:instrText>
      </w:r>
      <w:r>
        <w:fldChar w:fldCharType="separate"/>
      </w:r>
      <w:r w:rsidR="00203F2A">
        <w:t>3</w:t>
      </w:r>
      <w:r>
        <w:fldChar w:fldCharType="end"/>
      </w:r>
    </w:p>
    <w:p w:rsidR="00203F2A" w:rsidRDefault="00203F2A" w:rsidP="00195813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Przykładowy przebieg tworzenia gry na przykładzie Monopoly</w:t>
      </w:r>
      <w:r>
        <w:tab/>
      </w:r>
      <w:r w:rsidR="000B329D">
        <w:fldChar w:fldCharType="begin"/>
      </w:r>
      <w:r>
        <w:instrText xml:space="preserve"> PAGEREF _Toc359532511 \h </w:instrText>
      </w:r>
      <w:r w:rsidR="000B329D">
        <w:fldChar w:fldCharType="separate"/>
      </w:r>
      <w:r>
        <w:t>4</w:t>
      </w:r>
      <w:r w:rsidR="000B329D">
        <w:fldChar w:fldCharType="end"/>
      </w:r>
    </w:p>
    <w:p w:rsidR="00203F2A" w:rsidRDefault="00203F2A" w:rsidP="00195813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Założenia</w:t>
      </w:r>
      <w:r>
        <w:tab/>
      </w:r>
      <w:r w:rsidR="000B329D">
        <w:fldChar w:fldCharType="begin"/>
      </w:r>
      <w:r>
        <w:instrText xml:space="preserve"> PAGEREF _Toc359532512 \h </w:instrText>
      </w:r>
      <w:r w:rsidR="000B329D">
        <w:fldChar w:fldCharType="separate"/>
      </w:r>
      <w:r>
        <w:t>4</w:t>
      </w:r>
      <w:r w:rsidR="000B329D">
        <w:fldChar w:fldCharType="end"/>
      </w:r>
    </w:p>
    <w:p w:rsidR="00203F2A" w:rsidRDefault="00203F2A" w:rsidP="00195813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Implementowanie logiki gry</w:t>
      </w:r>
      <w:r>
        <w:tab/>
      </w:r>
      <w:r w:rsidR="000B329D">
        <w:fldChar w:fldCharType="begin"/>
      </w:r>
      <w:r>
        <w:instrText xml:space="preserve"> PAGEREF _Toc359532513 \h </w:instrText>
      </w:r>
      <w:r w:rsidR="000B329D">
        <w:fldChar w:fldCharType="separate"/>
      </w:r>
      <w:r>
        <w:t>5</w:t>
      </w:r>
      <w:r w:rsidR="000B329D">
        <w:fldChar w:fldCharType="end"/>
      </w:r>
    </w:p>
    <w:p w:rsidR="00203F2A" w:rsidRDefault="00203F2A" w:rsidP="00195813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Rozpoczynamy pisanie klasy:</w:t>
      </w:r>
      <w:r>
        <w:tab/>
      </w:r>
      <w:r w:rsidR="000B329D">
        <w:fldChar w:fldCharType="begin"/>
      </w:r>
      <w:r>
        <w:instrText xml:space="preserve"> PAGEREF _Toc359532514 \h </w:instrText>
      </w:r>
      <w:r w:rsidR="000B329D">
        <w:fldChar w:fldCharType="separate"/>
      </w:r>
      <w:r>
        <w:t>7</w:t>
      </w:r>
      <w:r w:rsidR="000B329D">
        <w:fldChar w:fldCharType="end"/>
      </w:r>
    </w:p>
    <w:p w:rsidR="00203F2A" w:rsidRDefault="00203F2A" w:rsidP="00195813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Implementacja inicjalizacji gry</w:t>
      </w:r>
      <w:r>
        <w:tab/>
      </w:r>
      <w:r w:rsidR="000B329D">
        <w:fldChar w:fldCharType="begin"/>
      </w:r>
      <w:r>
        <w:instrText xml:space="preserve"> PAGEREF _Toc359532515 \h </w:instrText>
      </w:r>
      <w:r w:rsidR="000B329D">
        <w:fldChar w:fldCharType="separate"/>
      </w:r>
      <w:r>
        <w:t>9</w:t>
      </w:r>
      <w:r w:rsidR="000B329D">
        <w:fldChar w:fldCharType="end"/>
      </w:r>
    </w:p>
    <w:p w:rsidR="00203F2A" w:rsidRDefault="00203F2A" w:rsidP="00195813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Implementacja akcji związanych ze zmianą stanu ze względu na kontekst.</w:t>
      </w:r>
      <w:r>
        <w:tab/>
      </w:r>
      <w:r w:rsidR="000B329D">
        <w:fldChar w:fldCharType="begin"/>
      </w:r>
      <w:r>
        <w:instrText xml:space="preserve"> PAGEREF _Toc359532516 \h </w:instrText>
      </w:r>
      <w:r w:rsidR="000B329D">
        <w:fldChar w:fldCharType="separate"/>
      </w:r>
      <w:r>
        <w:t>13</w:t>
      </w:r>
      <w:r w:rsidR="000B329D">
        <w:fldChar w:fldCharType="end"/>
      </w:r>
    </w:p>
    <w:p w:rsidR="00203F2A" w:rsidRDefault="00203F2A" w:rsidP="00195813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Implementacja szczegółów dotyczących gry</w:t>
      </w:r>
      <w:r>
        <w:tab/>
      </w:r>
      <w:r w:rsidR="000B329D">
        <w:fldChar w:fldCharType="begin"/>
      </w:r>
      <w:r>
        <w:instrText xml:space="preserve"> PAGEREF _Toc359532517 \h </w:instrText>
      </w:r>
      <w:r w:rsidR="000B329D">
        <w:fldChar w:fldCharType="separate"/>
      </w:r>
      <w:r>
        <w:t>15</w:t>
      </w:r>
      <w:r w:rsidR="000B329D">
        <w:fldChar w:fldCharType="end"/>
      </w:r>
    </w:p>
    <w:p w:rsidR="00203F2A" w:rsidRDefault="00203F2A" w:rsidP="00195813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Połączenie modułów w obiekt tworzący grę</w:t>
      </w:r>
      <w:r>
        <w:tab/>
      </w:r>
      <w:r w:rsidR="000B329D">
        <w:fldChar w:fldCharType="begin"/>
      </w:r>
      <w:r>
        <w:instrText xml:space="preserve"> PAGEREF _Toc359532518 \h </w:instrText>
      </w:r>
      <w:r w:rsidR="000B329D">
        <w:fldChar w:fldCharType="separate"/>
      </w:r>
      <w:r>
        <w:t>16</w:t>
      </w:r>
      <w:r w:rsidR="000B329D">
        <w:fldChar w:fldCharType="end"/>
      </w:r>
    </w:p>
    <w:p w:rsidR="00203F2A" w:rsidRDefault="00203F2A" w:rsidP="00195813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Rozpoczęcie gry</w:t>
      </w:r>
      <w:r>
        <w:tab/>
      </w:r>
      <w:r w:rsidR="000B329D">
        <w:fldChar w:fldCharType="begin"/>
      </w:r>
      <w:r>
        <w:instrText xml:space="preserve"> PAGEREF _Toc359532519 \h </w:instrText>
      </w:r>
      <w:r w:rsidR="000B329D">
        <w:fldChar w:fldCharType="separate"/>
      </w:r>
      <w:r>
        <w:t>17</w:t>
      </w:r>
      <w:r w:rsidR="000B329D">
        <w:fldChar w:fldCharType="end"/>
      </w:r>
    </w:p>
    <w:p w:rsidR="00203F2A" w:rsidRDefault="00203F2A" w:rsidP="00195813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Podsumowanie</w:t>
      </w:r>
      <w:r>
        <w:tab/>
      </w:r>
      <w:r w:rsidR="000B329D">
        <w:fldChar w:fldCharType="begin"/>
      </w:r>
      <w:r>
        <w:instrText xml:space="preserve"> PAGEREF _Toc359532520 \h </w:instrText>
      </w:r>
      <w:r w:rsidR="000B329D">
        <w:fldChar w:fldCharType="separate"/>
      </w:r>
      <w:r>
        <w:t>19</w:t>
      </w:r>
      <w:r w:rsidR="000B329D">
        <w:fldChar w:fldCharType="end"/>
      </w:r>
    </w:p>
    <w:p w:rsidR="00203F2A" w:rsidRDefault="00203F2A" w:rsidP="00195813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Bibliografia</w:t>
      </w:r>
      <w:r>
        <w:tab/>
      </w:r>
      <w:r w:rsidR="000B329D">
        <w:fldChar w:fldCharType="begin"/>
      </w:r>
      <w:r>
        <w:instrText xml:space="preserve"> PAGEREF _Toc359532521 \h </w:instrText>
      </w:r>
      <w:r w:rsidR="000B329D">
        <w:fldChar w:fldCharType="separate"/>
      </w:r>
      <w:r>
        <w:t>20</w:t>
      </w:r>
      <w:r w:rsidR="000B329D">
        <w:fldChar w:fldCharType="end"/>
      </w:r>
    </w:p>
    <w:p w:rsidR="00203F2A" w:rsidRDefault="00203F2A" w:rsidP="00195813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Indeks ważniejszych terminów</w:t>
      </w:r>
      <w:r>
        <w:tab/>
      </w:r>
      <w:r w:rsidR="000B329D">
        <w:fldChar w:fldCharType="begin"/>
      </w:r>
      <w:r>
        <w:instrText xml:space="preserve"> PAGEREF _Toc359532522 \h </w:instrText>
      </w:r>
      <w:r w:rsidR="000B329D">
        <w:fldChar w:fldCharType="separate"/>
      </w:r>
      <w:r>
        <w:t>21</w:t>
      </w:r>
      <w:r w:rsidR="000B329D">
        <w:fldChar w:fldCharType="end"/>
      </w:r>
    </w:p>
    <w:p w:rsidR="00203F2A" w:rsidRDefault="00203F2A" w:rsidP="00195813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Spis ilustracji i tabel</w:t>
      </w:r>
      <w:r>
        <w:tab/>
      </w:r>
      <w:r w:rsidR="000B329D">
        <w:fldChar w:fldCharType="begin"/>
      </w:r>
      <w:r>
        <w:instrText xml:space="preserve"> PAGEREF _Toc359532523 \h </w:instrText>
      </w:r>
      <w:r w:rsidR="000B329D">
        <w:fldChar w:fldCharType="separate"/>
      </w:r>
      <w:r>
        <w:t>21</w:t>
      </w:r>
      <w:r w:rsidR="000B329D">
        <w:fldChar w:fldCharType="end"/>
      </w:r>
    </w:p>
    <w:p w:rsidR="00D22F5B" w:rsidRPr="001D351D" w:rsidRDefault="000B329D" w:rsidP="00195813">
      <w:pPr>
        <w:pStyle w:val="Spistreci2"/>
        <w:spacing w:line="360" w:lineRule="auto"/>
        <w:rPr>
          <w:noProof w:val="0"/>
          <w:sz w:val="24"/>
        </w:rPr>
        <w:sectPr w:rsidR="00D22F5B" w:rsidRPr="001D351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1" w:bottom="1418" w:left="1418" w:header="975" w:footer="737" w:gutter="0"/>
          <w:cols w:space="708"/>
          <w:titlePg/>
        </w:sectPr>
      </w:pPr>
      <w:r w:rsidRPr="001D351D">
        <w:rPr>
          <w:noProof w:val="0"/>
          <w:sz w:val="24"/>
        </w:rPr>
        <w:fldChar w:fldCharType="end"/>
      </w:r>
    </w:p>
    <w:p w:rsidR="009279F2" w:rsidRPr="001D351D" w:rsidRDefault="009279F2" w:rsidP="00195813">
      <w:pPr>
        <w:spacing w:line="360" w:lineRule="auto"/>
        <w:rPr>
          <w:b/>
          <w:sz w:val="20"/>
        </w:rPr>
      </w:pPr>
    </w:p>
    <w:p w:rsidR="009279F2" w:rsidRPr="001D351D" w:rsidRDefault="009279F2" w:rsidP="00195813">
      <w:pPr>
        <w:spacing w:line="360" w:lineRule="auto"/>
      </w:pPr>
    </w:p>
    <w:p w:rsidR="00F67799" w:rsidRDefault="00F67799" w:rsidP="00195813">
      <w:pPr>
        <w:pStyle w:val="Nagwek1"/>
        <w:spacing w:line="360" w:lineRule="auto"/>
        <w:rPr>
          <w:noProof w:val="0"/>
        </w:rPr>
      </w:pPr>
      <w:bookmarkStart w:id="0" w:name="_Toc359532510"/>
      <w:r>
        <w:rPr>
          <w:noProof w:val="0"/>
        </w:rPr>
        <w:lastRenderedPageBreak/>
        <w:t>Zakres dokumentu</w:t>
      </w:r>
      <w:bookmarkEnd w:id="0"/>
    </w:p>
    <w:p w:rsidR="00776A94" w:rsidRDefault="00F67799" w:rsidP="00195813">
      <w:pPr>
        <w:pStyle w:val="Tekstpodstawowy"/>
      </w:pPr>
      <w:r>
        <w:tab/>
        <w:t xml:space="preserve">Dokument ten ma na celu </w:t>
      </w:r>
      <w:r w:rsidR="00E42FFC">
        <w:t xml:space="preserve">zaprezentowanie przykładowej implementacji gry </w:t>
      </w:r>
      <w:proofErr w:type="spellStart"/>
      <w:r w:rsidR="00E42FFC">
        <w:t>Monopoly</w:t>
      </w:r>
      <w:proofErr w:type="spellEnd"/>
      <w:r w:rsidR="00E42FFC">
        <w:t xml:space="preserve"> z wykorzystaniem platformy do gier planszowych. </w:t>
      </w:r>
    </w:p>
    <w:p w:rsidR="00C832F4" w:rsidRDefault="00C832F4" w:rsidP="00195813">
      <w:pPr>
        <w:pStyle w:val="Tekstpodstawowy"/>
      </w:pPr>
    </w:p>
    <w:p w:rsidR="00C832F4" w:rsidRDefault="00C832F4" w:rsidP="00195813">
      <w:pPr>
        <w:pStyle w:val="Tekstpodstawowy"/>
      </w:pPr>
    </w:p>
    <w:p w:rsidR="00C832F4" w:rsidRDefault="00C832F4" w:rsidP="00195813">
      <w:pPr>
        <w:pStyle w:val="Tekstpodstawowy"/>
      </w:pPr>
    </w:p>
    <w:p w:rsidR="00C832F4" w:rsidRDefault="00C832F4" w:rsidP="00195813">
      <w:pPr>
        <w:pStyle w:val="Tekstpodstawowy"/>
      </w:pPr>
    </w:p>
    <w:p w:rsidR="00C832F4" w:rsidRDefault="00C832F4" w:rsidP="00195813">
      <w:pPr>
        <w:pStyle w:val="Tekstpodstawowy"/>
      </w:pPr>
    </w:p>
    <w:p w:rsidR="00C832F4" w:rsidRPr="00A663F3" w:rsidRDefault="00C832F4" w:rsidP="00195813">
      <w:pPr>
        <w:pStyle w:val="Nagwek1"/>
        <w:spacing w:line="360" w:lineRule="auto"/>
      </w:pPr>
      <w:bookmarkStart w:id="1" w:name="_Toc359532511"/>
      <w:r>
        <w:lastRenderedPageBreak/>
        <w:t>Przykładowy przebieg tworzenia gry</w:t>
      </w:r>
      <w:r w:rsidR="00DC4475">
        <w:t xml:space="preserve"> na przykładzie Monopoly</w:t>
      </w:r>
      <w:bookmarkEnd w:id="1"/>
    </w:p>
    <w:p w:rsidR="00C832F4" w:rsidRDefault="00C832F4" w:rsidP="00195813">
      <w:pPr>
        <w:pStyle w:val="Nagwek2"/>
        <w:spacing w:line="360" w:lineRule="auto"/>
      </w:pPr>
      <w:bookmarkStart w:id="2" w:name="_Toc359532512"/>
      <w:r>
        <w:t>Założenia</w:t>
      </w:r>
      <w:bookmarkEnd w:id="2"/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Nasza implementacja prostej gry </w:t>
      </w:r>
      <w:proofErr w:type="spellStart"/>
      <w:r>
        <w:rPr>
          <w:sz w:val="24"/>
          <w:szCs w:val="24"/>
        </w:rPr>
        <w:t>monopoly</w:t>
      </w:r>
      <w:proofErr w:type="spellEnd"/>
      <w:r>
        <w:rPr>
          <w:sz w:val="24"/>
          <w:szCs w:val="24"/>
        </w:rPr>
        <w:t xml:space="preserve"> opiera się na następującej planszy:</w:t>
      </w:r>
    </w:p>
    <w:p w:rsidR="00C832F4" w:rsidRPr="009A1F07" w:rsidRDefault="00C832F4" w:rsidP="0019581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5760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Plansza składa się z 16 pól , w tym 4 specjalnych. Start jest polem startowym, </w:t>
      </w:r>
      <w:proofErr w:type="spellStart"/>
      <w:r>
        <w:rPr>
          <w:sz w:val="24"/>
          <w:szCs w:val="24"/>
        </w:rPr>
        <w:t>Policeman</w:t>
      </w:r>
      <w:proofErr w:type="spellEnd"/>
      <w:r>
        <w:rPr>
          <w:sz w:val="24"/>
          <w:szCs w:val="24"/>
        </w:rPr>
        <w:t xml:space="preserve"> powoduje przejście do więzienia – </w:t>
      </w:r>
      <w:proofErr w:type="spellStart"/>
      <w:r>
        <w:rPr>
          <w:sz w:val="24"/>
          <w:szCs w:val="24"/>
        </w:rPr>
        <w:t>Prison</w:t>
      </w:r>
      <w:proofErr w:type="spellEnd"/>
      <w:r>
        <w:rPr>
          <w:sz w:val="24"/>
          <w:szCs w:val="24"/>
        </w:rPr>
        <w:t xml:space="preserve"> pole 12. Poza tym jest pole szansy na polu ósmym które powoduje obecnie ,że gracz dostanie 100 $. Pola zwykłe kosztują 100$ . Można na nich  dokupić domek za 100$ , a gracz który stanie na polu należącym do przeciwnika musi zapłacić 100$. Przy przejściu przez start gracz dostaje 100$. Początkowo gracze mają po 1000$.  Gra jest pisana z myślą o rozgrywce dla dwóch osób.</w:t>
      </w:r>
    </w:p>
    <w:p w:rsidR="00C832F4" w:rsidRPr="00822575" w:rsidRDefault="00C832F4" w:rsidP="00195813">
      <w:pPr>
        <w:pStyle w:val="Nagwek2"/>
        <w:spacing w:line="360" w:lineRule="auto"/>
      </w:pPr>
      <w:bookmarkStart w:id="3" w:name="_Toc359532513"/>
      <w:r w:rsidRPr="00822575">
        <w:t>Implementowanie logiki gry</w:t>
      </w:r>
      <w:bookmarkEnd w:id="3"/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Stworzenie gry rozpoczynamy od napisania jej logiki. Polega ona na implementacji stanów z których występują przejścia do innych stanów i wykonania w nich odpowiednich akcji. Jest to implementacja wzorca projektowego Stan. Interfejs stanu abstrakcyjnego wygląda tak: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FE2AFC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boardGamePlatform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game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java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util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List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java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util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boardGamePlatform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gameResources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abstract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State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protected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protected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Player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protected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List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protected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protected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Map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attributes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State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currentPlayer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List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allPlayers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</w:rPr>
        <w:t>…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State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currentPlayer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List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allPlayers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Map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attributes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ab/>
        <w:t>…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FE2AFC">
        <w:rPr>
          <w:rFonts w:ascii="Courier New" w:hAnsi="Courier New" w:cs="Courier New"/>
          <w:color w:val="000000"/>
          <w:sz w:val="20"/>
        </w:rPr>
        <w:t xml:space="preserve">   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Player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getCurrentPlayer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    </w:t>
      </w:r>
      <w:r w:rsidRPr="00FE2AF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lastRenderedPageBreak/>
        <w:t xml:space="preserve">   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FE2AFC">
        <w:rPr>
          <w:rFonts w:ascii="Courier New" w:hAnsi="Courier New" w:cs="Courier New"/>
          <w:color w:val="000000"/>
          <w:sz w:val="20"/>
        </w:rPr>
        <w:t xml:space="preserve">  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List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    </w:t>
      </w:r>
      <w:r w:rsidRPr="00FE2AF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abstract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getContext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abstract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currTurnResult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Map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otherTurnResults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abstract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boolean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gameEnded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FE2AFC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FE2AF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 tego wynika ,że klasa dziedzicząca po stanie musi:</w:t>
      </w:r>
    </w:p>
    <w:p w:rsidR="00C832F4" w:rsidRDefault="00C832F4" w:rsidP="00195813">
      <w:pPr>
        <w:pStyle w:val="Akapitzlist"/>
        <w:numPr>
          <w:ilvl w:val="0"/>
          <w:numId w:val="3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Posiadać klasę przyjmujący planszę, obiekt logiki którego stan się zmienia po stanie i ewentualnie dodatkowe atrybuty przyjmowane przy tworzeniu stanu.</w:t>
      </w:r>
    </w:p>
    <w:p w:rsidR="00C832F4" w:rsidRDefault="00C832F4" w:rsidP="00195813">
      <w:pPr>
        <w:pStyle w:val="Akapitzlist"/>
        <w:numPr>
          <w:ilvl w:val="0"/>
          <w:numId w:val="3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Zaimplementować funkcję zwracającą obecny kontekst(</w:t>
      </w:r>
      <w:proofErr w:type="spellStart"/>
      <w:r>
        <w:rPr>
          <w:sz w:val="24"/>
          <w:szCs w:val="24"/>
        </w:rPr>
        <w:t>getContext</w:t>
      </w:r>
      <w:proofErr w:type="spellEnd"/>
      <w:r>
        <w:rPr>
          <w:sz w:val="24"/>
          <w:szCs w:val="24"/>
        </w:rPr>
        <w:t>) który zostanie przekazany do obecnego gracza i do pozostałych graczy.</w:t>
      </w:r>
    </w:p>
    <w:p w:rsidR="00C832F4" w:rsidRDefault="00C832F4" w:rsidP="00195813">
      <w:pPr>
        <w:pStyle w:val="Akapitzlist"/>
        <w:numPr>
          <w:ilvl w:val="0"/>
          <w:numId w:val="3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Zaimplementować funkcję dokonującą tury w stanie ( </w:t>
      </w:r>
      <w:proofErr w:type="spellStart"/>
      <w:r>
        <w:rPr>
          <w:sz w:val="24"/>
          <w:szCs w:val="24"/>
        </w:rPr>
        <w:t>makeTurn</w:t>
      </w:r>
      <w:proofErr w:type="spellEnd"/>
      <w:r>
        <w:rPr>
          <w:sz w:val="24"/>
          <w:szCs w:val="24"/>
        </w:rPr>
        <w:t>) na podstawie rezultatów tur gracza obecnego i pozostałych graczy biorących udział w rozgrywce.</w:t>
      </w:r>
    </w:p>
    <w:p w:rsidR="00C832F4" w:rsidRDefault="00C832F4" w:rsidP="00195813">
      <w:pPr>
        <w:pStyle w:val="Akapitzlist"/>
        <w:numPr>
          <w:ilvl w:val="0"/>
          <w:numId w:val="3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Zaimplementować funkcję sprawdzającą czy gra dobiegła końca( </w:t>
      </w:r>
      <w:proofErr w:type="spellStart"/>
      <w:r>
        <w:rPr>
          <w:sz w:val="24"/>
          <w:szCs w:val="24"/>
        </w:rPr>
        <w:t>gameEnded</w:t>
      </w:r>
      <w:proofErr w:type="spellEnd"/>
      <w:r>
        <w:rPr>
          <w:sz w:val="24"/>
          <w:szCs w:val="24"/>
        </w:rPr>
        <w:t>).</w:t>
      </w:r>
    </w:p>
    <w:p w:rsidR="00C832F4" w:rsidRDefault="00C832F4" w:rsidP="00195813">
      <w:pPr>
        <w:spacing w:line="360" w:lineRule="auto"/>
        <w:ind w:left="708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Początkowym stanem gry będzie </w:t>
      </w:r>
      <w:proofErr w:type="spellStart"/>
      <w:r>
        <w:rPr>
          <w:sz w:val="24"/>
          <w:szCs w:val="24"/>
        </w:rPr>
        <w:t>StartGame</w:t>
      </w:r>
      <w:proofErr w:type="spellEnd"/>
      <w:r>
        <w:rPr>
          <w:sz w:val="24"/>
          <w:szCs w:val="24"/>
        </w:rPr>
        <w:t>. W nim poinformujemy wszystkich graczy ,że gra się rozpoczęła i przejdziemy do stanu rozpoczynającego turę gracza.</w:t>
      </w:r>
    </w:p>
    <w:p w:rsidR="00C832F4" w:rsidRDefault="00C832F4" w:rsidP="00195813">
      <w:pPr>
        <w:spacing w:line="360" w:lineRule="auto"/>
        <w:ind w:left="708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Importujemy potrzebne klasy:</w:t>
      </w:r>
    </w:p>
    <w:p w:rsidR="00C832F4" w:rsidRPr="00607D8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java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util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List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java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util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607D8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State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gameResources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Tworzymy nowy stan poprzez nadpisanie klasy bazowej Start i robimy konstruktor który przekaże parametry do konstruktora klasy bazowej:</w:t>
      </w:r>
    </w:p>
    <w:p w:rsidR="00C832F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</w:p>
    <w:p w:rsidR="00C832F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</w:p>
    <w:p w:rsidR="00C832F4" w:rsidRPr="00607D86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8000FF"/>
          <w:sz w:val="20"/>
        </w:rPr>
        <w:t>public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StartGame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b/>
          <w:bCs/>
          <w:color w:val="0000FF"/>
          <w:sz w:val="20"/>
        </w:rPr>
        <w:t>extends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State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color w:val="8000FF"/>
          <w:sz w:val="20"/>
        </w:rPr>
        <w:t>public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StartGame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Player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List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0132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</w:t>
      </w:r>
      <w:r w:rsidRPr="0000132C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Nadpisujemy funkcję zwracającą kontekst: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color w:val="8000FF"/>
          <w:sz w:val="20"/>
        </w:rPr>
        <w:t>public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getContext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</w:t>
      </w:r>
      <w:r w:rsidRPr="0000132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132C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132C">
        <w:rPr>
          <w:rFonts w:ascii="Courier New" w:hAnsi="Courier New" w:cs="Courier New"/>
          <w:color w:val="808080"/>
          <w:sz w:val="20"/>
        </w:rPr>
        <w:t>StartGame</w:t>
      </w:r>
      <w:proofErr w:type="spellEnd"/>
      <w:r w:rsidRPr="0000132C">
        <w:rPr>
          <w:rFonts w:ascii="Courier New" w:hAnsi="Courier New" w:cs="Courier New"/>
          <w:color w:val="808080"/>
          <w:sz w:val="20"/>
        </w:rPr>
        <w:t>"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 kontekście przekazujemy nazwę stanu , planszę , obecnego gracza i wszystkich graczy, te informacje wystarczą nam u graczy by odbyć na ich podstawie w tym stanie odpowiednie instrukcje. 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Następną rzeczą jest implementacja logiki tury który odbędzie się na podstawie działań graczy w turze.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color w:val="8000FF"/>
          <w:sz w:val="20"/>
        </w:rPr>
        <w:t>public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currTurnResult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Map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0132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otherTurnResults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132C" w:rsidRDefault="00C832F4" w:rsidP="00195813">
      <w:pPr>
        <w:shd w:val="clear" w:color="auto" w:fill="FFFFFF"/>
        <w:spacing w:line="360" w:lineRule="auto"/>
        <w:ind w:left="1416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stateChangable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132C">
        <w:rPr>
          <w:rFonts w:ascii="Courier New" w:hAnsi="Courier New" w:cs="Courier New"/>
          <w:color w:val="000000"/>
          <w:sz w:val="20"/>
        </w:rPr>
        <w:t>changeState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132C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00132C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PlayerMove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Tura na początku gry nie jest zbyt skomplikowana, obejmuje tylko przejście do nowego stanu w którym obecny gracz będzie dokonywał ruchu . Jest to realizowane poprzez wykonanie na obiekcie logiki gry </w:t>
      </w:r>
      <w:proofErr w:type="spellStart"/>
      <w:r>
        <w:rPr>
          <w:sz w:val="24"/>
          <w:szCs w:val="24"/>
        </w:rPr>
        <w:t>stateChangable</w:t>
      </w:r>
      <w:proofErr w:type="spellEnd"/>
      <w:r>
        <w:rPr>
          <w:sz w:val="24"/>
          <w:szCs w:val="24"/>
        </w:rPr>
        <w:t xml:space="preserve"> funkcji zmiany stanu </w:t>
      </w:r>
      <w:proofErr w:type="spellStart"/>
      <w:r>
        <w:rPr>
          <w:sz w:val="24"/>
          <w:szCs w:val="24"/>
        </w:rPr>
        <w:t>changeState</w:t>
      </w:r>
      <w:proofErr w:type="spellEnd"/>
      <w:r>
        <w:rPr>
          <w:sz w:val="24"/>
          <w:szCs w:val="24"/>
        </w:rPr>
        <w:t xml:space="preserve"> do odpowiedniego stanu.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Kończymy stan </w:t>
      </w:r>
      <w:proofErr w:type="spellStart"/>
      <w:r>
        <w:rPr>
          <w:sz w:val="24"/>
          <w:szCs w:val="24"/>
        </w:rPr>
        <w:t>StartGame</w:t>
      </w:r>
      <w:proofErr w:type="spellEnd"/>
      <w:r>
        <w:rPr>
          <w:sz w:val="24"/>
          <w:szCs w:val="24"/>
        </w:rPr>
        <w:t xml:space="preserve"> implementując funkcję zwracającą czy gra została zakończona i domykamy nawias klamrowy z początku klasy. 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color w:val="8000FF"/>
          <w:sz w:val="20"/>
        </w:rPr>
        <w:t>public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8000FF"/>
          <w:sz w:val="20"/>
        </w:rPr>
        <w:t>boolean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gameEnded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</w:t>
      </w:r>
      <w:r w:rsidRPr="0000132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b/>
          <w:bCs/>
          <w:color w:val="0000FF"/>
          <w:sz w:val="20"/>
        </w:rPr>
        <w:t>false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  <w:r w:rsidRPr="0000132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0132C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Nasz pierwszy stan gry został ukończony. Kontynuacją jest napisanie stanu </w:t>
      </w:r>
      <w:proofErr w:type="spellStart"/>
      <w:r>
        <w:rPr>
          <w:sz w:val="24"/>
          <w:szCs w:val="24"/>
        </w:rPr>
        <w:t>PlayerMove</w:t>
      </w:r>
      <w:proofErr w:type="spellEnd"/>
      <w:r>
        <w:rPr>
          <w:sz w:val="24"/>
          <w:szCs w:val="24"/>
        </w:rPr>
        <w:t xml:space="preserve"> implementującego pobranie ruchu od gracza i dokonanie odpowiedniej akcji w zależności od wyrzutu kostką. Importujemy potrzebne klasy: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java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util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List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java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util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State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gameResources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gameResources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Field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platformExceptions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FieldNotHasNeihgboursException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platformExceptions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NotAvalaibleMoveException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platformExceptions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NotPawnFoundException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platformExceptions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PlayerNotHasPawnsException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platformExceptions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UnsupportedMoveNumberException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utilities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pStyle w:val="Nagwek2"/>
        <w:spacing w:line="360" w:lineRule="auto"/>
      </w:pPr>
      <w:bookmarkStart w:id="4" w:name="_Toc359532514"/>
      <w:r>
        <w:t>Rozpoczynamy pisanie klasy:</w:t>
      </w:r>
      <w:bookmarkEnd w:id="4"/>
    </w:p>
    <w:p w:rsidR="00C832F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</w:p>
    <w:p w:rsidR="00C832F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8000FF"/>
          <w:sz w:val="20"/>
        </w:rPr>
        <w:t>public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PlayerMove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b/>
          <w:bCs/>
          <w:color w:val="0000FF"/>
          <w:sz w:val="20"/>
        </w:rPr>
        <w:t>extends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State 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lastRenderedPageBreak/>
        <w:t xml:space="preserve">    </w:t>
      </w:r>
      <w:r w:rsidRPr="00BB49F4">
        <w:rPr>
          <w:rFonts w:ascii="Courier New" w:hAnsi="Courier New" w:cs="Courier New"/>
          <w:color w:val="8000FF"/>
          <w:sz w:val="20"/>
        </w:rPr>
        <w:t>public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PlayerMove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Player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List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BB49F4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    </w:t>
      </w:r>
      <w:r w:rsidRPr="00BB49F4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Implementujemy funkcję pobierającą kontekst: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8000FF"/>
          <w:sz w:val="20"/>
        </w:rPr>
        <w:t>public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getContext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BB49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    </w:t>
      </w:r>
      <w:r w:rsidRPr="00BB49F4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B49F4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BB49F4">
        <w:rPr>
          <w:rFonts w:ascii="Courier New" w:hAnsi="Courier New" w:cs="Courier New"/>
          <w:color w:val="808080"/>
          <w:sz w:val="20"/>
        </w:rPr>
        <w:t>PlayerMove</w:t>
      </w:r>
      <w:proofErr w:type="spellEnd"/>
      <w:r w:rsidRPr="00BB49F4">
        <w:rPr>
          <w:rFonts w:ascii="Courier New" w:hAnsi="Courier New" w:cs="Courier New"/>
          <w:color w:val="808080"/>
          <w:sz w:val="20"/>
        </w:rPr>
        <w:t>"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  <w:r w:rsidRPr="00BB49F4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Pr="00BB49F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rozpoczynamy pisanie logiki pobierania tur w stanie:</w:t>
      </w:r>
    </w:p>
    <w:p w:rsidR="00C832F4" w:rsidRPr="00515123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</w:t>
      </w:r>
      <w:r w:rsidRPr="00515123">
        <w:rPr>
          <w:rFonts w:ascii="Courier New" w:hAnsi="Courier New" w:cs="Courier New"/>
          <w:color w:val="8000FF"/>
          <w:sz w:val="20"/>
        </w:rPr>
        <w:t>public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currTurnResult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515123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Map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515123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otherTurnResults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515123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515123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moveLen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Integer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15123">
        <w:rPr>
          <w:rFonts w:ascii="Courier New" w:hAnsi="Courier New" w:cs="Courier New"/>
          <w:color w:val="000000"/>
          <w:sz w:val="20"/>
        </w:rPr>
        <w:t>parseInt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currTurnResult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15123">
        <w:rPr>
          <w:rFonts w:ascii="Courier New" w:hAnsi="Courier New" w:cs="Courier New"/>
          <w:color w:val="000000"/>
          <w:sz w:val="20"/>
        </w:rPr>
        <w:t>getProperty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15123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515123">
        <w:rPr>
          <w:rFonts w:ascii="Courier New" w:hAnsi="Courier New" w:cs="Courier New"/>
          <w:color w:val="808080"/>
          <w:sz w:val="20"/>
        </w:rPr>
        <w:t>Move</w:t>
      </w:r>
      <w:proofErr w:type="spellEnd"/>
      <w:r w:rsidRPr="00515123">
        <w:rPr>
          <w:rFonts w:ascii="Courier New" w:hAnsi="Courier New" w:cs="Courier New"/>
          <w:color w:val="808080"/>
          <w:sz w:val="20"/>
        </w:rPr>
        <w:t>"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515123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boardH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 naszym rozwiązaniu efektem realizacji tury u obecnego gracza będzie w </w:t>
      </w:r>
      <w:proofErr w:type="spellStart"/>
      <w:r>
        <w:rPr>
          <w:sz w:val="24"/>
          <w:szCs w:val="24"/>
        </w:rPr>
        <w:t>TurnResult</w:t>
      </w:r>
      <w:proofErr w:type="spellEnd"/>
      <w:r>
        <w:rPr>
          <w:sz w:val="24"/>
          <w:szCs w:val="24"/>
        </w:rPr>
        <w:t xml:space="preserve"> w atrybucie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ilości wyrzuconych oczek. Wydobywamy z </w:t>
      </w:r>
      <w:proofErr w:type="spellStart"/>
      <w:r>
        <w:rPr>
          <w:sz w:val="24"/>
          <w:szCs w:val="24"/>
        </w:rPr>
        <w:t>currTurnResult</w:t>
      </w:r>
      <w:proofErr w:type="spellEnd"/>
      <w:r>
        <w:rPr>
          <w:sz w:val="24"/>
          <w:szCs w:val="24"/>
        </w:rPr>
        <w:t xml:space="preserve"> atrybut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, przypisujemy do zmiennej </w:t>
      </w:r>
      <w:proofErr w:type="spellStart"/>
      <w:r>
        <w:rPr>
          <w:sz w:val="24"/>
          <w:szCs w:val="24"/>
        </w:rPr>
        <w:t>moveLen</w:t>
      </w:r>
      <w:proofErr w:type="spellEnd"/>
      <w:r>
        <w:rPr>
          <w:sz w:val="24"/>
          <w:szCs w:val="24"/>
        </w:rPr>
        <w:t xml:space="preserve"> . Inicjalizujemy </w:t>
      </w:r>
      <w:proofErr w:type="spellStart"/>
      <w:r>
        <w:rPr>
          <w:sz w:val="24"/>
          <w:szCs w:val="24"/>
        </w:rPr>
        <w:t>BoardHelper</w:t>
      </w:r>
      <w:proofErr w:type="spellEnd"/>
      <w:r>
        <w:rPr>
          <w:sz w:val="24"/>
          <w:szCs w:val="24"/>
        </w:rPr>
        <w:t xml:space="preserve"> który zawiera funkcję które pomogą nam przenosić pionki po planszy i rozpoczynamy działanie tury:</w:t>
      </w:r>
    </w:p>
    <w:p w:rsidR="00C832F4" w:rsidRPr="00515123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515123">
        <w:rPr>
          <w:rFonts w:ascii="Courier New" w:hAnsi="Courier New" w:cs="Courier New"/>
          <w:b/>
          <w:bCs/>
          <w:color w:val="0000FF"/>
          <w:sz w:val="20"/>
        </w:rPr>
        <w:t>try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515123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    Field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startField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boardH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15123">
        <w:rPr>
          <w:rFonts w:ascii="Courier New" w:hAnsi="Courier New" w:cs="Courier New"/>
          <w:color w:val="000000"/>
          <w:sz w:val="20"/>
        </w:rPr>
        <w:t>getPawnsField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currentPlayer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15123">
        <w:rPr>
          <w:rFonts w:ascii="Courier New" w:hAnsi="Courier New" w:cs="Courier New"/>
          <w:color w:val="000000"/>
          <w:sz w:val="20"/>
        </w:rPr>
        <w:t>getPlayerFirstPawn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    Field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endField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boardH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15123">
        <w:rPr>
          <w:rFonts w:ascii="Courier New" w:hAnsi="Courier New" w:cs="Courier New"/>
          <w:color w:val="000000"/>
          <w:sz w:val="20"/>
        </w:rPr>
        <w:t>movePlayerFirstPawnByNum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moveLen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515123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 pola </w:t>
      </w:r>
      <w:proofErr w:type="spellStart"/>
      <w:r>
        <w:rPr>
          <w:sz w:val="24"/>
          <w:szCs w:val="24"/>
        </w:rPr>
        <w:t>startField</w:t>
      </w:r>
      <w:proofErr w:type="spellEnd"/>
      <w:r>
        <w:rPr>
          <w:sz w:val="24"/>
          <w:szCs w:val="24"/>
        </w:rPr>
        <w:t xml:space="preserve"> przypisujemy początkowe pole gracza, a do </w:t>
      </w:r>
      <w:proofErr w:type="spellStart"/>
      <w:r>
        <w:rPr>
          <w:sz w:val="24"/>
          <w:szCs w:val="24"/>
        </w:rPr>
        <w:t>endField</w:t>
      </w:r>
      <w:proofErr w:type="spellEnd"/>
      <w:r>
        <w:rPr>
          <w:sz w:val="24"/>
          <w:szCs w:val="24"/>
        </w:rPr>
        <w:t xml:space="preserve"> pole na którym powinien się znaleźć. W obu przypadkach używamy odpowiednich funkcji z </w:t>
      </w:r>
      <w:proofErr w:type="spellStart"/>
      <w:r>
        <w:rPr>
          <w:sz w:val="24"/>
          <w:szCs w:val="24"/>
        </w:rPr>
        <w:t>boardHelpera</w:t>
      </w:r>
      <w:proofErr w:type="spellEnd"/>
      <w:r>
        <w:rPr>
          <w:sz w:val="24"/>
          <w:szCs w:val="24"/>
        </w:rPr>
        <w:t xml:space="preserve">( po dalsze informację na ich temat polecam przejrzenie dokumentacji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>).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startField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getID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endField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getID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())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lastRenderedPageBreak/>
        <w:t xml:space="preserve">             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CrossingStartField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Sprawdzamy czy pionek gracza przeszedł przez pole startowe, jeżeli tak to zmieniamy odpowiedni stan i wychodzimy z funkcji.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switch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endField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getID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())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case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color w:val="FF8000"/>
          <w:sz w:val="20"/>
        </w:rPr>
        <w:t>0</w:t>
      </w:r>
      <w:r w:rsidRPr="00961AE6">
        <w:rPr>
          <w:rFonts w:ascii="Courier New" w:hAnsi="Courier New" w:cs="Courier New"/>
          <w:color w:val="000000"/>
          <w:sz w:val="20"/>
        </w:rPr>
        <w:t xml:space="preserve">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61AE6">
        <w:rPr>
          <w:rFonts w:ascii="Courier New" w:hAnsi="Courier New" w:cs="Courier New"/>
          <w:color w:val="000000"/>
          <w:sz w:val="20"/>
        </w:rPr>
        <w:t xml:space="preserve">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StartField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case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color w:val="FF8000"/>
          <w:sz w:val="20"/>
        </w:rPr>
        <w:t>4</w:t>
      </w:r>
      <w:r w:rsidRPr="00961AE6">
        <w:rPr>
          <w:rFonts w:ascii="Courier New" w:hAnsi="Courier New" w:cs="Courier New"/>
          <w:color w:val="000000"/>
          <w:sz w:val="20"/>
        </w:rPr>
        <w:t xml:space="preserve">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61AE6">
        <w:rPr>
          <w:rFonts w:ascii="Courier New" w:hAnsi="Courier New" w:cs="Courier New"/>
          <w:color w:val="000000"/>
          <w:sz w:val="20"/>
        </w:rPr>
        <w:t xml:space="preserve">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Policeman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case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color w:val="FF8000"/>
          <w:sz w:val="20"/>
        </w:rPr>
        <w:t>8</w:t>
      </w:r>
      <w:r w:rsidRPr="00961AE6">
        <w:rPr>
          <w:rFonts w:ascii="Courier New" w:hAnsi="Courier New" w:cs="Courier New"/>
          <w:color w:val="000000"/>
          <w:sz w:val="20"/>
        </w:rPr>
        <w:t xml:space="preserve">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61AE6">
        <w:rPr>
          <w:rFonts w:ascii="Courier New" w:hAnsi="Courier New" w:cs="Courier New"/>
          <w:color w:val="000000"/>
          <w:sz w:val="20"/>
        </w:rPr>
        <w:t xml:space="preserve">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ChanceField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case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color w:val="FF8000"/>
          <w:sz w:val="20"/>
        </w:rPr>
        <w:t>12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61AE6">
        <w:rPr>
          <w:rFonts w:ascii="Courier New" w:hAnsi="Courier New" w:cs="Courier New"/>
          <w:color w:val="000000"/>
          <w:sz w:val="20"/>
        </w:rPr>
        <w:t xml:space="preserve">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Prison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Sprawdzamy na jakie pole stanął gracz i zależności od jego ID zmieniamy stan na odpowiadający jemu jeżeli stanął na jedno z pól specjalnych ( pole start, pole policjant, pole szansy, pole więzienie). Jeżeli to nie jest pole specjalne 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961AE6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ownerID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Integer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parseInt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endField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getAttribute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961AE6">
        <w:rPr>
          <w:rFonts w:ascii="Courier New" w:hAnsi="Courier New" w:cs="Courier New"/>
          <w:color w:val="808080"/>
          <w:sz w:val="20"/>
        </w:rPr>
        <w:t>Owner</w:t>
      </w:r>
      <w:proofErr w:type="spellEnd"/>
      <w:r w:rsidRPr="00961AE6">
        <w:rPr>
          <w:rFonts w:ascii="Courier New" w:hAnsi="Courier New" w:cs="Courier New"/>
          <w:color w:val="808080"/>
          <w:sz w:val="20"/>
        </w:rPr>
        <w:t>"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ownerID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getPlayerID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())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AtOwnerField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else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ownerID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color w:val="FF8000"/>
          <w:sz w:val="20"/>
        </w:rPr>
        <w:t>0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AtNobodysField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else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lastRenderedPageBreak/>
        <w:t xml:space="preserve">             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AtEnemyField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catch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Exception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printStackTrace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961AE6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961AE6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Początkowo sprawdzamy właściciela pola( 0 – bank, 1 – gracz pierwszy, 2 – gracz drugi). W zależności od przypadku zmieniamy stan na odpowiadający. 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color w:val="000000"/>
          <w:sz w:val="20"/>
        </w:rPr>
        <w:t xml:space="preserve">    </w:t>
      </w:r>
      <w:r w:rsidRPr="00822575">
        <w:rPr>
          <w:rFonts w:ascii="Courier New" w:hAnsi="Courier New" w:cs="Courier New"/>
          <w:color w:val="8000FF"/>
          <w:sz w:val="20"/>
        </w:rPr>
        <w:t>public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8000FF"/>
          <w:sz w:val="20"/>
        </w:rPr>
        <w:t>boolean</w:t>
      </w:r>
      <w:proofErr w:type="spellEnd"/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gameEnded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color w:val="000000"/>
          <w:sz w:val="20"/>
        </w:rPr>
        <w:t xml:space="preserve">        </w:t>
      </w:r>
      <w:r w:rsidRPr="00822575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b/>
          <w:bCs/>
          <w:color w:val="0000FF"/>
          <w:sz w:val="20"/>
        </w:rPr>
        <w:t>false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color w:val="000000"/>
          <w:sz w:val="20"/>
        </w:rPr>
        <w:t xml:space="preserve">    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822575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822575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Piszemy funkcję zwracającą czy gra już się skończyła i kończymy klasę. Piszemy analogicznie resztę klas wchodzących w skład logiki gry( cały kod źródłowy jest dołączony do projektu w pakiecie </w:t>
      </w:r>
      <w:proofErr w:type="spellStart"/>
      <w:r>
        <w:rPr>
          <w:sz w:val="24"/>
          <w:szCs w:val="24"/>
        </w:rPr>
        <w:t>monopolyConsolePrototype</w:t>
      </w:r>
      <w:proofErr w:type="spellEnd"/>
      <w:r>
        <w:rPr>
          <w:sz w:val="24"/>
          <w:szCs w:val="24"/>
        </w:rPr>
        <w:t>).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pStyle w:val="Nagwek2"/>
        <w:spacing w:line="360" w:lineRule="auto"/>
      </w:pPr>
      <w:bookmarkStart w:id="5" w:name="_Toc359532515"/>
      <w:r w:rsidRPr="00822575">
        <w:t xml:space="preserve">Implementacja </w:t>
      </w:r>
      <w:r>
        <w:t>inicjalizacji gry</w:t>
      </w:r>
      <w:bookmarkEnd w:id="5"/>
    </w:p>
    <w:p w:rsidR="00C832F4" w:rsidRDefault="00C832F4" w:rsidP="00195813">
      <w:pPr>
        <w:spacing w:line="360" w:lineRule="auto"/>
        <w:rPr>
          <w:sz w:val="24"/>
          <w:szCs w:val="24"/>
        </w:rPr>
      </w:pPr>
      <w:r w:rsidRPr="00822575">
        <w:rPr>
          <w:sz w:val="36"/>
          <w:szCs w:val="36"/>
        </w:rPr>
        <w:t xml:space="preserve"> </w:t>
      </w:r>
      <w:r>
        <w:rPr>
          <w:sz w:val="24"/>
          <w:szCs w:val="24"/>
        </w:rPr>
        <w:t>Implementacja inicjalizacji rozgrywki polega na nadpisaniu odpowiednich klas i dokonaniu w niej odpowiednich akcji. Rozpoczniemy od implementacji interfejsu inicjalizacji przedmiotów. Wygląda on w ten sposób:</w:t>
      </w: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822575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boardGamePlatform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22575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java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22575">
        <w:rPr>
          <w:rFonts w:ascii="Courier New" w:hAnsi="Courier New" w:cs="Courier New"/>
          <w:color w:val="000000"/>
          <w:sz w:val="20"/>
        </w:rPr>
        <w:t>util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22575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boardGamePlatform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22575">
        <w:rPr>
          <w:rFonts w:ascii="Courier New" w:hAnsi="Courier New" w:cs="Courier New"/>
          <w:color w:val="000000"/>
          <w:sz w:val="20"/>
        </w:rPr>
        <w:t>gameResources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22575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color w:val="8000FF"/>
          <w:sz w:val="20"/>
        </w:rPr>
        <w:t>public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ItemsInitializer</w:t>
      </w:r>
      <w:proofErr w:type="spellEnd"/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color w:val="000000"/>
          <w:sz w:val="20"/>
        </w:rPr>
        <w:t xml:space="preserve">    </w:t>
      </w:r>
      <w:r w:rsidRPr="00822575">
        <w:rPr>
          <w:rFonts w:ascii="Courier New" w:hAnsi="Courier New" w:cs="Courier New"/>
          <w:color w:val="8000FF"/>
          <w:sz w:val="20"/>
        </w:rPr>
        <w:t>public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Map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822575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initializeItems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822575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822575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822575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Implementacja </w:t>
      </w:r>
      <w:proofErr w:type="spellStart"/>
      <w:r>
        <w:rPr>
          <w:sz w:val="24"/>
          <w:szCs w:val="24"/>
        </w:rPr>
        <w:t>initializatora</w:t>
      </w:r>
      <w:proofErr w:type="spellEnd"/>
      <w:r>
        <w:rPr>
          <w:sz w:val="24"/>
          <w:szCs w:val="24"/>
        </w:rPr>
        <w:t xml:space="preserve"> przedmiotów polega na zwróceniu mapy wszystkich przedmiotów używanych w trakcie rozgrywki dla odpowiedniej liczby graczy podanej w parametrze. A oto jego implementacja: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40627C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ItemsInitializerImpl1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ItemsInitializer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initializeItems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r w:rsidRPr="0040627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null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 naszym przykładzie zdecydowaliśmy się na implementację tej funkcjonalności razem z tworzeniem pól i graczy, ale przy większych projektach implementacja tej funkcjonalności wprowadza porządek.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Następną  rzeczą którą należy implementować jest inicjalizacja pionków: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40627C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java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util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gameResources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gameResources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PawnsInitializer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40627C" w:rsidRDefault="00C832F4" w:rsidP="00195813">
      <w:pPr>
        <w:shd w:val="clear" w:color="auto" w:fill="FFFFFF"/>
        <w:spacing w:line="360" w:lineRule="auto"/>
        <w:ind w:left="708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initializePawns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playerCount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Funkcja implementowana ma zwrócić mapę nazw na pionki i przyjmuję liczbę graczy i przedmioty wytworzone w etapie pierwszym inicjalizacji.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40627C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PawnsInitializerImpl1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PawnsInitializer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initializePawns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playerCount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HashMap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&gt;();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put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"Player1Pawn"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1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put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"Player2Pawn"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r w:rsidRPr="0040627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 naszym przypadku z założenia robimy grę tylko dla dwóch osób więc bez względu na parametr </w:t>
      </w:r>
      <w:proofErr w:type="spellStart"/>
      <w:r>
        <w:rPr>
          <w:sz w:val="24"/>
          <w:szCs w:val="24"/>
        </w:rPr>
        <w:t>playerCount</w:t>
      </w:r>
      <w:proofErr w:type="spellEnd"/>
      <w:r>
        <w:rPr>
          <w:sz w:val="24"/>
          <w:szCs w:val="24"/>
        </w:rPr>
        <w:t xml:space="preserve"> tworzymy dwa </w:t>
      </w:r>
      <w:proofErr w:type="spellStart"/>
      <w:r>
        <w:rPr>
          <w:sz w:val="24"/>
          <w:szCs w:val="24"/>
        </w:rPr>
        <w:t>pionki,przypisujemy</w:t>
      </w:r>
      <w:proofErr w:type="spellEnd"/>
      <w:r>
        <w:rPr>
          <w:sz w:val="24"/>
          <w:szCs w:val="24"/>
        </w:rPr>
        <w:t xml:space="preserve"> je do mapy i zwracamy.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Następnie implementujemy interfejs inicjalizacji graczy, wygląda on w ten sposób: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40627C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java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util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List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java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util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gameResources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gameResources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PlayersInitializer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195813">
      <w:pPr>
        <w:shd w:val="clear" w:color="auto" w:fill="FFFFFF"/>
        <w:spacing w:line="360" w:lineRule="auto"/>
        <w:ind w:left="1416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List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initializePlayers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Należy w nim zaimplementować funkcję </w:t>
      </w:r>
      <w:proofErr w:type="spellStart"/>
      <w:r>
        <w:rPr>
          <w:sz w:val="24"/>
          <w:szCs w:val="24"/>
        </w:rPr>
        <w:t>initializPlayers</w:t>
      </w:r>
      <w:proofErr w:type="spellEnd"/>
      <w:r>
        <w:rPr>
          <w:sz w:val="24"/>
          <w:szCs w:val="24"/>
        </w:rPr>
        <w:t xml:space="preserve"> która przyjmuję liczbę graczy , przedmioty i pionki  wytworzone na etapie wcześniejszym i zwraca listę graczy. A oto implementacja: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40627C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PlayersInitializerImpl1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PlayersInitializer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@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Override</w:t>
      </w:r>
      <w:proofErr w:type="spellEnd"/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List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initializePlayers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List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LinkedList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&gt;();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color w:val="FF8000"/>
          <w:sz w:val="20"/>
        </w:rPr>
        <w:t>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){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Player p1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Player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1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Player p2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Player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p1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addPawn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get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"Player1Pawn"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addPawn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get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"Player2Pawn"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p1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setItem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"Money"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0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40627C">
        <w:rPr>
          <w:rFonts w:ascii="Courier New" w:hAnsi="Courier New" w:cs="Courier New"/>
          <w:color w:val="808080"/>
          <w:sz w:val="20"/>
        </w:rPr>
        <w:t>Amount</w:t>
      </w:r>
      <w:proofErr w:type="spellEnd"/>
      <w:r w:rsidRPr="0040627C">
        <w:rPr>
          <w:rFonts w:ascii="Courier New" w:hAnsi="Courier New" w:cs="Courier New"/>
          <w:color w:val="808080"/>
          <w:sz w:val="20"/>
        </w:rPr>
        <w:t>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color w:val="808080"/>
          <w:sz w:val="20"/>
        </w:rPr>
        <w:t>"1000"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setItem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"Money"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0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40627C">
        <w:rPr>
          <w:rFonts w:ascii="Courier New" w:hAnsi="Courier New" w:cs="Courier New"/>
          <w:color w:val="808080"/>
          <w:sz w:val="20"/>
        </w:rPr>
        <w:t>Amount</w:t>
      </w:r>
      <w:proofErr w:type="spellEnd"/>
      <w:r w:rsidRPr="0040627C">
        <w:rPr>
          <w:rFonts w:ascii="Courier New" w:hAnsi="Courier New" w:cs="Courier New"/>
          <w:color w:val="808080"/>
          <w:sz w:val="20"/>
        </w:rPr>
        <w:t>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color w:val="808080"/>
          <w:sz w:val="20"/>
        </w:rPr>
        <w:t>"1000"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add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000000"/>
          <w:sz w:val="20"/>
        </w:rPr>
        <w:t>p1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add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000000"/>
          <w:sz w:val="20"/>
        </w:rPr>
        <w:t>p2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  <w:r w:rsidRPr="0040627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r w:rsidRPr="0040627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null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40627C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Tworzymy dwóch graczy przypisując im w konstruktorze ID ( odpowiednio 1,2). Dodajemy graczom pionki i przypisujemy im przedmiot Money. Dodajemy graczy do listy i zwracamy.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Następnie implementujemy interfejs </w:t>
      </w:r>
      <w:proofErr w:type="spellStart"/>
      <w:r>
        <w:rPr>
          <w:sz w:val="24"/>
          <w:szCs w:val="24"/>
        </w:rPr>
        <w:t>BoardInitializer</w:t>
      </w:r>
      <w:proofErr w:type="spellEnd"/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0434A1">
        <w:rPr>
          <w:rFonts w:ascii="Courier New" w:hAnsi="Courier New" w:cs="Courier New"/>
          <w:color w:val="8000FF"/>
          <w:sz w:val="20"/>
        </w:rPr>
        <w:lastRenderedPageBreak/>
        <w:t>package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boardGamePlatform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java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util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boardGamePlatform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gameResources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boardGamePlatform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gameResources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boardGamePlatform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gameResources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8000FF"/>
          <w:sz w:val="20"/>
        </w:rPr>
        <w:t>public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BoardInitializer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195813">
      <w:pPr>
        <w:shd w:val="clear" w:color="auto" w:fill="FFFFFF"/>
        <w:spacing w:line="360" w:lineRule="auto"/>
        <w:ind w:left="1416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8000FF"/>
          <w:sz w:val="20"/>
        </w:rPr>
        <w:t>public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initializeBoard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Map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434A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Map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434A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Należy w nim </w:t>
      </w:r>
      <w:proofErr w:type="spellStart"/>
      <w:r>
        <w:rPr>
          <w:sz w:val="24"/>
          <w:szCs w:val="24"/>
        </w:rPr>
        <w:t>zaimplentować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initializeboard</w:t>
      </w:r>
      <w:proofErr w:type="spellEnd"/>
      <w:r>
        <w:rPr>
          <w:sz w:val="24"/>
          <w:szCs w:val="24"/>
        </w:rPr>
        <w:t xml:space="preserve"> przyjmującą liczbę graczy, mapę nazw przedmiotów na przedmioty i mapę pionków ( obydwa wytworzone na etapie wcześniejszym). 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0434A1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BoardInitializerImpl1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BoardInitializer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@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Override</w:t>
      </w:r>
      <w:proofErr w:type="spellEnd"/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</w:t>
      </w:r>
      <w:r w:rsidRPr="000434A1">
        <w:rPr>
          <w:rFonts w:ascii="Courier New" w:hAnsi="Courier New" w:cs="Courier New"/>
          <w:color w:val="8000FF"/>
          <w:sz w:val="20"/>
        </w:rPr>
        <w:t>public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initializeBoard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Map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434A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Map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434A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BoardBuilder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boardBuilder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BoardBuilder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000000"/>
          <w:sz w:val="20"/>
        </w:rPr>
        <w:t xml:space="preserve">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Rozpoczynamy </w:t>
      </w:r>
      <w:proofErr w:type="spellStart"/>
      <w:r>
        <w:rPr>
          <w:sz w:val="24"/>
          <w:szCs w:val="24"/>
        </w:rPr>
        <w:t>inicjalizator</w:t>
      </w:r>
      <w:proofErr w:type="spellEnd"/>
      <w:r>
        <w:rPr>
          <w:sz w:val="24"/>
          <w:szCs w:val="24"/>
        </w:rPr>
        <w:t xml:space="preserve"> planszy. Tworzymy nową planszę i </w:t>
      </w:r>
      <w:proofErr w:type="spellStart"/>
      <w:r>
        <w:rPr>
          <w:sz w:val="24"/>
          <w:szCs w:val="24"/>
        </w:rPr>
        <w:t>BoardBuilder</w:t>
      </w:r>
      <w:proofErr w:type="spellEnd"/>
      <w:r>
        <w:rPr>
          <w:sz w:val="24"/>
          <w:szCs w:val="24"/>
        </w:rPr>
        <w:t xml:space="preserve"> którego celem jest pomoc w tworzeniu podstawowego rodzaju plansz.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try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boardBuilder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makeSimpleLinearBoard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FF8000"/>
          <w:sz w:val="20"/>
        </w:rPr>
        <w:t>16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UnsupportedBoardSizeException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r w:rsidRPr="000434A1">
        <w:rPr>
          <w:rFonts w:ascii="Courier New" w:hAnsi="Courier New" w:cs="Courier New"/>
          <w:color w:val="008000"/>
          <w:sz w:val="20"/>
        </w:rPr>
        <w:t xml:space="preserve">// TODO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Auto-generated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block</w:t>
      </w:r>
      <w:proofErr w:type="spellEnd"/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printStackTrace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Przy pomocy funkcji </w:t>
      </w:r>
      <w:proofErr w:type="spellStart"/>
      <w:r>
        <w:rPr>
          <w:sz w:val="24"/>
          <w:szCs w:val="24"/>
        </w:rPr>
        <w:t>makeSimpleLinearBoard</w:t>
      </w:r>
      <w:proofErr w:type="spellEnd"/>
      <w:r>
        <w:rPr>
          <w:sz w:val="24"/>
          <w:szCs w:val="24"/>
        </w:rPr>
        <w:t xml:space="preserve"> tworzymy najprostszy rodzaj planszy z 16 polami gdzie ostatnie pole planszy jest połączone z pierwszym.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000000"/>
          <w:sz w:val="20"/>
        </w:rPr>
        <w:t xml:space="preserve"> Field f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getFields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f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addAttribute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434A1">
        <w:rPr>
          <w:rFonts w:ascii="Courier New" w:hAnsi="Courier New" w:cs="Courier New"/>
          <w:color w:val="808080"/>
          <w:sz w:val="20"/>
        </w:rPr>
        <w:t>Owner</w:t>
      </w:r>
      <w:proofErr w:type="spellEnd"/>
      <w:r w:rsidRPr="000434A1">
        <w:rPr>
          <w:rFonts w:ascii="Courier New" w:hAnsi="Courier New" w:cs="Courier New"/>
          <w:color w:val="808080"/>
          <w:sz w:val="20"/>
        </w:rPr>
        <w:t>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color w:val="808080"/>
          <w:sz w:val="20"/>
        </w:rPr>
        <w:t>"0"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f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addAttribute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434A1">
        <w:rPr>
          <w:rFonts w:ascii="Courier New" w:hAnsi="Courier New" w:cs="Courier New"/>
          <w:color w:val="808080"/>
          <w:sz w:val="20"/>
        </w:rPr>
        <w:t>Price</w:t>
      </w:r>
      <w:proofErr w:type="spellEnd"/>
      <w:r w:rsidRPr="000434A1">
        <w:rPr>
          <w:rFonts w:ascii="Courier New" w:hAnsi="Courier New" w:cs="Courier New"/>
          <w:color w:val="808080"/>
          <w:sz w:val="20"/>
        </w:rPr>
        <w:t>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color w:val="808080"/>
          <w:sz w:val="20"/>
        </w:rPr>
        <w:t>"100"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f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addItem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color w:val="808080"/>
          <w:sz w:val="20"/>
        </w:rPr>
        <w:t>"House"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FF8000"/>
          <w:sz w:val="20"/>
        </w:rPr>
        <w:t>0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808080"/>
          <w:sz w:val="20"/>
        </w:rPr>
        <w:t>"Amount"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808080"/>
          <w:sz w:val="20"/>
        </w:rPr>
        <w:t>"0"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Ustawiamy na wszystkich polach planszy cenę i właściciela początkowego(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=0 =&gt; bank). Dodajmy też możliwość wykupienia na każdym domku.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try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boardHelper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placePawnOnField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pawns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get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808080"/>
          <w:sz w:val="20"/>
        </w:rPr>
        <w:t>"Player1Pawn"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color w:val="FF8000"/>
          <w:sz w:val="20"/>
        </w:rPr>
        <w:t>0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NotFieldFoundException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r w:rsidRPr="000434A1">
        <w:rPr>
          <w:rFonts w:ascii="Courier New" w:hAnsi="Courier New" w:cs="Courier New"/>
          <w:color w:val="008000"/>
          <w:sz w:val="20"/>
        </w:rPr>
        <w:t xml:space="preserve">// TODO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Auto-generated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block</w:t>
      </w:r>
      <w:proofErr w:type="spellEnd"/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printStackTrace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try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boardHelper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placePawnOnField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pawns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get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808080"/>
          <w:sz w:val="20"/>
        </w:rPr>
        <w:t>"Player2Pawn"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color w:val="FF8000"/>
          <w:sz w:val="20"/>
        </w:rPr>
        <w:t>0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NotFieldFoundException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r w:rsidRPr="000434A1">
        <w:rPr>
          <w:rFonts w:ascii="Courier New" w:hAnsi="Courier New" w:cs="Courier New"/>
          <w:color w:val="008000"/>
          <w:sz w:val="20"/>
        </w:rPr>
        <w:t xml:space="preserve">// TODO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Auto-generated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block</w:t>
      </w:r>
      <w:proofErr w:type="spellEnd"/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printStackTrace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0434A1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Ustawiamy pionki na planszy i zwracamy wytworzoną planszę.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 wytworzeniu </w:t>
      </w:r>
      <w:proofErr w:type="spellStart"/>
      <w:r>
        <w:rPr>
          <w:sz w:val="24"/>
          <w:szCs w:val="24"/>
        </w:rPr>
        <w:t>inicjalizatorów</w:t>
      </w:r>
      <w:proofErr w:type="spellEnd"/>
      <w:r>
        <w:rPr>
          <w:sz w:val="24"/>
          <w:szCs w:val="24"/>
        </w:rPr>
        <w:t xml:space="preserve"> pora na implementację reakcji po stronie graczy na odpowiednie konteksty</w:t>
      </w:r>
    </w:p>
    <w:p w:rsidR="00C832F4" w:rsidRDefault="00C832F4" w:rsidP="00195813">
      <w:pPr>
        <w:pStyle w:val="Nagwek2"/>
        <w:spacing w:line="360" w:lineRule="auto"/>
      </w:pPr>
      <w:bookmarkStart w:id="6" w:name="_Toc359532516"/>
      <w:r>
        <w:lastRenderedPageBreak/>
        <w:t>Implementacja akcji związanych ze zmianą stanu ze względu na kontekst.</w:t>
      </w:r>
      <w:bookmarkEnd w:id="6"/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Implementacja reakcji ze względu na zmianę kontekstu polega na przypisaniu w </w:t>
      </w:r>
      <w:proofErr w:type="spellStart"/>
      <w:r>
        <w:rPr>
          <w:sz w:val="24"/>
          <w:szCs w:val="24"/>
        </w:rPr>
        <w:t>TurnHandlerze</w:t>
      </w:r>
      <w:proofErr w:type="spellEnd"/>
      <w:r>
        <w:rPr>
          <w:sz w:val="24"/>
          <w:szCs w:val="24"/>
        </w:rPr>
        <w:t xml:space="preserve"> nazw kontekstów na obiekty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 xml:space="preserve"> które reagują na odpowiednie nazwy </w:t>
      </w:r>
      <w:proofErr w:type="spellStart"/>
      <w:r>
        <w:rPr>
          <w:sz w:val="24"/>
          <w:szCs w:val="24"/>
        </w:rPr>
        <w:t>kontekstów.Interfejs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 xml:space="preserve"> wygląda tak: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1D1D54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boardGamePlatform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game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java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io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Serializable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8000FF"/>
          <w:sz w:val="20"/>
        </w:rPr>
        <w:t>public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b/>
          <w:bCs/>
          <w:color w:val="0000FF"/>
          <w:sz w:val="20"/>
        </w:rPr>
        <w:t>extends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Serializable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</w:t>
      </w:r>
      <w:r w:rsidRPr="001D1D54">
        <w:rPr>
          <w:rFonts w:ascii="Courier New" w:hAnsi="Courier New" w:cs="Courier New"/>
          <w:color w:val="8000FF"/>
          <w:sz w:val="20"/>
        </w:rPr>
        <w:t>public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1D1D5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1D1D54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2437D7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Implementacja odpowiedniej akcji na kontekst polega na implementacji funkcji </w:t>
      </w:r>
      <w:proofErr w:type="spellStart"/>
      <w:r>
        <w:rPr>
          <w:sz w:val="24"/>
          <w:szCs w:val="24"/>
        </w:rPr>
        <w:t>makeTurn</w:t>
      </w:r>
      <w:proofErr w:type="spellEnd"/>
      <w:r>
        <w:rPr>
          <w:sz w:val="24"/>
          <w:szCs w:val="24"/>
        </w:rPr>
        <w:t xml:space="preserve"> do której jest przekazany obecny kontekst od stanu i zwróceniu wyniku wykonania tury przez gracza w postaci obiektu </w:t>
      </w:r>
      <w:proofErr w:type="spellStart"/>
      <w:r>
        <w:rPr>
          <w:sz w:val="24"/>
          <w:szCs w:val="24"/>
        </w:rPr>
        <w:t>TurnResult</w:t>
      </w:r>
      <w:proofErr w:type="spellEnd"/>
      <w:r>
        <w:rPr>
          <w:sz w:val="24"/>
          <w:szCs w:val="24"/>
        </w:rPr>
        <w:t>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Możliwe jest także implementacja w której jest domyślny obiekt implementujący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 xml:space="preserve"> który zajmuje się zrobieniem akcji dla wszystkich kontekstów które rozróżnia na podstawie ich nazw. Do inicjalizacji </w:t>
      </w:r>
      <w:proofErr w:type="spellStart"/>
      <w:r>
        <w:rPr>
          <w:sz w:val="24"/>
          <w:szCs w:val="24"/>
        </w:rPr>
        <w:t>turnHandlera</w:t>
      </w:r>
      <w:proofErr w:type="spellEnd"/>
      <w:r>
        <w:rPr>
          <w:sz w:val="24"/>
          <w:szCs w:val="24"/>
        </w:rPr>
        <w:t xml:space="preserve"> z użyciem domyślnego obiektu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 xml:space="preserve"> należy użyć konstruktora:</w:t>
      </w: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8000FF"/>
          <w:sz w:val="20"/>
        </w:rPr>
        <w:t>public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defaultTurnMaker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00"/>
          <w:sz w:val="20"/>
        </w:rPr>
        <w:t>…</w:t>
      </w:r>
    </w:p>
    <w:p w:rsidR="00C832F4" w:rsidRPr="001D1D5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Lub przypisać go później używając funkcji z </w:t>
      </w:r>
      <w:proofErr w:type="spellStart"/>
      <w:r>
        <w:rPr>
          <w:sz w:val="24"/>
          <w:szCs w:val="24"/>
        </w:rPr>
        <w:t>TurnHandler</w:t>
      </w:r>
      <w:proofErr w:type="spellEnd"/>
      <w:r>
        <w:rPr>
          <w:sz w:val="24"/>
          <w:szCs w:val="24"/>
        </w:rPr>
        <w:t>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8000FF"/>
          <w:sz w:val="20"/>
        </w:rPr>
        <w:t>public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setTurnMaker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name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00"/>
          <w:sz w:val="20"/>
        </w:rPr>
        <w:t>…</w:t>
      </w:r>
    </w:p>
    <w:p w:rsidR="00C832F4" w:rsidRPr="001D1D5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 naszej implementacji </w:t>
      </w:r>
      <w:proofErr w:type="spellStart"/>
      <w:r>
        <w:rPr>
          <w:sz w:val="24"/>
          <w:szCs w:val="24"/>
        </w:rPr>
        <w:t>monopoly</w:t>
      </w:r>
      <w:proofErr w:type="spellEnd"/>
      <w:r>
        <w:rPr>
          <w:sz w:val="24"/>
          <w:szCs w:val="24"/>
        </w:rPr>
        <w:t xml:space="preserve"> domyślny reaktor na zdarzenia będzie w pełni odpowiedni. Nasz domyślny reaktor na zdarzenia obecnego gracza rozpoczniemy od przypisania do zmiennej 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currTurnMaker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        @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Override</w:t>
      </w:r>
      <w:proofErr w:type="spellEnd"/>
    </w:p>
    <w:p w:rsidR="00C832F4" w:rsidRPr="001D1D5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        </w:t>
      </w:r>
      <w:r w:rsidRPr="001D1D54">
        <w:rPr>
          <w:rFonts w:ascii="Courier New" w:hAnsi="Courier New" w:cs="Courier New"/>
          <w:color w:val="8000FF"/>
          <w:sz w:val="20"/>
        </w:rPr>
        <w:t>public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){</w:t>
      </w:r>
    </w:p>
    <w:p w:rsidR="00C832F4" w:rsidRPr="001D1D54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System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out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context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getCurrPlayer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getNick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 akcji na zmianę kontekstu początkowo wypisujemy </w:t>
      </w:r>
      <w:proofErr w:type="spellStart"/>
      <w:r>
        <w:rPr>
          <w:sz w:val="24"/>
          <w:szCs w:val="24"/>
        </w:rPr>
        <w:t>nick</w:t>
      </w:r>
      <w:proofErr w:type="spellEnd"/>
      <w:r>
        <w:rPr>
          <w:sz w:val="24"/>
          <w:szCs w:val="24"/>
        </w:rPr>
        <w:t xml:space="preserve"> obecnego gracza.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getName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equals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BuyingItem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)){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getBoard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000000"/>
          <w:sz w:val="20"/>
        </w:rPr>
        <w:t xml:space="preserve">Player p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p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Decision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 xml:space="preserve"> (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Yes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/No): 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in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decision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next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Decision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decision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Jeżeli kontekstem jest </w:t>
      </w:r>
      <w:proofErr w:type="spellStart"/>
      <w:r>
        <w:rPr>
          <w:sz w:val="24"/>
          <w:szCs w:val="24"/>
        </w:rPr>
        <w:t>Buyingitem</w:t>
      </w:r>
      <w:proofErr w:type="spellEnd"/>
      <w:r>
        <w:rPr>
          <w:sz w:val="24"/>
          <w:szCs w:val="24"/>
        </w:rPr>
        <w:t xml:space="preserve"> wypisujemy planszę, wszystkich graczy, pobieramy decyzję gracza co do kupna przedmiotu i zwracamy jego decyzję poprzez </w:t>
      </w:r>
      <w:proofErr w:type="spellStart"/>
      <w:r>
        <w:rPr>
          <w:sz w:val="24"/>
          <w:szCs w:val="24"/>
        </w:rPr>
        <w:t>TurnResult</w:t>
      </w:r>
      <w:proofErr w:type="spellEnd"/>
      <w:r>
        <w:rPr>
          <w:sz w:val="24"/>
          <w:szCs w:val="24"/>
        </w:rPr>
        <w:t>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else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getName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equals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ChanceField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)){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getBoard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000000"/>
          <w:sz w:val="20"/>
        </w:rPr>
        <w:t xml:space="preserve">Player p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p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Youre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 xml:space="preserve"> standing on 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chance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 xml:space="preserve"> field. 100 $ 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get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."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in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lastRenderedPageBreak/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moveVal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next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Chance"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66C1">
        <w:rPr>
          <w:rFonts w:ascii="Courier New" w:hAnsi="Courier New" w:cs="Courier New"/>
          <w:color w:val="808080"/>
          <w:sz w:val="20"/>
        </w:rPr>
        <w:t>"TheChance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 wypadku gdy obecny gracz stanął na polu szansy, informujemy go o tym i zwracamy wylosowaną szansę. Analogicznie wypełniamy pozostałe rodzaje kontekstów: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else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getName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equals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PlayerMove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))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getBoard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000000"/>
          <w:sz w:val="20"/>
        </w:rPr>
        <w:t xml:space="preserve">Player p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p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Move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:"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in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moveVal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next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Move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moveVal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else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getName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getBoard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000000"/>
          <w:sz w:val="20"/>
        </w:rPr>
        <w:t xml:space="preserve">Player p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p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Write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sthing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in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moveVal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next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wypadku ruchu gracza pobieramy o jaką liczbę oczek się ruszył i zwracamy do logiki gry. W pozostałym wypadku tylko wypisujemy na ekranie obecny stan i zwracamy w pełni utworzony uchwyt na zdarzenia z domyślnym obiektem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>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Następnie tworzymy uchwyt na zdarzenia gdy obecnym graczem jest inny gracz: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0066C1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otherTurnMaker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@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Override</w:t>
      </w:r>
      <w:proofErr w:type="spellEnd"/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</w:t>
      </w:r>
      <w:r w:rsidRPr="000066C1">
        <w:rPr>
          <w:rFonts w:ascii="Courier New" w:hAnsi="Courier New" w:cs="Courier New"/>
          <w:color w:val="8000FF"/>
          <w:sz w:val="20"/>
        </w:rPr>
        <w:t>public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){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getName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getBoard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000000"/>
          <w:sz w:val="20"/>
        </w:rPr>
        <w:t xml:space="preserve">Player p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p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};</w:t>
      </w:r>
    </w:p>
    <w:p w:rsidR="00C832F4" w:rsidRPr="000066C1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 tym wypadku tak samo zastosujemy domyślny obiekt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 xml:space="preserve"> który przy zdarzeniach innego gracza tylko wypisuje przekazane informację i akcję </w:t>
      </w:r>
      <w:proofErr w:type="spellStart"/>
      <w:r>
        <w:rPr>
          <w:sz w:val="24"/>
          <w:szCs w:val="24"/>
        </w:rPr>
        <w:t>podjętę</w:t>
      </w:r>
      <w:proofErr w:type="spellEnd"/>
      <w:r>
        <w:rPr>
          <w:sz w:val="24"/>
          <w:szCs w:val="24"/>
        </w:rPr>
        <w:t xml:space="preserve"> przez obecnego gracza.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pStyle w:val="Nagwek2"/>
        <w:spacing w:line="360" w:lineRule="auto"/>
      </w:pPr>
      <w:bookmarkStart w:id="7" w:name="_Toc359532517"/>
      <w:r>
        <w:t>Implementacja szczegółów dotyczących gry</w:t>
      </w:r>
      <w:bookmarkEnd w:id="7"/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 wielu przypadkach rzeczą przydatną mogłoby być przechowywanie dodatkowych atrybutów gry takich jak nazwa czy możliwa liczba graczy na która gra jest pisana. Jest to osiągane na platformie poprzez implementację interfejsu </w:t>
      </w:r>
      <w:proofErr w:type="spellStart"/>
      <w:r>
        <w:rPr>
          <w:sz w:val="24"/>
          <w:szCs w:val="24"/>
        </w:rPr>
        <w:t>GameDetails</w:t>
      </w:r>
      <w:proofErr w:type="spellEnd"/>
      <w:r>
        <w:rPr>
          <w:sz w:val="24"/>
          <w:szCs w:val="24"/>
        </w:rPr>
        <w:t xml:space="preserve"> który wygląda następująco: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B464B7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boardGamePlatform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464B7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20"/>
        </w:rPr>
      </w:pP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8000FF"/>
          <w:sz w:val="20"/>
        </w:rPr>
        <w:t>public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GameDetails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  <w:r w:rsidRPr="00B464B7">
        <w:rPr>
          <w:rFonts w:ascii="Courier New" w:hAnsi="Courier New" w:cs="Courier New"/>
          <w:color w:val="8000FF"/>
          <w:sz w:val="20"/>
        </w:rPr>
        <w:t>public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8000FF"/>
          <w:sz w:val="20"/>
        </w:rPr>
        <w:t>boolean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ifPlayersCountPossible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B464B7">
        <w:rPr>
          <w:rFonts w:ascii="Courier New" w:hAnsi="Courier New" w:cs="Courier New"/>
          <w:color w:val="000000"/>
          <w:sz w:val="20"/>
        </w:rPr>
        <w:t xml:space="preserve">   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  <w:r w:rsidRPr="00B464B7">
        <w:rPr>
          <w:rFonts w:ascii="Courier New" w:hAnsi="Courier New" w:cs="Courier New"/>
          <w:color w:val="8000FF"/>
          <w:sz w:val="20"/>
        </w:rPr>
        <w:t>public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getGameName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  <w:r w:rsidRPr="00B464B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 interfejsie znajdują się dwie metody :</w:t>
      </w:r>
    </w:p>
    <w:p w:rsidR="00C832F4" w:rsidRDefault="00C832F4" w:rsidP="00195813">
      <w:pPr>
        <w:pStyle w:val="Akapitzlist"/>
        <w:numPr>
          <w:ilvl w:val="0"/>
          <w:numId w:val="35"/>
        </w:numPr>
        <w:spacing w:after="20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getGamename</w:t>
      </w:r>
      <w:proofErr w:type="spellEnd"/>
      <w:r>
        <w:rPr>
          <w:sz w:val="24"/>
          <w:szCs w:val="24"/>
        </w:rPr>
        <w:t xml:space="preserve"> do zwrócenia nazwy wytworzonej gry</w:t>
      </w:r>
    </w:p>
    <w:p w:rsidR="00C832F4" w:rsidRDefault="00C832F4" w:rsidP="00195813">
      <w:pPr>
        <w:pStyle w:val="Akapitzlist"/>
        <w:numPr>
          <w:ilvl w:val="0"/>
          <w:numId w:val="35"/>
        </w:numPr>
        <w:spacing w:after="20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ifPlayersCountPossible</w:t>
      </w:r>
      <w:proofErr w:type="spellEnd"/>
      <w:r>
        <w:rPr>
          <w:sz w:val="24"/>
          <w:szCs w:val="24"/>
        </w:rPr>
        <w:t xml:space="preserve"> zwracająca czy gra została stworzona z </w:t>
      </w:r>
      <w:proofErr w:type="spellStart"/>
      <w:r>
        <w:rPr>
          <w:sz w:val="24"/>
          <w:szCs w:val="24"/>
        </w:rPr>
        <w:t>myśla</w:t>
      </w:r>
      <w:proofErr w:type="spellEnd"/>
      <w:r>
        <w:rPr>
          <w:sz w:val="24"/>
          <w:szCs w:val="24"/>
        </w:rPr>
        <w:t xml:space="preserve"> o podanej w parametrze liczbie graczy.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Nasza implementacja wygląda w ten sposób: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B464B7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MonopolyDetails1 </w:t>
      </w:r>
      <w:proofErr w:type="spellStart"/>
      <w:r w:rsidRPr="00B464B7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GameDetails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  <w:r w:rsidRPr="00B464B7">
        <w:rPr>
          <w:rFonts w:ascii="Courier New" w:hAnsi="Courier New" w:cs="Courier New"/>
          <w:color w:val="8000FF"/>
          <w:sz w:val="20"/>
        </w:rPr>
        <w:t>public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8000FF"/>
          <w:sz w:val="20"/>
        </w:rPr>
        <w:t>boolean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ifPlayersCountPossible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B464B7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B464B7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color w:val="FF8000"/>
          <w:sz w:val="20"/>
        </w:rPr>
        <w:t>2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)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        </w:t>
      </w:r>
      <w:r w:rsidRPr="00B464B7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b/>
          <w:bCs/>
          <w:color w:val="0000FF"/>
          <w:sz w:val="20"/>
        </w:rPr>
        <w:t>true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    </w:t>
      </w:r>
      <w:r w:rsidRPr="00B464B7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b/>
          <w:bCs/>
          <w:color w:val="0000FF"/>
          <w:sz w:val="20"/>
        </w:rPr>
        <w:t>false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  <w:r w:rsidRPr="00B464B7">
        <w:rPr>
          <w:rFonts w:ascii="Courier New" w:hAnsi="Courier New" w:cs="Courier New"/>
          <w:color w:val="8000FF"/>
          <w:sz w:val="20"/>
        </w:rPr>
        <w:t>public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getGameName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    </w:t>
      </w:r>
      <w:r w:rsidRPr="00B464B7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B464B7">
        <w:rPr>
          <w:rFonts w:ascii="Courier New" w:hAnsi="Courier New" w:cs="Courier New"/>
          <w:color w:val="808080"/>
          <w:sz w:val="20"/>
        </w:rPr>
        <w:t>Monopoly</w:t>
      </w:r>
      <w:proofErr w:type="spellEnd"/>
      <w:r w:rsidRPr="00B464B7">
        <w:rPr>
          <w:rFonts w:ascii="Courier New" w:hAnsi="Courier New" w:cs="Courier New"/>
          <w:color w:val="808080"/>
          <w:sz w:val="20"/>
        </w:rPr>
        <w:t>"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B464B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AE16FF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B464B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36"/>
          <w:szCs w:val="36"/>
        </w:rPr>
      </w:pPr>
    </w:p>
    <w:p w:rsidR="00C832F4" w:rsidRDefault="00C832F4" w:rsidP="00195813">
      <w:pPr>
        <w:pStyle w:val="Nagwek2"/>
        <w:spacing w:line="360" w:lineRule="auto"/>
      </w:pPr>
      <w:bookmarkStart w:id="8" w:name="_Toc359532518"/>
      <w:r>
        <w:t>Połączenie modułów w obiekt tworzący grę</w:t>
      </w:r>
      <w:bookmarkEnd w:id="8"/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 punktu widzenia platformy cała logika gry , inicjalizacja i reakcji użytkowników są widziane jako obiekt </w:t>
      </w:r>
      <w:proofErr w:type="spellStart"/>
      <w:r>
        <w:rPr>
          <w:sz w:val="24"/>
          <w:szCs w:val="24"/>
        </w:rPr>
        <w:t>GameFactory</w:t>
      </w:r>
      <w:proofErr w:type="spellEnd"/>
      <w:r>
        <w:rPr>
          <w:sz w:val="24"/>
          <w:szCs w:val="24"/>
        </w:rPr>
        <w:t>.  Jest to sztampowy przykład wykorzystania wzorca fabryka abstrakcyjna a wygląda on następująco: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proofErr w:type="spellStart"/>
      <w:r w:rsidRPr="0078371F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java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util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List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State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gameResources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GameFactory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ItemsInitializer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createItemsInitializer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PawnsInitializer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createPawnsInitializer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createBoardInitializer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PlayersInitializer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createPlayersInitializer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createCurrentTurnHandler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createOtherTurnHandler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GameDetails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createGameDetails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State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createInitialState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List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78371F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Zawiera on funkcję zwracającą obiekty potrzebna do prawidłowego działania gry o których mowa była wcześniej. Jedyną funkcją której przeznaczenia może być nie do końca jasne jest </w:t>
      </w:r>
      <w:proofErr w:type="spellStart"/>
      <w:r>
        <w:rPr>
          <w:sz w:val="24"/>
          <w:szCs w:val="24"/>
        </w:rPr>
        <w:t>createInitialState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Słuzy</w:t>
      </w:r>
      <w:proofErr w:type="spellEnd"/>
      <w:r>
        <w:rPr>
          <w:sz w:val="24"/>
          <w:szCs w:val="24"/>
        </w:rPr>
        <w:t xml:space="preserve"> ona do zwrócenia początkowego stanu od którego rozpocznie się gra.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Nasza implementacja wygląda następująco: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MonopolyGameFactory1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GameFactory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ItemsInitializer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createItemsInitializer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ItemsInitializerImpl1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PawnsInitializer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createPawnsInitializer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PawnsInitializerImpl1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createBoardInitializer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BoardInitializerImpl1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lastRenderedPageBreak/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PlayersInitializer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createPlayersInitializer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PlayersInitializerImpl1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createCurrentTurnHandler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currTurnMaker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…. // tak jak w sekcji do tworzenia uchwytu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createOtherTurnHandler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otherTurnMaker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… // jak w sekcji do tworzenia uchwytu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GameDetails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createGameDetails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MonopolyDetails1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State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createInitialState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List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78371F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78371F" w:rsidRDefault="00C832F4" w:rsidP="00195813">
      <w:pPr>
        <w:shd w:val="clear" w:color="auto" w:fill="FFFFFF"/>
        <w:spacing w:line="360" w:lineRule="auto"/>
        <w:ind w:left="1416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StartGame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>allPlayers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get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8371F">
        <w:rPr>
          <w:rFonts w:ascii="Courier New" w:hAnsi="Courier New" w:cs="Courier New"/>
          <w:color w:val="FF8000"/>
          <w:sz w:val="20"/>
        </w:rPr>
        <w:t>0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allPlayers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Jak widać implementacją fabryki jest prostym zwracaniem obiektów wytworzonych wcześniej w dokumencie w odpowiednich metodach fabryki.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pStyle w:val="Nagwek2"/>
        <w:spacing w:line="360" w:lineRule="auto"/>
      </w:pPr>
      <w:bookmarkStart w:id="9" w:name="_Toc359532519"/>
      <w:r>
        <w:t>Rozpoczęcie gry</w:t>
      </w:r>
      <w:bookmarkEnd w:id="9"/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Najprostszy scenariusz w którym jeden z graczy tworzy pokój , czeka na drugiego gracza i w razie jego pojawienia się rozpoczyna rozgrywkę jest bardzo prosta. Najpierw należy zainicjalizować serwer:</w:t>
      </w:r>
    </w:p>
    <w:p w:rsidR="00C832F4" w:rsidRPr="00992BE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8000FF"/>
          <w:sz w:val="20"/>
        </w:rPr>
        <w:lastRenderedPageBreak/>
        <w:t>public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static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main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[]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args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92BE7" w:rsidRDefault="00C832F4" w:rsidP="00195813">
      <w:pPr>
        <w:shd w:val="clear" w:color="auto" w:fill="FFFFFF"/>
        <w:spacing w:line="360" w:lineRule="auto"/>
        <w:ind w:left="708"/>
        <w:rPr>
          <w:rFonts w:ascii="Courier New" w:hAnsi="Courier New" w:cs="Courier New"/>
          <w:color w:val="000000"/>
          <w:sz w:val="20"/>
        </w:rPr>
      </w:pPr>
      <w:proofErr w:type="spellStart"/>
      <w:r w:rsidRPr="00992BE7">
        <w:rPr>
          <w:rFonts w:ascii="Courier New" w:hAnsi="Courier New" w:cs="Courier New"/>
          <w:color w:val="000000"/>
          <w:sz w:val="20"/>
        </w:rPr>
        <w:t>boardGamePlatform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network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Server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srv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boardGamePlatform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network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Server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92BE7">
        <w:rPr>
          <w:rFonts w:ascii="Courier New" w:hAnsi="Courier New" w:cs="Courier New"/>
          <w:color w:val="808080"/>
          <w:sz w:val="20"/>
        </w:rPr>
        <w:t>"127.0.0.1"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color w:val="FF8000"/>
          <w:sz w:val="20"/>
        </w:rPr>
        <w:t>1099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MonopolyGameFactory1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992BE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992BE7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992BE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 odpowiednim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i porcie zostanie zainicjalizowany serwer.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 stronie gracza tworzącego pokój należy wykonać: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Pr="00992BE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8000FF"/>
          <w:sz w:val="20"/>
        </w:rPr>
        <w:t>public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static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main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[]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args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92BE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clientAdmin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92BE7">
        <w:rPr>
          <w:rFonts w:ascii="Courier New" w:hAnsi="Courier New" w:cs="Courier New"/>
          <w:color w:val="808080"/>
          <w:sz w:val="20"/>
        </w:rPr>
        <w:t>"127.0.0.1"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color w:val="FF8000"/>
          <w:sz w:val="20"/>
        </w:rPr>
        <w:t>1099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992BE7">
        <w:rPr>
          <w:rFonts w:ascii="Courier New" w:hAnsi="Courier New" w:cs="Courier New"/>
          <w:color w:val="808080"/>
          <w:sz w:val="20"/>
        </w:rPr>
        <w:t>Ciochon</w:t>
      </w:r>
      <w:proofErr w:type="spellEnd"/>
      <w:r w:rsidRPr="00992BE7">
        <w:rPr>
          <w:rFonts w:ascii="Courier New" w:hAnsi="Courier New" w:cs="Courier New"/>
          <w:color w:val="808080"/>
          <w:sz w:val="20"/>
        </w:rPr>
        <w:t>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MonopolyGameFactory1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992BE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clientAdmin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makeRoom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92BE7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992BE7">
        <w:rPr>
          <w:rFonts w:ascii="Courier New" w:hAnsi="Courier New" w:cs="Courier New"/>
          <w:color w:val="808080"/>
          <w:sz w:val="20"/>
        </w:rPr>
        <w:t>PokojCiochonia</w:t>
      </w:r>
      <w:proofErr w:type="spellEnd"/>
      <w:r w:rsidRPr="00992BE7">
        <w:rPr>
          <w:rFonts w:ascii="Courier New" w:hAnsi="Courier New" w:cs="Courier New"/>
          <w:color w:val="808080"/>
          <w:sz w:val="20"/>
        </w:rPr>
        <w:t>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992BE7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 naszym przykładzie łączymy się z serwerem działającym na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z portem jak w serwerze, nazwą gracza i odpowiednią fabryką gry. Następnie tworzymy pokój.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 stronie gracza przyłączającego się do rozgrywki:</w:t>
      </w:r>
    </w:p>
    <w:p w:rsidR="00C832F4" w:rsidRPr="00992BE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8000FF"/>
          <w:sz w:val="20"/>
        </w:rPr>
        <w:t>public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static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main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[]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args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92BE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bookmarkStart w:id="10" w:name="_GoBack"/>
      <w:bookmarkEnd w:id="10"/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clientPlayer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92BE7">
        <w:rPr>
          <w:rFonts w:ascii="Courier New" w:hAnsi="Courier New" w:cs="Courier New"/>
          <w:color w:val="808080"/>
          <w:sz w:val="20"/>
        </w:rPr>
        <w:t>"127.0.0.1"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color w:val="FF8000"/>
          <w:sz w:val="20"/>
        </w:rPr>
        <w:t>1099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color w:val="808080"/>
          <w:sz w:val="20"/>
        </w:rPr>
        <w:t>"Listkiewicz"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MonopolyGameFactory1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992BE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clientPlayer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joinFirstAvailableRoom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992BE7" w:rsidRDefault="00C832F4" w:rsidP="00195813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992BE7" w:rsidRDefault="00C832F4" w:rsidP="00195813">
      <w:pPr>
        <w:shd w:val="clear" w:color="auto" w:fill="FFFFFF"/>
        <w:spacing w:line="360" w:lineRule="auto"/>
        <w:rPr>
          <w:sz w:val="24"/>
          <w:szCs w:val="24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Podłączamy się do serwera analogicznie jak w </w:t>
      </w:r>
      <w:proofErr w:type="spellStart"/>
      <w:r>
        <w:rPr>
          <w:sz w:val="24"/>
          <w:szCs w:val="24"/>
        </w:rPr>
        <w:t>admininstratorze</w:t>
      </w:r>
      <w:proofErr w:type="spellEnd"/>
      <w:r>
        <w:rPr>
          <w:sz w:val="24"/>
          <w:szCs w:val="24"/>
        </w:rPr>
        <w:t xml:space="preserve"> pokoju i łączymy się z pierwszym dostępnym pokojem i to wszystko.</w:t>
      </w: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spacing w:line="360" w:lineRule="auto"/>
        <w:rPr>
          <w:sz w:val="24"/>
          <w:szCs w:val="24"/>
        </w:rPr>
      </w:pPr>
    </w:p>
    <w:p w:rsidR="00C832F4" w:rsidRDefault="00C832F4" w:rsidP="00195813">
      <w:pPr>
        <w:pStyle w:val="Nagwek1"/>
        <w:spacing w:line="360" w:lineRule="auto"/>
      </w:pPr>
      <w:bookmarkStart w:id="11" w:name="_Toc359532520"/>
      <w:r>
        <w:lastRenderedPageBreak/>
        <w:t>Podsumowanie</w:t>
      </w:r>
      <w:bookmarkEnd w:id="11"/>
    </w:p>
    <w:p w:rsidR="00C832F4" w:rsidRPr="00992BE7" w:rsidRDefault="00C832F4" w:rsidP="001958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Platforma zapewnia mechanizmy do tworzenia gry sprowadzające całą złożoność i wymaganą kreatywność przy jej implementacji do szeregu rutynowych kroków które twórca gry musi wykonać. Do stworzenia sieciowej gry </w:t>
      </w:r>
      <w:proofErr w:type="spellStart"/>
      <w:r>
        <w:rPr>
          <w:sz w:val="24"/>
          <w:szCs w:val="24"/>
        </w:rPr>
        <w:t>Monopoly</w:t>
      </w:r>
      <w:proofErr w:type="spellEnd"/>
      <w:r>
        <w:rPr>
          <w:sz w:val="24"/>
          <w:szCs w:val="24"/>
        </w:rPr>
        <w:t xml:space="preserve"> z grafiką konsolową nie jest wymagane od twórcy gry zgłębianie się w grafikę czy programowanie sieciowe . </w:t>
      </w:r>
    </w:p>
    <w:p w:rsidR="00C832F4" w:rsidRDefault="00C832F4" w:rsidP="00195813">
      <w:pPr>
        <w:pStyle w:val="Tekstpodstawowy"/>
      </w:pPr>
    </w:p>
    <w:p w:rsidR="00776A94" w:rsidRPr="007466D1" w:rsidRDefault="00776A94" w:rsidP="00195813">
      <w:pPr>
        <w:pStyle w:val="Tekstpodstawowy"/>
      </w:pPr>
    </w:p>
    <w:p w:rsidR="00D22F5B" w:rsidRPr="001D351D" w:rsidRDefault="0078655C" w:rsidP="00195813">
      <w:pPr>
        <w:pStyle w:val="Nagwek1"/>
        <w:spacing w:line="360" w:lineRule="auto"/>
        <w:rPr>
          <w:noProof w:val="0"/>
        </w:rPr>
      </w:pPr>
      <w:bookmarkStart w:id="12" w:name="_Ref496865330"/>
      <w:bookmarkStart w:id="13" w:name="_Toc359532521"/>
      <w:r w:rsidRPr="001D351D">
        <w:rPr>
          <w:noProof w:val="0"/>
        </w:rPr>
        <w:lastRenderedPageBreak/>
        <w:t>Bibliografia</w:t>
      </w:r>
      <w:bookmarkEnd w:id="12"/>
      <w:bookmarkEnd w:id="13"/>
    </w:p>
    <w:p w:rsidR="00D22F5B" w:rsidRPr="001D351D" w:rsidRDefault="000C7F46" w:rsidP="00195813">
      <w:pPr>
        <w:pStyle w:val="bibliography"/>
        <w:spacing w:line="360" w:lineRule="auto"/>
      </w:pPr>
      <w:bookmarkStart w:id="14" w:name="_Ref497720139"/>
      <w:bookmarkStart w:id="15" w:name="_Ref496843453"/>
      <w:proofErr w:type="spellStart"/>
      <w:r w:rsidRPr="001D351D">
        <w:t>Brett</w:t>
      </w:r>
      <w:proofErr w:type="spellEnd"/>
      <w:r w:rsidRPr="001D351D">
        <w:t xml:space="preserve"> D. </w:t>
      </w:r>
      <w:proofErr w:type="spellStart"/>
      <w:r w:rsidRPr="001D351D">
        <w:t>McLaughlin</w:t>
      </w:r>
      <w:proofErr w:type="spellEnd"/>
      <w:r w:rsidRPr="001D351D">
        <w:t xml:space="preserve">, </w:t>
      </w:r>
      <w:r w:rsidR="00976558" w:rsidRPr="001D351D">
        <w:t xml:space="preserve">Gary Police &amp; </w:t>
      </w:r>
      <w:r w:rsidR="002E3549" w:rsidRPr="001D351D">
        <w:t xml:space="preserve">David West: </w:t>
      </w:r>
      <w:proofErr w:type="spellStart"/>
      <w:r w:rsidR="002E3549" w:rsidRPr="001D351D">
        <w:rPr>
          <w:i/>
        </w:rPr>
        <w:t>Object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Oriented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Analysis</w:t>
      </w:r>
      <w:proofErr w:type="spellEnd"/>
      <w:r w:rsidR="002E3549" w:rsidRPr="001D351D">
        <w:rPr>
          <w:i/>
        </w:rPr>
        <w:t xml:space="preserve"> and Design</w:t>
      </w:r>
      <w:r w:rsidR="002E3549" w:rsidRPr="001D351D">
        <w:t xml:space="preserve">, </w:t>
      </w:r>
      <w:proofErr w:type="spellStart"/>
      <w:r w:rsidR="00B37870" w:rsidRPr="001D351D">
        <w:t>O’Reilly</w:t>
      </w:r>
      <w:proofErr w:type="spellEnd"/>
      <w:r w:rsidR="00B37870" w:rsidRPr="001D351D">
        <w:t>, 2007</w:t>
      </w:r>
      <w:r w:rsidR="0078655C" w:rsidRPr="001D351D">
        <w:t xml:space="preserve"> </w:t>
      </w:r>
      <w:bookmarkEnd w:id="14"/>
    </w:p>
    <w:bookmarkEnd w:id="15"/>
    <w:p w:rsidR="00D22F5B" w:rsidRPr="001D351D" w:rsidRDefault="0078655C" w:rsidP="00195813">
      <w:pPr>
        <w:pStyle w:val="Podtytu"/>
        <w:numPr>
          <w:ilvl w:val="0"/>
          <w:numId w:val="0"/>
        </w:numPr>
        <w:spacing w:line="360" w:lineRule="auto"/>
        <w:ind w:left="360"/>
      </w:pPr>
      <w:r w:rsidRPr="001D351D">
        <w:br w:type="page"/>
      </w:r>
      <w:bookmarkStart w:id="16" w:name="_Toc359532522"/>
      <w:r w:rsidRPr="001D351D">
        <w:lastRenderedPageBreak/>
        <w:t>Indeks ważniejszych terminów</w:t>
      </w:r>
      <w:bookmarkEnd w:id="16"/>
      <w:r w:rsidRPr="001D351D">
        <w:t>          </w:t>
      </w:r>
    </w:p>
    <w:p w:rsidR="00D22F5B" w:rsidRPr="001D351D" w:rsidRDefault="000B329D" w:rsidP="00195813">
      <w:pPr>
        <w:spacing w:line="360" w:lineRule="auto"/>
      </w:pPr>
      <w:r w:rsidRPr="001D351D">
        <w:fldChar w:fldCharType="begin"/>
      </w:r>
      <w:r w:rsidR="0078655C" w:rsidRPr="001D351D">
        <w:instrText xml:space="preserve"> INDEX \e "</w:instrText>
      </w:r>
      <w:r w:rsidR="0078655C" w:rsidRPr="001D351D">
        <w:tab/>
        <w:instrText xml:space="preserve">" \c "2" </w:instrText>
      </w:r>
      <w:r w:rsidRPr="001D351D">
        <w:fldChar w:fldCharType="separate"/>
      </w:r>
      <w:r w:rsidR="004F7C51" w:rsidRPr="001D351D">
        <w:rPr>
          <w:b/>
          <w:bCs/>
        </w:rPr>
        <w:t>Nie można odnaleźć żadnych haseł indeksu.</w:t>
      </w:r>
      <w:r w:rsidRPr="001D351D">
        <w:fldChar w:fldCharType="end"/>
      </w:r>
    </w:p>
    <w:p w:rsidR="00D22F5B" w:rsidRPr="001D351D" w:rsidRDefault="0078655C" w:rsidP="00195813">
      <w:pPr>
        <w:pStyle w:val="Podtytu"/>
        <w:spacing w:line="360" w:lineRule="auto"/>
      </w:pPr>
      <w:bookmarkStart w:id="17" w:name="_Toc359532523"/>
      <w:r w:rsidRPr="001D351D">
        <w:t>Spis ilustracji i tabel</w:t>
      </w:r>
      <w:bookmarkEnd w:id="17"/>
      <w:r w:rsidRPr="001D351D">
        <w:t xml:space="preserve">        </w:t>
      </w:r>
    </w:p>
    <w:p w:rsidR="00D22F5B" w:rsidRPr="001D351D" w:rsidRDefault="0078655C" w:rsidP="00195813">
      <w:pPr>
        <w:spacing w:before="360" w:after="120" w:line="360" w:lineRule="auto"/>
        <w:rPr>
          <w:spacing w:val="50"/>
          <w:sz w:val="28"/>
        </w:rPr>
      </w:pPr>
      <w:r w:rsidRPr="001D351D">
        <w:rPr>
          <w:spacing w:val="50"/>
          <w:sz w:val="28"/>
        </w:rPr>
        <w:t>Ilustracje</w:t>
      </w:r>
    </w:p>
    <w:p w:rsidR="00D22F5B" w:rsidRPr="001D351D" w:rsidRDefault="000B329D" w:rsidP="00195813">
      <w:pPr>
        <w:spacing w:line="360" w:lineRule="auto"/>
      </w:pPr>
      <w:r w:rsidRPr="001D351D">
        <w:rPr>
          <w:spacing w:val="50"/>
          <w:sz w:val="28"/>
        </w:rPr>
        <w:fldChar w:fldCharType="begin"/>
      </w:r>
      <w:r w:rsidR="000C7F46" w:rsidRPr="001D351D">
        <w:rPr>
          <w:spacing w:val="50"/>
          <w:sz w:val="28"/>
        </w:rPr>
        <w:instrText xml:space="preserve"> TOC \c "Rysunek" </w:instrText>
      </w:r>
      <w:r w:rsidRPr="001D351D">
        <w:rPr>
          <w:spacing w:val="50"/>
          <w:sz w:val="28"/>
        </w:rPr>
        <w:fldChar w:fldCharType="separate"/>
      </w:r>
      <w:r w:rsidR="00203F2A">
        <w:rPr>
          <w:b/>
          <w:bCs/>
          <w:noProof/>
          <w:spacing w:val="50"/>
          <w:sz w:val="28"/>
        </w:rPr>
        <w:t>Nie można odnaleźć pozycji dla spisu ilustracji.</w:t>
      </w:r>
      <w:r w:rsidRPr="001D351D">
        <w:rPr>
          <w:spacing w:val="50"/>
          <w:sz w:val="28"/>
        </w:rPr>
        <w:fldChar w:fldCharType="end"/>
      </w:r>
    </w:p>
    <w:p w:rsidR="00D22F5B" w:rsidRPr="001D351D" w:rsidRDefault="00D22F5B" w:rsidP="00195813">
      <w:pPr>
        <w:spacing w:line="360" w:lineRule="auto"/>
      </w:pPr>
    </w:p>
    <w:p w:rsidR="00AB2C59" w:rsidRPr="009B7004" w:rsidRDefault="0078655C" w:rsidP="00195813">
      <w:pPr>
        <w:spacing w:before="360" w:after="120" w:line="360" w:lineRule="auto"/>
        <w:rPr>
          <w:spacing w:val="50"/>
          <w:sz w:val="28"/>
        </w:rPr>
      </w:pPr>
      <w:r w:rsidRPr="001D351D">
        <w:rPr>
          <w:spacing w:val="50"/>
          <w:sz w:val="28"/>
        </w:rPr>
        <w:t>Tabele</w:t>
      </w:r>
    </w:p>
    <w:p w:rsidR="00AB2C59" w:rsidRPr="001D351D" w:rsidRDefault="00AB2C59" w:rsidP="00195813">
      <w:pPr>
        <w:spacing w:line="360" w:lineRule="auto"/>
      </w:pPr>
      <w:r>
        <w:t xml:space="preserve"> </w:t>
      </w:r>
    </w:p>
    <w:sectPr w:rsidR="00AB2C59" w:rsidRPr="001D351D" w:rsidSect="00D22F5B">
      <w:headerReference w:type="first" r:id="rId13"/>
      <w:type w:val="continuous"/>
      <w:pgSz w:w="11906" w:h="16838" w:code="9"/>
      <w:pgMar w:top="1134" w:right="851" w:bottom="1418" w:left="1418" w:header="975" w:footer="73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59A" w:rsidRDefault="001E559A">
      <w:r>
        <w:separator/>
      </w:r>
    </w:p>
  </w:endnote>
  <w:endnote w:type="continuationSeparator" w:id="0">
    <w:p w:rsidR="001E559A" w:rsidRDefault="001E5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5640"/>
        <w:tab w:val="right" w:pos="9600"/>
      </w:tabs>
      <w:rPr>
        <w:sz w:val="16"/>
      </w:rPr>
    </w:pPr>
    <w:r>
      <w:rPr>
        <w:rStyle w:val="Numerstrony"/>
        <w:sz w:val="16"/>
      </w:rPr>
      <w:t>Plik: Dokumentacja</w:t>
    </w:r>
    <w:r>
      <w:rPr>
        <w:rStyle w:val="Numerstrony"/>
        <w:sz w:val="16"/>
      </w:rPr>
      <w:tab/>
      <w:t xml:space="preserve"> Wersja: </w:t>
    </w:r>
    <w:r w:rsidR="000B329D">
      <w:rPr>
        <w:b/>
        <w:sz w:val="16"/>
      </w:rPr>
      <w:fldChar w:fldCharType="begin"/>
    </w:r>
    <w:r>
      <w:rPr>
        <w:b/>
        <w:sz w:val="16"/>
      </w:rPr>
      <w:instrText xml:space="preserve"> DOCPROPERTY "Release "  </w:instrText>
    </w:r>
    <w:r w:rsidR="000B329D">
      <w:rPr>
        <w:b/>
        <w:sz w:val="16"/>
      </w:rPr>
      <w:fldChar w:fldCharType="separate"/>
    </w:r>
    <w:r>
      <w:rPr>
        <w:b/>
        <w:sz w:val="16"/>
      </w:rPr>
      <w:t>0</w:t>
    </w:r>
    <w:r w:rsidR="000B329D">
      <w:rPr>
        <w:b/>
        <w:sz w:val="16"/>
      </w:rPr>
      <w:fldChar w:fldCharType="end"/>
    </w:r>
    <w:r>
      <w:rPr>
        <w:b/>
        <w:sz w:val="16"/>
      </w:rPr>
      <w:t>.</w:t>
    </w:r>
    <w:r w:rsidR="000B329D">
      <w:rPr>
        <w:b/>
        <w:sz w:val="16"/>
      </w:rPr>
      <w:fldChar w:fldCharType="begin"/>
    </w:r>
    <w:r>
      <w:rPr>
        <w:b/>
        <w:sz w:val="16"/>
      </w:rPr>
      <w:instrText xml:space="preserve"> DOCPROPERTY "Version"  </w:instrText>
    </w:r>
    <w:r w:rsidR="000B329D">
      <w:rPr>
        <w:b/>
        <w:sz w:val="16"/>
      </w:rPr>
      <w:fldChar w:fldCharType="separate"/>
    </w:r>
    <w:r>
      <w:rPr>
        <w:b/>
        <w:sz w:val="16"/>
      </w:rPr>
      <w:t>1</w:t>
    </w:r>
    <w:r w:rsidR="000B329D">
      <w:rPr>
        <w:b/>
        <w:sz w:val="16"/>
      </w:rPr>
      <w:fldChar w:fldCharType="end"/>
    </w:r>
    <w:r>
      <w:rPr>
        <w:b/>
        <w:sz w:val="16"/>
      </w:rPr>
      <w:t>-</w:t>
    </w:r>
    <w:r w:rsidR="000B329D">
      <w:rPr>
        <w:b/>
        <w:sz w:val="16"/>
      </w:rPr>
      <w:fldChar w:fldCharType="begin"/>
    </w:r>
    <w:r>
      <w:rPr>
        <w:b/>
        <w:sz w:val="16"/>
      </w:rPr>
      <w:instrText xml:space="preserve"> DOCPROPERTY "RevisionNumber"  </w:instrText>
    </w:r>
    <w:r w:rsidR="000B329D">
      <w:rPr>
        <w:b/>
        <w:sz w:val="16"/>
      </w:rPr>
      <w:fldChar w:fldCharType="separate"/>
    </w:r>
    <w:r>
      <w:rPr>
        <w:b/>
        <w:sz w:val="16"/>
      </w:rPr>
      <w:t>1</w:t>
    </w:r>
    <w:r w:rsidR="000B329D">
      <w:rPr>
        <w:b/>
        <w:sz w:val="16"/>
      </w:rPr>
      <w:fldChar w:fldCharType="end"/>
    </w:r>
    <w:r>
      <w:rPr>
        <w:sz w:val="16"/>
      </w:rPr>
      <w:t xml:space="preserve"> z dnia </w:t>
    </w:r>
    <w:r w:rsidR="000B329D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SAVEDATE \@ "dd.MM.yyyy" </w:instrText>
    </w:r>
    <w:r w:rsidR="000B329D">
      <w:rPr>
        <w:rStyle w:val="Numerstrony"/>
        <w:b/>
        <w:sz w:val="16"/>
      </w:rPr>
      <w:fldChar w:fldCharType="separate"/>
    </w:r>
    <w:r w:rsidR="00D90A8E">
      <w:rPr>
        <w:rStyle w:val="Numerstrony"/>
        <w:b/>
        <w:noProof/>
        <w:sz w:val="16"/>
      </w:rPr>
      <w:t>21.08.2013</w:t>
    </w:r>
    <w:r w:rsidR="000B329D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ab/>
      <w:t xml:space="preserve"> </w:t>
    </w:r>
    <w:r>
      <w:rPr>
        <w:sz w:val="16"/>
      </w:rPr>
      <w:t xml:space="preserve">Stron: </w:t>
    </w:r>
    <w:r w:rsidR="000B329D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NUMPAGES </w:instrText>
    </w:r>
    <w:r w:rsidR="000B329D">
      <w:rPr>
        <w:rStyle w:val="Numerstrony"/>
        <w:b/>
        <w:sz w:val="16"/>
      </w:rPr>
      <w:fldChar w:fldCharType="separate"/>
    </w:r>
    <w:r w:rsidR="00D90A8E">
      <w:rPr>
        <w:rStyle w:val="Numerstrony"/>
        <w:b/>
        <w:noProof/>
        <w:sz w:val="16"/>
      </w:rPr>
      <w:t>27</w:t>
    </w:r>
    <w:r w:rsidR="000B329D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 xml:space="preserve"> </w:t>
    </w:r>
    <w:r>
      <w:rPr>
        <w:rStyle w:val="Numerstrony"/>
        <w:sz w:val="16"/>
      </w:rPr>
      <w:t xml:space="preserve"> Długość: </w:t>
    </w:r>
    <w:r w:rsidR="000B329D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FILESIZE \k </w:instrText>
    </w:r>
    <w:r w:rsidR="000B329D">
      <w:rPr>
        <w:rStyle w:val="Numerstrony"/>
        <w:b/>
        <w:sz w:val="16"/>
      </w:rPr>
      <w:fldChar w:fldCharType="separate"/>
    </w:r>
    <w:r>
      <w:rPr>
        <w:rStyle w:val="Numerstrony"/>
        <w:b/>
        <w:noProof/>
        <w:sz w:val="16"/>
      </w:rPr>
      <w:t>307</w:t>
    </w:r>
    <w:r w:rsidR="000B329D">
      <w:rPr>
        <w:rStyle w:val="Numerstrony"/>
        <w:b/>
        <w:sz w:val="16"/>
      </w:rPr>
      <w:fldChar w:fldCharType="end"/>
    </w:r>
    <w:r>
      <w:rPr>
        <w:rStyle w:val="Numerstrony"/>
        <w:sz w:val="16"/>
      </w:rPr>
      <w:t xml:space="preserve"> </w:t>
    </w:r>
    <w:proofErr w:type="spellStart"/>
    <w:r>
      <w:rPr>
        <w:rStyle w:val="Numerstrony"/>
        <w:sz w:val="16"/>
      </w:rPr>
      <w:t>kB</w:t>
    </w:r>
    <w:proofErr w:type="spellEnd"/>
    <w:r>
      <w:rPr>
        <w:rStyle w:val="Numerstrony"/>
        <w:b/>
        <w:sz w:val="16"/>
      </w:rPr>
      <w:br/>
    </w:r>
    <w:r>
      <w:rPr>
        <w:sz w:val="16"/>
      </w:rPr>
      <w:t xml:space="preserve">Copyright © </w:t>
    </w:r>
    <w:r w:rsidR="000B329D">
      <w:rPr>
        <w:sz w:val="16"/>
      </w:rPr>
      <w:fldChar w:fldCharType="begin"/>
    </w:r>
    <w:r>
      <w:rPr>
        <w:sz w:val="16"/>
      </w:rPr>
      <w:instrText xml:space="preserve"> SAVEDATE \@ " yyyy" </w:instrText>
    </w:r>
    <w:r w:rsidR="000B329D">
      <w:rPr>
        <w:sz w:val="16"/>
      </w:rPr>
      <w:fldChar w:fldCharType="separate"/>
    </w:r>
    <w:r w:rsidR="00D90A8E">
      <w:rPr>
        <w:noProof/>
        <w:sz w:val="16"/>
      </w:rPr>
      <w:t xml:space="preserve"> 2013</w:t>
    </w:r>
    <w:r w:rsidR="000B329D">
      <w:rPr>
        <w:sz w:val="16"/>
      </w:rPr>
      <w:fldChar w:fldCharType="end"/>
    </w:r>
    <w:r>
      <w:rPr>
        <w:sz w:val="16"/>
      </w:rPr>
      <w:t xml:space="preserve"> Akademia Górniczo-Hutnicza</w:t>
    </w:r>
    <w:r>
      <w:rPr>
        <w:sz w:val="16"/>
      </w:rPr>
      <w:tab/>
    </w:r>
    <w:r>
      <w:rPr>
        <w:sz w:val="16"/>
      </w:rPr>
      <w:tab/>
      <w:t xml:space="preserve">Prowadzenie zajęć: </w:t>
    </w:r>
    <w:r w:rsidR="000B329D">
      <w:rPr>
        <w:sz w:val="16"/>
      </w:rPr>
      <w:fldChar w:fldCharType="begin"/>
    </w:r>
    <w:r>
      <w:rPr>
        <w:sz w:val="16"/>
      </w:rPr>
      <w:instrText xml:space="preserve"> DOCPROPERTY "Manager"  \* MERGEFORMAT </w:instrText>
    </w:r>
    <w:r w:rsidR="000B329D">
      <w:rPr>
        <w:sz w:val="16"/>
      </w:rPr>
      <w:fldChar w:fldCharType="end"/>
    </w:r>
  </w:p>
  <w:p w:rsidR="00D035EF" w:rsidRDefault="000B329D">
    <w:pPr>
      <w:pStyle w:val="Stopka"/>
      <w:tabs>
        <w:tab w:val="clear" w:pos="9072"/>
        <w:tab w:val="right" w:pos="9840"/>
      </w:tabs>
      <w:spacing w:line="240" w:lineRule="auto"/>
      <w:jc w:val="center"/>
      <w:rPr>
        <w:sz w:val="34"/>
      </w:rPr>
    </w:pPr>
    <w:r>
      <w:rPr>
        <w:rStyle w:val="Numerstrony"/>
        <w:rFonts w:ascii="Arial" w:hAnsi="Arial"/>
        <w:sz w:val="30"/>
      </w:rPr>
      <w:fldChar w:fldCharType="begin"/>
    </w:r>
    <w:r w:rsidR="00D035EF">
      <w:rPr>
        <w:rStyle w:val="Numerstrony"/>
        <w:rFonts w:ascii="Arial" w:hAnsi="Arial"/>
        <w:sz w:val="30"/>
      </w:rPr>
      <w:instrText xml:space="preserve"> PAGE </w:instrText>
    </w:r>
    <w:r>
      <w:rPr>
        <w:rStyle w:val="Numerstrony"/>
        <w:rFonts w:ascii="Arial" w:hAnsi="Arial"/>
        <w:sz w:val="30"/>
      </w:rPr>
      <w:fldChar w:fldCharType="separate"/>
    </w:r>
    <w:r w:rsidR="00D90A8E">
      <w:rPr>
        <w:rStyle w:val="Numerstrony"/>
        <w:rFonts w:ascii="Arial" w:hAnsi="Arial"/>
        <w:noProof/>
        <w:sz w:val="30"/>
      </w:rPr>
      <w:t>4</w:t>
    </w:r>
    <w:r>
      <w:rPr>
        <w:rStyle w:val="Numerstrony"/>
        <w:rFonts w:ascii="Arial" w:hAnsi="Arial"/>
        <w:sz w:val="3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jc w:val="center"/>
      <w:rPr>
        <w:sz w:val="40"/>
      </w:rPr>
    </w:pPr>
    <w:r>
      <w:rPr>
        <w:sz w:val="40"/>
      </w:rPr>
      <w:t xml:space="preserve">Wersja </w:t>
    </w:r>
    <w:r w:rsidR="000B329D">
      <w:rPr>
        <w:b/>
        <w:sz w:val="40"/>
      </w:rPr>
      <w:fldChar w:fldCharType="begin"/>
    </w:r>
    <w:r>
      <w:rPr>
        <w:b/>
        <w:sz w:val="40"/>
      </w:rPr>
      <w:instrText xml:space="preserve"> DOCPROPERTY "Release "  </w:instrText>
    </w:r>
    <w:r w:rsidR="000B329D">
      <w:rPr>
        <w:b/>
        <w:sz w:val="40"/>
      </w:rPr>
      <w:fldChar w:fldCharType="separate"/>
    </w:r>
    <w:r>
      <w:rPr>
        <w:b/>
        <w:sz w:val="40"/>
      </w:rPr>
      <w:t>0</w:t>
    </w:r>
    <w:r w:rsidR="000B329D">
      <w:rPr>
        <w:b/>
        <w:sz w:val="40"/>
      </w:rPr>
      <w:fldChar w:fldCharType="end"/>
    </w:r>
    <w:r>
      <w:rPr>
        <w:b/>
        <w:sz w:val="40"/>
      </w:rPr>
      <w:t>.</w:t>
    </w:r>
    <w:r w:rsidR="000B329D">
      <w:rPr>
        <w:b/>
        <w:sz w:val="40"/>
      </w:rPr>
      <w:fldChar w:fldCharType="begin"/>
    </w:r>
    <w:r>
      <w:rPr>
        <w:b/>
        <w:sz w:val="40"/>
      </w:rPr>
      <w:instrText xml:space="preserve"> DOCPROPERTY "Version"  </w:instrText>
    </w:r>
    <w:r w:rsidR="000B329D">
      <w:rPr>
        <w:b/>
        <w:sz w:val="40"/>
      </w:rPr>
      <w:fldChar w:fldCharType="separate"/>
    </w:r>
    <w:r>
      <w:rPr>
        <w:b/>
        <w:sz w:val="40"/>
      </w:rPr>
      <w:t>1</w:t>
    </w:r>
    <w:r w:rsidR="000B329D">
      <w:rPr>
        <w:b/>
        <w:sz w:val="40"/>
      </w:rPr>
      <w:fldChar w:fldCharType="end"/>
    </w:r>
    <w:r>
      <w:rPr>
        <w:b/>
        <w:sz w:val="40"/>
      </w:rPr>
      <w:t>-</w:t>
    </w:r>
    <w:r w:rsidR="000B329D">
      <w:rPr>
        <w:b/>
        <w:sz w:val="40"/>
      </w:rPr>
      <w:fldChar w:fldCharType="begin"/>
    </w:r>
    <w:r>
      <w:rPr>
        <w:b/>
        <w:sz w:val="40"/>
      </w:rPr>
      <w:instrText xml:space="preserve"> DOCPROPERTY "RevisionNumber"  </w:instrText>
    </w:r>
    <w:r w:rsidR="000B329D">
      <w:rPr>
        <w:b/>
        <w:sz w:val="40"/>
      </w:rPr>
      <w:fldChar w:fldCharType="separate"/>
    </w:r>
    <w:r>
      <w:rPr>
        <w:b/>
        <w:sz w:val="40"/>
      </w:rPr>
      <w:t>9</w:t>
    </w:r>
    <w:r w:rsidR="000B329D">
      <w:rPr>
        <w:b/>
        <w:sz w:val="40"/>
      </w:rPr>
      <w:fldChar w:fldCharType="end"/>
    </w:r>
    <w:r>
      <w:rPr>
        <w:b/>
        <w:sz w:val="40"/>
      </w:rPr>
      <w:t xml:space="preserve"> </w:t>
    </w:r>
    <w:r>
      <w:rPr>
        <w:sz w:val="40"/>
      </w:rPr>
      <w:t xml:space="preserve"> z dnia </w:t>
    </w:r>
    <w:r w:rsidR="000B329D">
      <w:rPr>
        <w:rStyle w:val="Numerstrony"/>
        <w:b/>
        <w:sz w:val="40"/>
      </w:rPr>
      <w:fldChar w:fldCharType="begin"/>
    </w:r>
    <w:r>
      <w:rPr>
        <w:rStyle w:val="Numerstrony"/>
        <w:b/>
        <w:sz w:val="40"/>
      </w:rPr>
      <w:instrText xml:space="preserve"> SAVEDATE \@ "dd.MM.yyyy" </w:instrText>
    </w:r>
    <w:r w:rsidR="000B329D">
      <w:rPr>
        <w:rStyle w:val="Numerstrony"/>
        <w:b/>
        <w:sz w:val="40"/>
      </w:rPr>
      <w:fldChar w:fldCharType="separate"/>
    </w:r>
    <w:r w:rsidR="00D90A8E">
      <w:rPr>
        <w:rStyle w:val="Numerstrony"/>
        <w:b/>
        <w:noProof/>
        <w:sz w:val="40"/>
      </w:rPr>
      <w:t>21.08.2013</w:t>
    </w:r>
    <w:r w:rsidR="000B329D">
      <w:rPr>
        <w:rStyle w:val="Numerstrony"/>
        <w:b/>
        <w:sz w:val="40"/>
      </w:rPr>
      <w:fldChar w:fldCharType="end"/>
    </w:r>
  </w:p>
  <w:tbl>
    <w:tblPr>
      <w:tblW w:w="0" w:type="auto"/>
      <w:tblInd w:w="-132" w:type="dxa"/>
      <w:tblLayout w:type="fixed"/>
      <w:tblLook w:val="0000"/>
    </w:tblPr>
    <w:tblGrid>
      <w:gridCol w:w="960"/>
      <w:gridCol w:w="240"/>
      <w:gridCol w:w="3960"/>
      <w:gridCol w:w="1440"/>
      <w:gridCol w:w="1680"/>
      <w:gridCol w:w="1680"/>
    </w:tblGrid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</w:p>
      </w:tc>
    </w:tr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i/>
              <w:sz w:val="24"/>
            </w:rPr>
            <w:t>Kierunek, rok studiów:</w:t>
          </w: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  <w:r>
            <w:rPr>
              <w:i/>
              <w:sz w:val="24"/>
            </w:rPr>
            <w:t>Grupa (projekt):</w:t>
          </w:r>
        </w:p>
      </w:tc>
    </w:tr>
    <w:tr w:rsidR="00D035EF">
      <w:trPr>
        <w:cantSplit/>
        <w:trHeight w:val="405"/>
      </w:trPr>
      <w:tc>
        <w:tcPr>
          <w:tcW w:w="960" w:type="dxa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5640" w:type="dxa"/>
          <w:gridSpan w:val="3"/>
          <w:vAlign w:val="bottom"/>
        </w:tcPr>
        <w:p w:rsidR="00D035EF" w:rsidRDefault="000B329D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"Company"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>Informatyka, rok III</w: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 w:val="restart"/>
        </w:tcPr>
        <w:p w:rsidR="00D035EF" w:rsidRDefault="000B329D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96"/>
            </w:rPr>
          </w:pPr>
          <w:r>
            <w:rPr>
              <w:b/>
              <w:sz w:val="96"/>
            </w:rPr>
            <w:fldChar w:fldCharType="begin"/>
          </w:r>
          <w:r w:rsidR="00D035EF">
            <w:rPr>
              <w:b/>
              <w:sz w:val="96"/>
            </w:rPr>
            <w:instrText xml:space="preserve"> DOCPROPERTY "Project"  </w:instrText>
          </w:r>
          <w:r>
            <w:rPr>
              <w:b/>
              <w:sz w:val="96"/>
            </w:rPr>
            <w:fldChar w:fldCharType="separate"/>
          </w:r>
          <w:r w:rsidR="00D035EF">
            <w:rPr>
              <w:b/>
              <w:sz w:val="96"/>
            </w:rPr>
            <w:t xml:space="preserve"> </w:t>
          </w:r>
          <w:r>
            <w:rPr>
              <w:b/>
              <w:sz w:val="96"/>
            </w:rPr>
            <w:fldChar w:fldCharType="end"/>
          </w:r>
        </w:p>
      </w:tc>
    </w:tr>
    <w:tr w:rsidR="00D035EF">
      <w:trPr>
        <w:cantSplit/>
        <w:trHeight w:val="17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Przedmiot:</w:t>
          </w:r>
        </w:p>
      </w:tc>
      <w:tc>
        <w:tcPr>
          <w:tcW w:w="3360" w:type="dxa"/>
          <w:gridSpan w:val="2"/>
          <w:vMerge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72"/>
            </w:rPr>
          </w:pPr>
        </w:p>
      </w:tc>
    </w:tr>
    <w:tr w:rsidR="00D035EF">
      <w:trPr>
        <w:cantSplit/>
        <w:trHeight w:val="345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0B329D">
          <w:pPr>
            <w:pStyle w:val="Stopka"/>
            <w:keepLines/>
            <w:widowControl w:val="0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SUBJECT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i/>
              <w:sz w:val="28"/>
            </w:rPr>
          </w:pPr>
        </w:p>
      </w:tc>
    </w:tr>
    <w:tr w:rsidR="00D035EF">
      <w:trPr>
        <w:cantSplit/>
        <w:trHeight w:val="36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Prowadzący zajęcia</w:t>
          </w:r>
          <w:r>
            <w:rPr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24"/>
            </w:rPr>
          </w:pPr>
          <w:r>
            <w:rPr>
              <w:i/>
              <w:sz w:val="24"/>
            </w:rPr>
            <w:t xml:space="preserve">Rok </w:t>
          </w:r>
          <w:proofErr w:type="spellStart"/>
          <w:r>
            <w:rPr>
              <w:i/>
              <w:sz w:val="24"/>
            </w:rPr>
            <w:t>akad</w:t>
          </w:r>
          <w:proofErr w:type="spellEnd"/>
          <w:r>
            <w:rPr>
              <w:i/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 w:rsidP="00D73EC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2012/2013</w:t>
          </w:r>
        </w:p>
      </w:tc>
    </w:tr>
    <w:tr w:rsidR="00D035EF">
      <w:trPr>
        <w:cantSplit/>
        <w:trHeight w:val="480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0B329D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"Manager"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i/>
              <w:sz w:val="28"/>
            </w:rPr>
          </w:pPr>
          <w:r>
            <w:rPr>
              <w:i/>
              <w:sz w:val="24"/>
            </w:rPr>
            <w:t>Semestr:</w:t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letni</w:t>
          </w:r>
        </w:p>
      </w:tc>
    </w:tr>
    <w:tr w:rsidR="00D035EF">
      <w:trPr>
        <w:cantSplit/>
        <w:trHeight w:hRule="exact" w:val="295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</w:p>
      </w:tc>
    </w:tr>
    <w:tr w:rsidR="00D035EF">
      <w:trPr>
        <w:cantSplit/>
        <w:trHeight w:val="369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  <w:r>
            <w:rPr>
              <w:b/>
              <w:i/>
              <w:sz w:val="32"/>
            </w:rPr>
            <w:t>Zespół autorski:</w:t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</w:p>
      </w:tc>
      <w:tc>
        <w:tcPr>
          <w:tcW w:w="3960" w:type="dxa"/>
        </w:tcPr>
        <w:p w:rsidR="00D035EF" w:rsidRDefault="000B329D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AUTHOR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noProof/>
              <w:sz w:val="28"/>
            </w:rPr>
            <w:t>Zespół 007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0B329D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0B329D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"Author2"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0B329D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"Contact2"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0B329D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"Author3"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0B329D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"Contact3"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0B329D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"Author4"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0B329D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"Contact4"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3960" w:type="dxa"/>
        </w:tcPr>
        <w:p w:rsidR="00D035EF" w:rsidRDefault="000B329D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"Author5"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0B329D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"Contact5"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</w:tbl>
  <w:p w:rsidR="00D035EF" w:rsidRDefault="00D035EF">
    <w:pPr>
      <w:pStyle w:val="Stopka"/>
      <w:tabs>
        <w:tab w:val="clear" w:pos="4536"/>
        <w:tab w:val="center" w:pos="4560"/>
      </w:tabs>
      <w:spacing w:before="480"/>
      <w:rPr>
        <w:sz w:val="28"/>
      </w:rPr>
    </w:pPr>
    <w:r>
      <w:rPr>
        <w:sz w:val="28"/>
      </w:rPr>
      <w:tab/>
      <w:t xml:space="preserve">Kraków, </w:t>
    </w:r>
    <w:r w:rsidR="000B329D">
      <w:rPr>
        <w:sz w:val="28"/>
      </w:rPr>
      <w:fldChar w:fldCharType="begin"/>
    </w:r>
    <w:r>
      <w:rPr>
        <w:sz w:val="28"/>
      </w:rPr>
      <w:instrText xml:space="preserve"> SAVEDATE \@ "MMMM yyyy" </w:instrText>
    </w:r>
    <w:r w:rsidR="000B329D">
      <w:rPr>
        <w:sz w:val="28"/>
      </w:rPr>
      <w:fldChar w:fldCharType="separate"/>
    </w:r>
    <w:r w:rsidR="00D90A8E">
      <w:rPr>
        <w:noProof/>
        <w:sz w:val="28"/>
      </w:rPr>
      <w:t>sierpień 2013</w:t>
    </w:r>
    <w:r w:rsidR="000B329D">
      <w:rPr>
        <w:sz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59A" w:rsidRDefault="001E559A">
      <w:r>
        <w:separator/>
      </w:r>
    </w:p>
  </w:footnote>
  <w:footnote w:type="continuationSeparator" w:id="0">
    <w:p w:rsidR="001E559A" w:rsidRDefault="001E55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0B329D">
    <w:pPr>
      <w:pStyle w:val="Nagwek"/>
      <w:pBdr>
        <w:bottom w:val="single" w:sz="4" w:space="0" w:color="auto"/>
      </w:pBdr>
      <w:tabs>
        <w:tab w:val="clear" w:pos="4536"/>
        <w:tab w:val="clear" w:pos="9072"/>
        <w:tab w:val="left" w:pos="680"/>
        <w:tab w:val="right" w:pos="9720"/>
      </w:tabs>
      <w:jc w:val="left"/>
      <w:rPr>
        <w:b/>
        <w:sz w:val="16"/>
      </w:rPr>
    </w:pPr>
    <w:r>
      <w:rPr>
        <w:b/>
        <w:sz w:val="16"/>
      </w:rPr>
      <w:fldChar w:fldCharType="begin"/>
    </w:r>
    <w:r w:rsidR="00D035EF">
      <w:rPr>
        <w:b/>
        <w:sz w:val="16"/>
      </w:rPr>
      <w:instrText xml:space="preserve"> AUTHOR  </w:instrText>
    </w:r>
    <w:r>
      <w:rPr>
        <w:b/>
        <w:sz w:val="16"/>
      </w:rPr>
      <w:fldChar w:fldCharType="separate"/>
    </w:r>
    <w:r w:rsidR="00D035EF">
      <w:rPr>
        <w:b/>
        <w:noProof/>
        <w:sz w:val="16"/>
      </w:rPr>
      <w:t>Zespół 007</w: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Author4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&lt;&gt; " " " i inni" "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Author2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"Author2"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Małgorzata Żabińska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Author3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"Author3"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Czwarty Autor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tab/>
    </w:r>
    <w:r>
      <w:rPr>
        <w:b/>
        <w:i/>
        <w:sz w:val="16"/>
      </w:rPr>
      <w:fldChar w:fldCharType="begin"/>
    </w:r>
    <w:r w:rsidR="00D035EF">
      <w:rPr>
        <w:b/>
        <w:i/>
        <w:sz w:val="16"/>
      </w:rPr>
      <w:instrText xml:space="preserve"> TITLE  </w:instrText>
    </w:r>
    <w:r>
      <w:rPr>
        <w:b/>
        <w:i/>
        <w:sz w:val="16"/>
      </w:rPr>
      <w:fldChar w:fldCharType="end"/>
    </w:r>
  </w:p>
  <w:p w:rsidR="00D035EF" w:rsidRDefault="00D035E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05pt;height:58.05pt" o:ole="" fillcolor="window">
          <v:imagedata r:id="rId1" o:title=""/>
        </v:shape>
        <o:OLEObject Type="Embed" ProgID="Word.Picture.8" ShapeID="_x0000_i1025" DrawAspect="Content" ObjectID="_1438628398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Pr="00F67799" w:rsidRDefault="000B329D" w:rsidP="00F67799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8.05pt;height:58.05pt" o:ole="" fillcolor="window">
          <v:imagedata r:id="rId1" o:title=""/>
        </v:shape>
        <o:OLEObject Type="Embed" ProgID="Word.Picture.8" ShapeID="_x0000_i1026" DrawAspect="Content" ObjectID="_1438628399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Default="000B329D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separate"/>
    </w:r>
    <w:r w:rsidR="00D035EF">
      <w:rPr>
        <w:b/>
        <w:sz w:val="52"/>
      </w:rPr>
      <w:t xml:space="preserve"> </w:t>
    </w:r>
    <w:r>
      <w:rPr>
        <w:b/>
        <w:sz w:val="52"/>
      </w:rPr>
      <w:fldChar w:fldCharType="end"/>
    </w:r>
  </w:p>
  <w:p w:rsidR="00D035EF" w:rsidRDefault="000B329D">
    <w:pPr>
      <w:keepLines/>
      <w:widowControl w:val="0"/>
      <w:spacing w:before="360" w:after="360"/>
      <w:ind w:left="851" w:right="851"/>
      <w:jc w:val="center"/>
      <w:outlineLvl w:val="0"/>
      <w:rPr>
        <w:i/>
        <w:sz w:val="36"/>
      </w:rPr>
    </w:pPr>
    <w:r>
      <w:rPr>
        <w:i/>
        <w:sz w:val="36"/>
      </w:rPr>
      <w:fldChar w:fldCharType="begin"/>
    </w:r>
    <w:r w:rsidR="00D035EF">
      <w:rPr>
        <w:i/>
        <w:sz w:val="36"/>
      </w:rPr>
      <w:instrText xml:space="preserve"> COMMENTS  </w:instrText>
    </w:r>
    <w:r>
      <w:rPr>
        <w:i/>
        <w:sz w:val="36"/>
      </w:rPr>
      <w:fldChar w:fldCharType="separate"/>
    </w:r>
    <w:r w:rsidR="00D035EF">
      <w:rPr>
        <w:i/>
        <w:sz w:val="36"/>
      </w:rPr>
      <w:t>Szablon dokumentu programu MS Word97 wraz z zaleceniami formatowania i przykładami użycia stylów</w:t>
    </w:r>
    <w:r>
      <w:rPr>
        <w:i/>
        <w:sz w:val="3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906F42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B03E4C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7B4047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B0A07F10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13A7C6C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1D2D17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FE699B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BECAF34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6D26425"/>
    <w:multiLevelType w:val="hybridMultilevel"/>
    <w:tmpl w:val="3B32398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0885163E"/>
    <w:multiLevelType w:val="hybridMultilevel"/>
    <w:tmpl w:val="0C3819AA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0C8610A5"/>
    <w:multiLevelType w:val="hybridMultilevel"/>
    <w:tmpl w:val="842055D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14006984"/>
    <w:multiLevelType w:val="hybridMultilevel"/>
    <w:tmpl w:val="F752C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F07EF"/>
    <w:multiLevelType w:val="hybridMultilevel"/>
    <w:tmpl w:val="2D6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60507"/>
    <w:multiLevelType w:val="singleLevel"/>
    <w:tmpl w:val="017C3BF4"/>
    <w:lvl w:ilvl="0">
      <w:start w:val="1"/>
      <w:numFmt w:val="decimal"/>
      <w:pStyle w:val="bibliography"/>
      <w:lvlText w:val=" [%1]"/>
      <w:lvlJc w:val="left"/>
      <w:pPr>
        <w:tabs>
          <w:tab w:val="num" w:pos="454"/>
        </w:tabs>
        <w:ind w:left="454" w:hanging="454"/>
      </w:pPr>
    </w:lvl>
  </w:abstractNum>
  <w:abstractNum w:abstractNumId="14">
    <w:nsid w:val="23216256"/>
    <w:multiLevelType w:val="multilevel"/>
    <w:tmpl w:val="B7D62EA0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lvlText w:val="(%6)"/>
      <w:lvlJc w:val="left"/>
      <w:pPr>
        <w:tabs>
          <w:tab w:val="num" w:pos="1531"/>
        </w:tabs>
        <w:ind w:left="1531" w:hanging="1531"/>
      </w:pPr>
    </w:lvl>
    <w:lvl w:ilvl="6">
      <w:start w:val="1"/>
      <w:numFmt w:val="upperLetter"/>
      <w:pStyle w:val="Nagwek7"/>
      <w:suff w:val="space"/>
      <w:lvlText w:val="%7."/>
      <w:lvlJc w:val="left"/>
      <w:pPr>
        <w:ind w:left="1985" w:hanging="284"/>
      </w:pPr>
    </w:lvl>
    <w:lvl w:ilvl="7">
      <w:start w:val="1"/>
      <w:numFmt w:val="decimalZero"/>
      <w:pStyle w:val="Nagwek8"/>
      <w:suff w:val="space"/>
      <w:lvlText w:val="%7%8."/>
      <w:lvlJc w:val="left"/>
      <w:pPr>
        <w:ind w:left="2268" w:hanging="567"/>
      </w:pPr>
    </w:lvl>
    <w:lvl w:ilvl="8">
      <w:start w:val="1"/>
      <w:numFmt w:val="decimal"/>
      <w:pStyle w:val="Nagwek9"/>
      <w:suff w:val="space"/>
      <w:lvlText w:val="%7%8-%9."/>
      <w:lvlJc w:val="left"/>
      <w:pPr>
        <w:ind w:left="2835" w:hanging="1701"/>
      </w:pPr>
    </w:lvl>
  </w:abstractNum>
  <w:abstractNum w:abstractNumId="15">
    <w:nsid w:val="26E02AD6"/>
    <w:multiLevelType w:val="hybridMultilevel"/>
    <w:tmpl w:val="ACBE7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D642C"/>
    <w:multiLevelType w:val="multilevel"/>
    <w:tmpl w:val="80420B6E"/>
    <w:lvl w:ilvl="0">
      <w:start w:val="1"/>
      <w:numFmt w:val="decimal"/>
      <w:pStyle w:val="Nagwek1"/>
      <w:isLgl/>
      <w:lvlText w:val="%1."/>
      <w:lvlJc w:val="left"/>
      <w:pPr>
        <w:tabs>
          <w:tab w:val="num" w:pos="851"/>
        </w:tabs>
        <w:ind w:left="851" w:hanging="567"/>
      </w:pPr>
    </w:lvl>
    <w:lvl w:ilvl="1">
      <w:start w:val="1"/>
      <w:numFmt w:val="decimal"/>
      <w:pStyle w:val="Nagwek2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Nagwek3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1440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E1924CC"/>
    <w:multiLevelType w:val="multilevel"/>
    <w:tmpl w:val="0AF6FBD6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lowerLetter"/>
      <w:pStyle w:val="Nagwek5"/>
      <w:lvlText w:val="%1.%2.%3.%4 %5)"/>
      <w:lvlJc w:val="left"/>
      <w:pPr>
        <w:tabs>
          <w:tab w:val="num" w:pos="1800"/>
        </w:tabs>
        <w:ind w:left="1134" w:hanging="1134"/>
      </w:pPr>
    </w:lvl>
    <w:lvl w:ilvl="5">
      <w:start w:val="1"/>
      <w:numFmt w:val="decimal"/>
      <w:isLgl/>
      <w:lvlText w:val="%1.%2.%3.%4.%5.%6.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07072D6"/>
    <w:multiLevelType w:val="multilevel"/>
    <w:tmpl w:val="C2D2A5A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pStyle w:val="Nagwek6"/>
      <w:lvlText w:val="(%6)"/>
      <w:lvlJc w:val="left"/>
      <w:pPr>
        <w:tabs>
          <w:tab w:val="num" w:pos="2214"/>
        </w:tabs>
        <w:ind w:left="1701" w:hanging="567"/>
      </w:pPr>
    </w:lvl>
    <w:lvl w:ilvl="6">
      <w:start w:val="1"/>
      <w:numFmt w:val="upperLetter"/>
      <w:lvlText w:val="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6EA7E31"/>
    <w:multiLevelType w:val="hybridMultilevel"/>
    <w:tmpl w:val="EBE8A2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E1229"/>
    <w:multiLevelType w:val="hybridMultilevel"/>
    <w:tmpl w:val="3A8427F0"/>
    <w:lvl w:ilvl="0" w:tplc="1E9A546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29E5D18"/>
    <w:multiLevelType w:val="singleLevel"/>
    <w:tmpl w:val="A3FC70D6"/>
    <w:lvl w:ilvl="0">
      <w:start w:val="1"/>
      <w:numFmt w:val="none"/>
      <w:pStyle w:val="Podtytu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>
    <w:nsid w:val="42C249AC"/>
    <w:multiLevelType w:val="hybridMultilevel"/>
    <w:tmpl w:val="E5D0E6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E865C7"/>
    <w:multiLevelType w:val="hybridMultilevel"/>
    <w:tmpl w:val="D4A8D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2F02A5"/>
    <w:multiLevelType w:val="hybridMultilevel"/>
    <w:tmpl w:val="2102AB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67195"/>
    <w:multiLevelType w:val="hybridMultilevel"/>
    <w:tmpl w:val="56D81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2A29"/>
    <w:multiLevelType w:val="hybridMultilevel"/>
    <w:tmpl w:val="3176D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DE6141"/>
    <w:multiLevelType w:val="hybridMultilevel"/>
    <w:tmpl w:val="75ACB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214542"/>
    <w:multiLevelType w:val="hybridMultilevel"/>
    <w:tmpl w:val="8DDC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A517B"/>
    <w:multiLevelType w:val="hybridMultilevel"/>
    <w:tmpl w:val="4DCAB7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27CB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6186285"/>
    <w:multiLevelType w:val="hybridMultilevel"/>
    <w:tmpl w:val="87FEB330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>
    <w:nsid w:val="796A184E"/>
    <w:multiLevelType w:val="hybridMultilevel"/>
    <w:tmpl w:val="0EB46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952C7"/>
    <w:multiLevelType w:val="hybridMultilevel"/>
    <w:tmpl w:val="C84C8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11546B"/>
    <w:multiLevelType w:val="hybridMultilevel"/>
    <w:tmpl w:val="6CF44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4"/>
  </w:num>
  <w:num w:numId="10">
    <w:abstractNumId w:val="17"/>
  </w:num>
  <w:num w:numId="11">
    <w:abstractNumId w:val="13"/>
  </w:num>
  <w:num w:numId="12">
    <w:abstractNumId w:val="16"/>
  </w:num>
  <w:num w:numId="13">
    <w:abstractNumId w:val="21"/>
  </w:num>
  <w:num w:numId="14">
    <w:abstractNumId w:val="18"/>
  </w:num>
  <w:num w:numId="15">
    <w:abstractNumId w:val="20"/>
  </w:num>
  <w:num w:numId="16">
    <w:abstractNumId w:val="8"/>
  </w:num>
  <w:num w:numId="17">
    <w:abstractNumId w:val="10"/>
  </w:num>
  <w:num w:numId="18">
    <w:abstractNumId w:val="9"/>
  </w:num>
  <w:num w:numId="19">
    <w:abstractNumId w:val="31"/>
  </w:num>
  <w:num w:numId="20">
    <w:abstractNumId w:val="32"/>
  </w:num>
  <w:num w:numId="21">
    <w:abstractNumId w:val="25"/>
  </w:num>
  <w:num w:numId="22">
    <w:abstractNumId w:val="27"/>
  </w:num>
  <w:num w:numId="23">
    <w:abstractNumId w:val="12"/>
  </w:num>
  <w:num w:numId="24">
    <w:abstractNumId w:val="30"/>
  </w:num>
  <w:num w:numId="25">
    <w:abstractNumId w:val="29"/>
  </w:num>
  <w:num w:numId="26">
    <w:abstractNumId w:val="26"/>
  </w:num>
  <w:num w:numId="27">
    <w:abstractNumId w:val="22"/>
  </w:num>
  <w:num w:numId="28">
    <w:abstractNumId w:val="15"/>
  </w:num>
  <w:num w:numId="29">
    <w:abstractNumId w:val="23"/>
  </w:num>
  <w:num w:numId="30">
    <w:abstractNumId w:val="11"/>
  </w:num>
  <w:num w:numId="31">
    <w:abstractNumId w:val="28"/>
  </w:num>
  <w:num w:numId="32">
    <w:abstractNumId w:val="19"/>
  </w:num>
  <w:num w:numId="33">
    <w:abstractNumId w:val="34"/>
  </w:num>
  <w:num w:numId="34">
    <w:abstractNumId w:val="33"/>
  </w:num>
  <w:num w:numId="35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TrueTypeFonts/>
  <w:saveSubsetFonts/>
  <w:activeWritingStyle w:appName="MSWord" w:lang="en-US" w:vendorID="8" w:dllVersion="513" w:checkStyle="1"/>
  <w:proofState w:spelling="clean"/>
  <w:attachedTemplate r:id="rId1"/>
  <w:defaultTabStop w:val="567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552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655C"/>
    <w:rsid w:val="00003A31"/>
    <w:rsid w:val="000100B5"/>
    <w:rsid w:val="00017DE9"/>
    <w:rsid w:val="00017F07"/>
    <w:rsid w:val="000255F0"/>
    <w:rsid w:val="00027F5F"/>
    <w:rsid w:val="00031FA5"/>
    <w:rsid w:val="00034550"/>
    <w:rsid w:val="0005061B"/>
    <w:rsid w:val="00055BA1"/>
    <w:rsid w:val="00072A17"/>
    <w:rsid w:val="00075AFF"/>
    <w:rsid w:val="00077B0F"/>
    <w:rsid w:val="00082ED8"/>
    <w:rsid w:val="00083477"/>
    <w:rsid w:val="000A54E3"/>
    <w:rsid w:val="000A5FD3"/>
    <w:rsid w:val="000A799D"/>
    <w:rsid w:val="000B329D"/>
    <w:rsid w:val="000B7D93"/>
    <w:rsid w:val="000C0551"/>
    <w:rsid w:val="000C3712"/>
    <w:rsid w:val="000C7F46"/>
    <w:rsid w:val="000D13BC"/>
    <w:rsid w:val="000D4D61"/>
    <w:rsid w:val="000E092D"/>
    <w:rsid w:val="000E218B"/>
    <w:rsid w:val="000F0663"/>
    <w:rsid w:val="0010047F"/>
    <w:rsid w:val="00124621"/>
    <w:rsid w:val="00125FBB"/>
    <w:rsid w:val="00126A61"/>
    <w:rsid w:val="00133A1E"/>
    <w:rsid w:val="00143BFC"/>
    <w:rsid w:val="001445CB"/>
    <w:rsid w:val="00146653"/>
    <w:rsid w:val="00155AF7"/>
    <w:rsid w:val="0015704D"/>
    <w:rsid w:val="0016060F"/>
    <w:rsid w:val="00161947"/>
    <w:rsid w:val="001633DB"/>
    <w:rsid w:val="00164CD2"/>
    <w:rsid w:val="00171283"/>
    <w:rsid w:val="0018389B"/>
    <w:rsid w:val="00185B9D"/>
    <w:rsid w:val="0018668C"/>
    <w:rsid w:val="00192550"/>
    <w:rsid w:val="00195813"/>
    <w:rsid w:val="001972B8"/>
    <w:rsid w:val="00197A04"/>
    <w:rsid w:val="001A43BC"/>
    <w:rsid w:val="001A5356"/>
    <w:rsid w:val="001A695B"/>
    <w:rsid w:val="001B59FF"/>
    <w:rsid w:val="001C65D9"/>
    <w:rsid w:val="001C7C02"/>
    <w:rsid w:val="001D0E5B"/>
    <w:rsid w:val="001D256E"/>
    <w:rsid w:val="001D351D"/>
    <w:rsid w:val="001D395B"/>
    <w:rsid w:val="001D4457"/>
    <w:rsid w:val="001D4A7F"/>
    <w:rsid w:val="001E559A"/>
    <w:rsid w:val="0020309C"/>
    <w:rsid w:val="00203F2A"/>
    <w:rsid w:val="00207B8E"/>
    <w:rsid w:val="002170FB"/>
    <w:rsid w:val="002171D6"/>
    <w:rsid w:val="0022443E"/>
    <w:rsid w:val="002364A7"/>
    <w:rsid w:val="00257E56"/>
    <w:rsid w:val="0027003B"/>
    <w:rsid w:val="00271CDD"/>
    <w:rsid w:val="00273616"/>
    <w:rsid w:val="002862B1"/>
    <w:rsid w:val="00293FDB"/>
    <w:rsid w:val="00293FE9"/>
    <w:rsid w:val="002B58AD"/>
    <w:rsid w:val="002C1585"/>
    <w:rsid w:val="002C5C1D"/>
    <w:rsid w:val="002D2F95"/>
    <w:rsid w:val="002D4FFC"/>
    <w:rsid w:val="002E0CCC"/>
    <w:rsid w:val="002E16D2"/>
    <w:rsid w:val="002E2805"/>
    <w:rsid w:val="002E334F"/>
    <w:rsid w:val="002E3549"/>
    <w:rsid w:val="002F0991"/>
    <w:rsid w:val="002F5A91"/>
    <w:rsid w:val="00303DB1"/>
    <w:rsid w:val="00315CB8"/>
    <w:rsid w:val="003211A6"/>
    <w:rsid w:val="00323297"/>
    <w:rsid w:val="00335155"/>
    <w:rsid w:val="003400B8"/>
    <w:rsid w:val="00341BB5"/>
    <w:rsid w:val="00345FCF"/>
    <w:rsid w:val="00346940"/>
    <w:rsid w:val="003515D2"/>
    <w:rsid w:val="00353C57"/>
    <w:rsid w:val="0036154F"/>
    <w:rsid w:val="00363C36"/>
    <w:rsid w:val="0037310C"/>
    <w:rsid w:val="00375C3A"/>
    <w:rsid w:val="00386D56"/>
    <w:rsid w:val="00392970"/>
    <w:rsid w:val="00392F51"/>
    <w:rsid w:val="0039685C"/>
    <w:rsid w:val="003A6112"/>
    <w:rsid w:val="003C3CAE"/>
    <w:rsid w:val="003C6CE6"/>
    <w:rsid w:val="003C7539"/>
    <w:rsid w:val="003D5F41"/>
    <w:rsid w:val="003E323F"/>
    <w:rsid w:val="003E3391"/>
    <w:rsid w:val="003E4153"/>
    <w:rsid w:val="003E7021"/>
    <w:rsid w:val="003F0673"/>
    <w:rsid w:val="003F69FB"/>
    <w:rsid w:val="00401E0A"/>
    <w:rsid w:val="004044E6"/>
    <w:rsid w:val="004127FF"/>
    <w:rsid w:val="00415030"/>
    <w:rsid w:val="004159AA"/>
    <w:rsid w:val="00416E2E"/>
    <w:rsid w:val="0043071F"/>
    <w:rsid w:val="004326E5"/>
    <w:rsid w:val="00436884"/>
    <w:rsid w:val="00436E68"/>
    <w:rsid w:val="0044649C"/>
    <w:rsid w:val="00450B8C"/>
    <w:rsid w:val="00451709"/>
    <w:rsid w:val="004618D0"/>
    <w:rsid w:val="00466A7E"/>
    <w:rsid w:val="00474BDB"/>
    <w:rsid w:val="004765C1"/>
    <w:rsid w:val="0048028F"/>
    <w:rsid w:val="004812D0"/>
    <w:rsid w:val="00492344"/>
    <w:rsid w:val="004927F0"/>
    <w:rsid w:val="0049402E"/>
    <w:rsid w:val="0049503F"/>
    <w:rsid w:val="004A2ACF"/>
    <w:rsid w:val="004A4457"/>
    <w:rsid w:val="004B2E9A"/>
    <w:rsid w:val="004B7F1B"/>
    <w:rsid w:val="004C2B36"/>
    <w:rsid w:val="004C30FD"/>
    <w:rsid w:val="004D143C"/>
    <w:rsid w:val="004D5566"/>
    <w:rsid w:val="004D7E15"/>
    <w:rsid w:val="004E1022"/>
    <w:rsid w:val="004E576C"/>
    <w:rsid w:val="004F5301"/>
    <w:rsid w:val="004F7C51"/>
    <w:rsid w:val="005040C0"/>
    <w:rsid w:val="0050414F"/>
    <w:rsid w:val="005073C4"/>
    <w:rsid w:val="005119FF"/>
    <w:rsid w:val="005135A6"/>
    <w:rsid w:val="005143EE"/>
    <w:rsid w:val="00522948"/>
    <w:rsid w:val="005229E7"/>
    <w:rsid w:val="00531CE6"/>
    <w:rsid w:val="005459FD"/>
    <w:rsid w:val="00547BC4"/>
    <w:rsid w:val="00550AEE"/>
    <w:rsid w:val="0057397A"/>
    <w:rsid w:val="005747A6"/>
    <w:rsid w:val="005769C1"/>
    <w:rsid w:val="005941D4"/>
    <w:rsid w:val="00597F7C"/>
    <w:rsid w:val="005A015A"/>
    <w:rsid w:val="005A3113"/>
    <w:rsid w:val="005A7CFA"/>
    <w:rsid w:val="005B2BCC"/>
    <w:rsid w:val="005B36BE"/>
    <w:rsid w:val="005B6FE6"/>
    <w:rsid w:val="005C0DCE"/>
    <w:rsid w:val="005C6851"/>
    <w:rsid w:val="005D4B3F"/>
    <w:rsid w:val="005D5E96"/>
    <w:rsid w:val="005E5B1E"/>
    <w:rsid w:val="00601BD9"/>
    <w:rsid w:val="00606B9C"/>
    <w:rsid w:val="00612302"/>
    <w:rsid w:val="00613940"/>
    <w:rsid w:val="0061648D"/>
    <w:rsid w:val="006201D1"/>
    <w:rsid w:val="006243DC"/>
    <w:rsid w:val="006315B4"/>
    <w:rsid w:val="00635200"/>
    <w:rsid w:val="00640EDE"/>
    <w:rsid w:val="006462C5"/>
    <w:rsid w:val="006466BB"/>
    <w:rsid w:val="00652612"/>
    <w:rsid w:val="00653CD5"/>
    <w:rsid w:val="00663FA7"/>
    <w:rsid w:val="00674389"/>
    <w:rsid w:val="00675B26"/>
    <w:rsid w:val="00680E16"/>
    <w:rsid w:val="006815F1"/>
    <w:rsid w:val="00686DA9"/>
    <w:rsid w:val="006A739F"/>
    <w:rsid w:val="006D2B79"/>
    <w:rsid w:val="006D3833"/>
    <w:rsid w:val="006D69BB"/>
    <w:rsid w:val="006E6D60"/>
    <w:rsid w:val="006E7E92"/>
    <w:rsid w:val="006F1EBF"/>
    <w:rsid w:val="00714CBE"/>
    <w:rsid w:val="007236B5"/>
    <w:rsid w:val="00725090"/>
    <w:rsid w:val="00731E36"/>
    <w:rsid w:val="007336B7"/>
    <w:rsid w:val="00740248"/>
    <w:rsid w:val="00743E49"/>
    <w:rsid w:val="007453D8"/>
    <w:rsid w:val="007466D1"/>
    <w:rsid w:val="0075091B"/>
    <w:rsid w:val="00761874"/>
    <w:rsid w:val="00761BD3"/>
    <w:rsid w:val="00773B5D"/>
    <w:rsid w:val="00776A94"/>
    <w:rsid w:val="00776AD9"/>
    <w:rsid w:val="00776C2E"/>
    <w:rsid w:val="007804A5"/>
    <w:rsid w:val="0078655C"/>
    <w:rsid w:val="007866DB"/>
    <w:rsid w:val="007909A5"/>
    <w:rsid w:val="007B05F2"/>
    <w:rsid w:val="007B1760"/>
    <w:rsid w:val="007B21C4"/>
    <w:rsid w:val="007C0601"/>
    <w:rsid w:val="007D19DD"/>
    <w:rsid w:val="007E3DD3"/>
    <w:rsid w:val="007E6486"/>
    <w:rsid w:val="007F5CB9"/>
    <w:rsid w:val="0080632A"/>
    <w:rsid w:val="008139C1"/>
    <w:rsid w:val="00813E7D"/>
    <w:rsid w:val="00816251"/>
    <w:rsid w:val="008204B3"/>
    <w:rsid w:val="00823062"/>
    <w:rsid w:val="0083253B"/>
    <w:rsid w:val="0083556A"/>
    <w:rsid w:val="0083589F"/>
    <w:rsid w:val="0084127D"/>
    <w:rsid w:val="008447E7"/>
    <w:rsid w:val="0085575D"/>
    <w:rsid w:val="00856569"/>
    <w:rsid w:val="0086498F"/>
    <w:rsid w:val="00865BB6"/>
    <w:rsid w:val="00866AC4"/>
    <w:rsid w:val="0087335A"/>
    <w:rsid w:val="008822FF"/>
    <w:rsid w:val="00893F70"/>
    <w:rsid w:val="008A1F9E"/>
    <w:rsid w:val="008A4A74"/>
    <w:rsid w:val="008A56B8"/>
    <w:rsid w:val="008B60E3"/>
    <w:rsid w:val="008C5062"/>
    <w:rsid w:val="008C536E"/>
    <w:rsid w:val="008D3F2D"/>
    <w:rsid w:val="008E4A0A"/>
    <w:rsid w:val="008F3E0E"/>
    <w:rsid w:val="008F5FB8"/>
    <w:rsid w:val="0090433E"/>
    <w:rsid w:val="00914C8F"/>
    <w:rsid w:val="009279F2"/>
    <w:rsid w:val="00934EF3"/>
    <w:rsid w:val="00937D5B"/>
    <w:rsid w:val="00940BCA"/>
    <w:rsid w:val="009420F8"/>
    <w:rsid w:val="00947438"/>
    <w:rsid w:val="009510CD"/>
    <w:rsid w:val="00951DFF"/>
    <w:rsid w:val="00956560"/>
    <w:rsid w:val="009635DA"/>
    <w:rsid w:val="00965B42"/>
    <w:rsid w:val="00970258"/>
    <w:rsid w:val="00972946"/>
    <w:rsid w:val="00976558"/>
    <w:rsid w:val="00986F19"/>
    <w:rsid w:val="009911D0"/>
    <w:rsid w:val="009916B4"/>
    <w:rsid w:val="009931C9"/>
    <w:rsid w:val="00997DBA"/>
    <w:rsid w:val="009A065E"/>
    <w:rsid w:val="009A15D3"/>
    <w:rsid w:val="009A5927"/>
    <w:rsid w:val="009B7004"/>
    <w:rsid w:val="009C5CF8"/>
    <w:rsid w:val="009C63E3"/>
    <w:rsid w:val="009C686B"/>
    <w:rsid w:val="009D20DB"/>
    <w:rsid w:val="009D3340"/>
    <w:rsid w:val="009D57F1"/>
    <w:rsid w:val="009D631C"/>
    <w:rsid w:val="009E050E"/>
    <w:rsid w:val="009F3E94"/>
    <w:rsid w:val="009F7514"/>
    <w:rsid w:val="00A00E39"/>
    <w:rsid w:val="00A01F01"/>
    <w:rsid w:val="00A0461C"/>
    <w:rsid w:val="00A04DBC"/>
    <w:rsid w:val="00A07086"/>
    <w:rsid w:val="00A1155C"/>
    <w:rsid w:val="00A123D6"/>
    <w:rsid w:val="00A21BD6"/>
    <w:rsid w:val="00A36043"/>
    <w:rsid w:val="00A43469"/>
    <w:rsid w:val="00A706B6"/>
    <w:rsid w:val="00A74EB9"/>
    <w:rsid w:val="00A82B79"/>
    <w:rsid w:val="00AB1DCA"/>
    <w:rsid w:val="00AB2024"/>
    <w:rsid w:val="00AB2C59"/>
    <w:rsid w:val="00AD4263"/>
    <w:rsid w:val="00AE16FF"/>
    <w:rsid w:val="00AF7552"/>
    <w:rsid w:val="00B06B08"/>
    <w:rsid w:val="00B13DD3"/>
    <w:rsid w:val="00B32B05"/>
    <w:rsid w:val="00B37870"/>
    <w:rsid w:val="00B50377"/>
    <w:rsid w:val="00B5105A"/>
    <w:rsid w:val="00B52964"/>
    <w:rsid w:val="00B540B0"/>
    <w:rsid w:val="00B55BBD"/>
    <w:rsid w:val="00B62CEF"/>
    <w:rsid w:val="00B669F2"/>
    <w:rsid w:val="00B76C38"/>
    <w:rsid w:val="00B8239F"/>
    <w:rsid w:val="00B91AD0"/>
    <w:rsid w:val="00BA3371"/>
    <w:rsid w:val="00BA6323"/>
    <w:rsid w:val="00BA6B9F"/>
    <w:rsid w:val="00BB2E5B"/>
    <w:rsid w:val="00BB3CC3"/>
    <w:rsid w:val="00BB47F4"/>
    <w:rsid w:val="00BB4BDC"/>
    <w:rsid w:val="00BC34CE"/>
    <w:rsid w:val="00BE18DC"/>
    <w:rsid w:val="00BE1994"/>
    <w:rsid w:val="00BE60D4"/>
    <w:rsid w:val="00BF55AE"/>
    <w:rsid w:val="00C1024F"/>
    <w:rsid w:val="00C10724"/>
    <w:rsid w:val="00C15169"/>
    <w:rsid w:val="00C27866"/>
    <w:rsid w:val="00C306E3"/>
    <w:rsid w:val="00C319D2"/>
    <w:rsid w:val="00C3516D"/>
    <w:rsid w:val="00C3688B"/>
    <w:rsid w:val="00C51AA7"/>
    <w:rsid w:val="00C54BFC"/>
    <w:rsid w:val="00C5648A"/>
    <w:rsid w:val="00C57987"/>
    <w:rsid w:val="00C60806"/>
    <w:rsid w:val="00C60B54"/>
    <w:rsid w:val="00C616F8"/>
    <w:rsid w:val="00C70DDD"/>
    <w:rsid w:val="00C71C97"/>
    <w:rsid w:val="00C75AD5"/>
    <w:rsid w:val="00C76CBC"/>
    <w:rsid w:val="00C80979"/>
    <w:rsid w:val="00C832F4"/>
    <w:rsid w:val="00C85579"/>
    <w:rsid w:val="00C85598"/>
    <w:rsid w:val="00C85E8E"/>
    <w:rsid w:val="00C879E7"/>
    <w:rsid w:val="00C87B11"/>
    <w:rsid w:val="00CB4ECF"/>
    <w:rsid w:val="00CB69DE"/>
    <w:rsid w:val="00CC224C"/>
    <w:rsid w:val="00CC27A2"/>
    <w:rsid w:val="00CC2BCF"/>
    <w:rsid w:val="00CD46BA"/>
    <w:rsid w:val="00CD4FED"/>
    <w:rsid w:val="00CD66EF"/>
    <w:rsid w:val="00CD73CD"/>
    <w:rsid w:val="00CE4D9D"/>
    <w:rsid w:val="00CE741F"/>
    <w:rsid w:val="00CF6167"/>
    <w:rsid w:val="00D035EF"/>
    <w:rsid w:val="00D104D7"/>
    <w:rsid w:val="00D148FE"/>
    <w:rsid w:val="00D21C7F"/>
    <w:rsid w:val="00D22F5B"/>
    <w:rsid w:val="00D24873"/>
    <w:rsid w:val="00D325DC"/>
    <w:rsid w:val="00D4791D"/>
    <w:rsid w:val="00D54C4C"/>
    <w:rsid w:val="00D55D75"/>
    <w:rsid w:val="00D66500"/>
    <w:rsid w:val="00D71B35"/>
    <w:rsid w:val="00D73EC3"/>
    <w:rsid w:val="00D75D4F"/>
    <w:rsid w:val="00D77CD8"/>
    <w:rsid w:val="00D84C3B"/>
    <w:rsid w:val="00D85012"/>
    <w:rsid w:val="00D852B7"/>
    <w:rsid w:val="00D8774D"/>
    <w:rsid w:val="00D90A8E"/>
    <w:rsid w:val="00D92823"/>
    <w:rsid w:val="00D93B09"/>
    <w:rsid w:val="00D9553C"/>
    <w:rsid w:val="00D96C0D"/>
    <w:rsid w:val="00DC1506"/>
    <w:rsid w:val="00DC2749"/>
    <w:rsid w:val="00DC415B"/>
    <w:rsid w:val="00DC4475"/>
    <w:rsid w:val="00DD14BA"/>
    <w:rsid w:val="00DD1DEC"/>
    <w:rsid w:val="00DD5880"/>
    <w:rsid w:val="00DE0019"/>
    <w:rsid w:val="00DE329D"/>
    <w:rsid w:val="00E222ED"/>
    <w:rsid w:val="00E30520"/>
    <w:rsid w:val="00E3088C"/>
    <w:rsid w:val="00E32B5A"/>
    <w:rsid w:val="00E35088"/>
    <w:rsid w:val="00E42FFC"/>
    <w:rsid w:val="00E436CE"/>
    <w:rsid w:val="00E51D26"/>
    <w:rsid w:val="00E52915"/>
    <w:rsid w:val="00E53F10"/>
    <w:rsid w:val="00E55950"/>
    <w:rsid w:val="00E561AD"/>
    <w:rsid w:val="00E568B5"/>
    <w:rsid w:val="00E636CC"/>
    <w:rsid w:val="00E67DDB"/>
    <w:rsid w:val="00E738B5"/>
    <w:rsid w:val="00E745C1"/>
    <w:rsid w:val="00E7562B"/>
    <w:rsid w:val="00E77EB4"/>
    <w:rsid w:val="00E803E3"/>
    <w:rsid w:val="00E85BF7"/>
    <w:rsid w:val="00E85EC7"/>
    <w:rsid w:val="00E9519D"/>
    <w:rsid w:val="00E96DBC"/>
    <w:rsid w:val="00EA2352"/>
    <w:rsid w:val="00EA5205"/>
    <w:rsid w:val="00EA7C1F"/>
    <w:rsid w:val="00EB07BE"/>
    <w:rsid w:val="00EB1F6B"/>
    <w:rsid w:val="00EB3338"/>
    <w:rsid w:val="00EB43EC"/>
    <w:rsid w:val="00EB5075"/>
    <w:rsid w:val="00EB5204"/>
    <w:rsid w:val="00EB5F1A"/>
    <w:rsid w:val="00EB7FB4"/>
    <w:rsid w:val="00ED0C78"/>
    <w:rsid w:val="00ED2B3E"/>
    <w:rsid w:val="00ED31CE"/>
    <w:rsid w:val="00ED7012"/>
    <w:rsid w:val="00EE17FA"/>
    <w:rsid w:val="00EF4EA0"/>
    <w:rsid w:val="00EF5199"/>
    <w:rsid w:val="00F03A90"/>
    <w:rsid w:val="00F124F4"/>
    <w:rsid w:val="00F17CBC"/>
    <w:rsid w:val="00F40338"/>
    <w:rsid w:val="00F46C0B"/>
    <w:rsid w:val="00F51931"/>
    <w:rsid w:val="00F52395"/>
    <w:rsid w:val="00F528CF"/>
    <w:rsid w:val="00F57E44"/>
    <w:rsid w:val="00F67799"/>
    <w:rsid w:val="00FA4301"/>
    <w:rsid w:val="00FB104F"/>
    <w:rsid w:val="00FB7AEC"/>
    <w:rsid w:val="00FC1471"/>
    <w:rsid w:val="00FC2E1A"/>
    <w:rsid w:val="00FC38BA"/>
    <w:rsid w:val="00FD094B"/>
    <w:rsid w:val="00FD178A"/>
    <w:rsid w:val="00FE1177"/>
    <w:rsid w:val="00FE23F6"/>
    <w:rsid w:val="00FE3463"/>
    <w:rsid w:val="00FE5914"/>
    <w:rsid w:val="00FF37C2"/>
    <w:rsid w:val="00FF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F5B"/>
    <w:rPr>
      <w:sz w:val="22"/>
    </w:rPr>
  </w:style>
  <w:style w:type="paragraph" w:styleId="Nagwek1">
    <w:name w:val="heading 1"/>
    <w:next w:val="Tekstpodstawowy"/>
    <w:qFormat/>
    <w:rsid w:val="00D22F5B"/>
    <w:pPr>
      <w:keepNext/>
      <w:keepLines/>
      <w:pageBreakBefore/>
      <w:numPr>
        <w:numId w:val="12"/>
      </w:numPr>
      <w:tabs>
        <w:tab w:val="num" w:pos="567"/>
        <w:tab w:val="left" w:pos="851"/>
      </w:tabs>
      <w:suppressAutoHyphens/>
      <w:spacing w:before="360" w:after="600"/>
      <w:ind w:left="567"/>
      <w:outlineLvl w:val="0"/>
    </w:pPr>
    <w:rPr>
      <w:b/>
      <w:noProof/>
      <w:kern w:val="16"/>
      <w:sz w:val="40"/>
    </w:rPr>
  </w:style>
  <w:style w:type="paragraph" w:styleId="Nagwek2">
    <w:name w:val="heading 2"/>
    <w:basedOn w:val="Nagwek1"/>
    <w:next w:val="Tekstpodstawowy"/>
    <w:qFormat/>
    <w:rsid w:val="00D22F5B"/>
    <w:pPr>
      <w:pageBreakBefore w:val="0"/>
      <w:widowControl w:val="0"/>
      <w:numPr>
        <w:ilvl w:val="1"/>
      </w:numPr>
      <w:spacing w:before="240" w:after="180"/>
      <w:outlineLvl w:val="1"/>
    </w:pPr>
    <w:rPr>
      <w:b w:val="0"/>
      <w:noProof w:val="0"/>
      <w:sz w:val="32"/>
    </w:rPr>
  </w:style>
  <w:style w:type="paragraph" w:styleId="Nagwek3">
    <w:name w:val="heading 3"/>
    <w:basedOn w:val="Nagwek2"/>
    <w:next w:val="Tekstpodstawowy"/>
    <w:qFormat/>
    <w:rsid w:val="00D22F5B"/>
    <w:pPr>
      <w:numPr>
        <w:ilvl w:val="2"/>
      </w:numPr>
      <w:spacing w:before="120"/>
      <w:outlineLvl w:val="2"/>
    </w:pPr>
    <w:rPr>
      <w:b/>
      <w:sz w:val="26"/>
    </w:rPr>
  </w:style>
  <w:style w:type="paragraph" w:styleId="Nagwek4">
    <w:name w:val="heading 4"/>
    <w:basedOn w:val="Nagwek3"/>
    <w:next w:val="Tekstpodstawowy"/>
    <w:qFormat/>
    <w:rsid w:val="00D22F5B"/>
    <w:pPr>
      <w:numPr>
        <w:ilvl w:val="3"/>
      </w:numPr>
      <w:tabs>
        <w:tab w:val="left" w:pos="1134"/>
      </w:tabs>
      <w:spacing w:after="0"/>
      <w:outlineLvl w:val="3"/>
    </w:pPr>
    <w:rPr>
      <w:sz w:val="22"/>
    </w:rPr>
  </w:style>
  <w:style w:type="paragraph" w:styleId="Nagwek5">
    <w:name w:val="heading 5"/>
    <w:basedOn w:val="Nagwek4"/>
    <w:next w:val="Tekstpodstawowy"/>
    <w:qFormat/>
    <w:rsid w:val="00D22F5B"/>
    <w:pPr>
      <w:numPr>
        <w:ilvl w:val="4"/>
        <w:numId w:val="10"/>
      </w:numPr>
      <w:tabs>
        <w:tab w:val="clear" w:pos="1800"/>
      </w:tabs>
      <w:outlineLvl w:val="4"/>
    </w:pPr>
  </w:style>
  <w:style w:type="paragraph" w:styleId="Nagwek6">
    <w:name w:val="heading 6"/>
    <w:basedOn w:val="Nagwek5"/>
    <w:next w:val="Normalny"/>
    <w:qFormat/>
    <w:rsid w:val="00D22F5B"/>
    <w:pPr>
      <w:numPr>
        <w:ilvl w:val="5"/>
        <w:numId w:val="14"/>
      </w:numPr>
      <w:tabs>
        <w:tab w:val="clear" w:pos="1134"/>
        <w:tab w:val="left" w:pos="1701"/>
      </w:tabs>
      <w:suppressAutoHyphens w:val="0"/>
      <w:spacing w:before="60" w:after="60"/>
      <w:outlineLvl w:val="5"/>
    </w:pPr>
  </w:style>
  <w:style w:type="paragraph" w:styleId="Nagwek7">
    <w:name w:val="heading 7"/>
    <w:basedOn w:val="Nagwek6"/>
    <w:next w:val="Tekstpodstawowy"/>
    <w:qFormat/>
    <w:rsid w:val="00D22F5B"/>
    <w:pPr>
      <w:numPr>
        <w:ilvl w:val="6"/>
        <w:numId w:val="9"/>
      </w:numPr>
      <w:tabs>
        <w:tab w:val="clear" w:pos="1701"/>
        <w:tab w:val="left" w:pos="1680"/>
      </w:tabs>
      <w:spacing w:before="240"/>
      <w:ind w:left="1134" w:firstLine="0"/>
      <w:outlineLvl w:val="6"/>
    </w:pPr>
    <w:rPr>
      <w:b w:val="0"/>
    </w:rPr>
  </w:style>
  <w:style w:type="paragraph" w:styleId="Nagwek8">
    <w:name w:val="heading 8"/>
    <w:basedOn w:val="Nagwek7"/>
    <w:next w:val="Tekstpodstawowy"/>
    <w:qFormat/>
    <w:rsid w:val="00D22F5B"/>
    <w:pPr>
      <w:numPr>
        <w:ilvl w:val="7"/>
      </w:numPr>
      <w:ind w:left="1134" w:firstLine="0"/>
      <w:outlineLvl w:val="7"/>
    </w:pPr>
  </w:style>
  <w:style w:type="paragraph" w:styleId="Nagwek9">
    <w:name w:val="heading 9"/>
    <w:basedOn w:val="Nagwek8"/>
    <w:next w:val="Tekstpodstawowy"/>
    <w:qFormat/>
    <w:rsid w:val="00D22F5B"/>
    <w:pPr>
      <w:numPr>
        <w:ilvl w:val="8"/>
      </w:numPr>
      <w:tabs>
        <w:tab w:val="left" w:pos="1985"/>
      </w:tabs>
      <w:ind w:left="1134" w:firstLine="0"/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</w:style>
  <w:style w:type="paragraph" w:styleId="Stopka">
    <w:name w:val="foot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  <w:rPr>
      <w:sz w:val="14"/>
    </w:rPr>
  </w:style>
  <w:style w:type="paragraph" w:styleId="Tekstpodstawowy">
    <w:name w:val="Body Text"/>
    <w:semiHidden/>
    <w:rsid w:val="00D22F5B"/>
    <w:pPr>
      <w:tabs>
        <w:tab w:val="left" w:pos="425"/>
        <w:tab w:val="left" w:pos="4560"/>
      </w:tabs>
      <w:spacing w:line="360" w:lineRule="auto"/>
      <w:jc w:val="both"/>
    </w:pPr>
    <w:rPr>
      <w:sz w:val="22"/>
    </w:rPr>
  </w:style>
  <w:style w:type="paragraph" w:styleId="Tekstprzypisudolnego">
    <w:name w:val="footnote text"/>
    <w:basedOn w:val="Normalny"/>
    <w:semiHidden/>
    <w:rsid w:val="00D22F5B"/>
    <w:pPr>
      <w:spacing w:line="360" w:lineRule="auto"/>
      <w:jc w:val="both"/>
    </w:pPr>
    <w:rPr>
      <w:sz w:val="18"/>
    </w:rPr>
  </w:style>
  <w:style w:type="character" w:styleId="Odwoanieprzypisudolnego">
    <w:name w:val="footnote reference"/>
    <w:basedOn w:val="Domylnaczcionkaakapitu"/>
    <w:semiHidden/>
    <w:rsid w:val="00D22F5B"/>
    <w:rPr>
      <w:b/>
      <w:vertAlign w:val="superscript"/>
    </w:rPr>
  </w:style>
  <w:style w:type="character" w:styleId="Numerstrony">
    <w:name w:val="page number"/>
    <w:basedOn w:val="Domylnaczcionkaakapitu"/>
    <w:semiHidden/>
    <w:rsid w:val="00D22F5B"/>
    <w:rPr>
      <w:rFonts w:ascii="Times New Roman" w:hAnsi="Times New Roman"/>
    </w:rPr>
  </w:style>
  <w:style w:type="paragraph" w:styleId="Legenda">
    <w:name w:val="caption"/>
    <w:basedOn w:val="Normalny"/>
    <w:next w:val="Normalny"/>
    <w:qFormat/>
    <w:rsid w:val="00D22F5B"/>
    <w:pPr>
      <w:keepNext/>
      <w:spacing w:before="240" w:after="180"/>
      <w:ind w:left="2552" w:right="851" w:hanging="1701"/>
      <w:jc w:val="center"/>
    </w:pPr>
    <w:rPr>
      <w:b/>
      <w:sz w:val="26"/>
    </w:rPr>
  </w:style>
  <w:style w:type="paragraph" w:styleId="Spistreci1">
    <w:name w:val="toc 1"/>
    <w:basedOn w:val="Normalny"/>
    <w:next w:val="Normalny"/>
    <w:autoRedefine/>
    <w:uiPriority w:val="39"/>
    <w:rsid w:val="00D22F5B"/>
    <w:pPr>
      <w:tabs>
        <w:tab w:val="left" w:pos="425"/>
        <w:tab w:val="right" w:leader="underscore" w:pos="9060"/>
      </w:tabs>
      <w:spacing w:before="180" w:after="60"/>
      <w:ind w:left="425" w:hanging="425"/>
    </w:pPr>
    <w:rPr>
      <w:b/>
      <w:noProof/>
      <w:sz w:val="20"/>
    </w:rPr>
  </w:style>
  <w:style w:type="paragraph" w:styleId="Spistreci2">
    <w:name w:val="toc 2"/>
    <w:basedOn w:val="Normalny"/>
    <w:next w:val="Normalny"/>
    <w:autoRedefine/>
    <w:uiPriority w:val="39"/>
    <w:rsid w:val="00D22F5B"/>
    <w:pPr>
      <w:tabs>
        <w:tab w:val="left" w:pos="1134"/>
        <w:tab w:val="right" w:leader="underscore" w:pos="9072"/>
      </w:tabs>
      <w:ind w:left="1134" w:right="997" w:hanging="964"/>
    </w:pPr>
    <w:rPr>
      <w:b/>
      <w:noProof/>
      <w:sz w:val="20"/>
    </w:rPr>
  </w:style>
  <w:style w:type="paragraph" w:styleId="Spistreci3">
    <w:name w:val="toc 3"/>
    <w:basedOn w:val="Normalny"/>
    <w:next w:val="Normalny"/>
    <w:autoRedefine/>
    <w:uiPriority w:val="39"/>
    <w:rsid w:val="00D22F5B"/>
    <w:pPr>
      <w:tabs>
        <w:tab w:val="left" w:pos="1304"/>
        <w:tab w:val="right" w:leader="underscore" w:pos="9072"/>
      </w:tabs>
      <w:ind w:left="1304" w:right="998" w:hanging="964"/>
    </w:pPr>
    <w:rPr>
      <w:b/>
      <w:i/>
      <w:noProof/>
      <w:sz w:val="20"/>
    </w:rPr>
  </w:style>
  <w:style w:type="paragraph" w:styleId="Spistreci4">
    <w:name w:val="toc 4"/>
    <w:basedOn w:val="Normalny"/>
    <w:next w:val="Normalny"/>
    <w:autoRedefine/>
    <w:semiHidden/>
    <w:rsid w:val="00D22F5B"/>
    <w:pPr>
      <w:tabs>
        <w:tab w:val="left" w:pos="1474"/>
        <w:tab w:val="right" w:pos="9072"/>
      </w:tabs>
      <w:spacing w:before="60"/>
      <w:ind w:left="1474" w:right="997" w:hanging="964"/>
    </w:pPr>
    <w:rPr>
      <w:noProof/>
      <w:sz w:val="20"/>
    </w:rPr>
  </w:style>
  <w:style w:type="paragraph" w:styleId="Spistreci5">
    <w:name w:val="toc 5"/>
    <w:basedOn w:val="Normalny"/>
    <w:next w:val="Normalny"/>
    <w:autoRedefine/>
    <w:semiHidden/>
    <w:rsid w:val="00D22F5B"/>
    <w:pPr>
      <w:tabs>
        <w:tab w:val="left" w:pos="1985"/>
        <w:tab w:val="right" w:leader="underscore" w:pos="9072"/>
      </w:tabs>
      <w:ind w:left="1985" w:right="998" w:hanging="1134"/>
    </w:pPr>
    <w:rPr>
      <w:noProof/>
      <w:sz w:val="20"/>
    </w:rPr>
  </w:style>
  <w:style w:type="paragraph" w:styleId="Spistreci6">
    <w:name w:val="toc 6"/>
    <w:basedOn w:val="Normalny"/>
    <w:next w:val="Normalny"/>
    <w:autoRedefine/>
    <w:semiHidden/>
    <w:rsid w:val="00D22F5B"/>
    <w:pPr>
      <w:tabs>
        <w:tab w:val="left" w:pos="1474"/>
        <w:tab w:val="left" w:pos="1985"/>
        <w:tab w:val="right" w:leader="underscore" w:pos="9072"/>
      </w:tabs>
      <w:spacing w:before="60"/>
      <w:ind w:left="1985" w:right="998" w:hanging="567"/>
    </w:pPr>
    <w:rPr>
      <w:b/>
      <w:i/>
      <w:noProof/>
      <w:sz w:val="20"/>
    </w:rPr>
  </w:style>
  <w:style w:type="paragraph" w:styleId="Spistreci7">
    <w:name w:val="toc 7"/>
    <w:basedOn w:val="Normalny"/>
    <w:next w:val="Normalny"/>
    <w:autoRedefine/>
    <w:semiHidden/>
    <w:rsid w:val="00D22F5B"/>
    <w:pPr>
      <w:tabs>
        <w:tab w:val="right" w:leader="underscore" w:pos="9072"/>
      </w:tabs>
      <w:ind w:left="2155" w:right="879" w:hanging="170"/>
    </w:pPr>
    <w:rPr>
      <w:noProof/>
      <w:sz w:val="20"/>
    </w:rPr>
  </w:style>
  <w:style w:type="paragraph" w:styleId="Spistreci8">
    <w:name w:val="toc 8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i/>
      <w:noProof/>
      <w:sz w:val="20"/>
    </w:rPr>
  </w:style>
  <w:style w:type="paragraph" w:styleId="Spistreci9">
    <w:name w:val="toc 9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noProof/>
      <w:sz w:val="20"/>
    </w:rPr>
  </w:style>
  <w:style w:type="character" w:styleId="Hipercze">
    <w:name w:val="Hyperlink"/>
    <w:basedOn w:val="Domylnaczcionkaakapitu"/>
    <w:semiHidden/>
    <w:rsid w:val="00D22F5B"/>
    <w:rPr>
      <w:color w:val="0000FF"/>
      <w:u w:val="single"/>
    </w:rPr>
  </w:style>
  <w:style w:type="paragraph" w:styleId="Tekstkomentarza">
    <w:name w:val="annotation text"/>
    <w:basedOn w:val="Normalny"/>
    <w:semiHidden/>
    <w:rsid w:val="00D22F5B"/>
    <w:rPr>
      <w:sz w:val="20"/>
    </w:rPr>
  </w:style>
  <w:style w:type="character" w:styleId="UyteHipercze">
    <w:name w:val="FollowedHyperlink"/>
    <w:basedOn w:val="Domylnaczcionkaakapitu"/>
    <w:semiHidden/>
    <w:rsid w:val="00D22F5B"/>
    <w:rPr>
      <w:color w:val="800080"/>
      <w:u w:val="single"/>
    </w:rPr>
  </w:style>
  <w:style w:type="paragraph" w:styleId="Tytu">
    <w:name w:val="Title"/>
    <w:basedOn w:val="Normalny"/>
    <w:qFormat/>
    <w:rsid w:val="00D22F5B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Odwoaniedokomentarza">
    <w:name w:val="annotation reference"/>
    <w:basedOn w:val="Domylnaczcionkaakapitu"/>
    <w:semiHidden/>
    <w:rsid w:val="00D22F5B"/>
    <w:rPr>
      <w:sz w:val="16"/>
    </w:rPr>
  </w:style>
  <w:style w:type="paragraph" w:styleId="Indeks1">
    <w:name w:val="index 1"/>
    <w:basedOn w:val="Normalny"/>
    <w:next w:val="Normalny"/>
    <w:autoRedefine/>
    <w:semiHidden/>
    <w:rsid w:val="00D22F5B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rsid w:val="00D22F5B"/>
    <w:pPr>
      <w:ind w:left="480" w:hanging="480"/>
    </w:pPr>
  </w:style>
  <w:style w:type="paragraph" w:styleId="Indeks2">
    <w:name w:val="index 2"/>
    <w:basedOn w:val="Normalny"/>
    <w:next w:val="Normalny"/>
    <w:autoRedefine/>
    <w:semiHidden/>
    <w:rsid w:val="00D22F5B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D22F5B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D22F5B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D22F5B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D22F5B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D22F5B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D22F5B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D22F5B"/>
    <w:pPr>
      <w:ind w:left="2160" w:hanging="240"/>
    </w:pPr>
  </w:style>
  <w:style w:type="paragraph" w:styleId="Nagwekindeksu">
    <w:name w:val="index heading"/>
    <w:basedOn w:val="Normalny"/>
    <w:next w:val="Indeks1"/>
    <w:semiHidden/>
    <w:rsid w:val="00D22F5B"/>
    <w:pPr>
      <w:spacing w:before="240" w:after="120"/>
      <w:jc w:val="center"/>
    </w:pPr>
    <w:rPr>
      <w:b/>
    </w:rPr>
  </w:style>
  <w:style w:type="paragraph" w:customStyle="1" w:styleId="bibliography">
    <w:name w:val="bibliography"/>
    <w:basedOn w:val="Normalny"/>
    <w:rsid w:val="00D22F5B"/>
    <w:pPr>
      <w:numPr>
        <w:numId w:val="11"/>
      </w:numPr>
      <w:tabs>
        <w:tab w:val="clear" w:pos="454"/>
        <w:tab w:val="left" w:pos="567"/>
      </w:tabs>
      <w:spacing w:after="120"/>
      <w:ind w:left="567" w:hanging="567"/>
    </w:pPr>
  </w:style>
  <w:style w:type="paragraph" w:styleId="Lista">
    <w:name w:val="List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2">
    <w:name w:val="List 2"/>
    <w:basedOn w:val="Normalny"/>
    <w:semiHidden/>
    <w:rsid w:val="00D22F5B"/>
    <w:pPr>
      <w:ind w:left="566" w:hanging="283"/>
    </w:pPr>
  </w:style>
  <w:style w:type="paragraph" w:styleId="Tekstblokowy">
    <w:name w:val="Block Text"/>
    <w:basedOn w:val="Normalny"/>
    <w:semiHidden/>
    <w:rsid w:val="00D22F5B"/>
    <w:pPr>
      <w:spacing w:after="120"/>
      <w:ind w:left="1440" w:right="1440"/>
    </w:pPr>
  </w:style>
  <w:style w:type="paragraph" w:styleId="Zwrotpoegnalny">
    <w:name w:val="Closing"/>
    <w:basedOn w:val="Normalny"/>
    <w:semiHidden/>
    <w:rsid w:val="00D22F5B"/>
    <w:pPr>
      <w:ind w:left="4252"/>
    </w:pPr>
  </w:style>
  <w:style w:type="paragraph" w:styleId="Podtytu">
    <w:name w:val="Subtitle"/>
    <w:basedOn w:val="Normalny"/>
    <w:qFormat/>
    <w:rsid w:val="00D22F5B"/>
    <w:pPr>
      <w:numPr>
        <w:numId w:val="13"/>
      </w:numPr>
      <w:spacing w:before="480" w:after="120"/>
      <w:outlineLvl w:val="1"/>
    </w:pPr>
    <w:rPr>
      <w:b/>
      <w:sz w:val="36"/>
    </w:rPr>
  </w:style>
  <w:style w:type="paragraph" w:styleId="Lista3">
    <w:name w:val="List 3"/>
    <w:basedOn w:val="Normalny"/>
    <w:semiHidden/>
    <w:rsid w:val="00D22F5B"/>
    <w:pPr>
      <w:ind w:left="849" w:hanging="283"/>
    </w:pPr>
  </w:style>
  <w:style w:type="paragraph" w:styleId="Listapunktowana3">
    <w:name w:val="List Bullet 3"/>
    <w:basedOn w:val="Normalny"/>
    <w:autoRedefine/>
    <w:semiHidden/>
    <w:rsid w:val="00D22F5B"/>
    <w:pPr>
      <w:numPr>
        <w:numId w:val="6"/>
      </w:numPr>
    </w:pPr>
  </w:style>
  <w:style w:type="paragraph" w:styleId="Lista-kontynuacja">
    <w:name w:val="List Continue"/>
    <w:basedOn w:val="Normalny"/>
    <w:semiHidden/>
    <w:rsid w:val="00D22F5B"/>
    <w:pPr>
      <w:spacing w:after="120"/>
      <w:ind w:left="283"/>
    </w:pPr>
  </w:style>
  <w:style w:type="paragraph" w:styleId="Lista-kontynuacja2">
    <w:name w:val="List Continue 2"/>
    <w:basedOn w:val="Normalny"/>
    <w:semiHidden/>
    <w:rsid w:val="00D22F5B"/>
    <w:pPr>
      <w:spacing w:after="120"/>
      <w:ind w:left="566"/>
    </w:pPr>
  </w:style>
  <w:style w:type="paragraph" w:styleId="Lista-kontynuacja3">
    <w:name w:val="List Continue 3"/>
    <w:basedOn w:val="Normalny"/>
    <w:semiHidden/>
    <w:rsid w:val="00D22F5B"/>
    <w:pPr>
      <w:spacing w:after="120"/>
      <w:ind w:left="849"/>
    </w:pPr>
  </w:style>
  <w:style w:type="paragraph" w:styleId="Tekstpodstawowywcity">
    <w:name w:val="Body Text Indent"/>
    <w:basedOn w:val="Normalny"/>
    <w:semiHidden/>
    <w:rsid w:val="00D22F5B"/>
    <w:pPr>
      <w:spacing w:after="120"/>
      <w:ind w:left="283"/>
    </w:pPr>
  </w:style>
  <w:style w:type="paragraph" w:styleId="Plandokumentu">
    <w:name w:val="Document Map"/>
    <w:basedOn w:val="Normalny"/>
    <w:semiHidden/>
    <w:rsid w:val="00D22F5B"/>
    <w:pPr>
      <w:shd w:val="clear" w:color="auto" w:fill="000080"/>
    </w:pPr>
    <w:rPr>
      <w:rFonts w:ascii="Tahoma" w:hAnsi="Tahoma"/>
    </w:rPr>
  </w:style>
  <w:style w:type="paragraph" w:styleId="Listanumerowana4">
    <w:name w:val="List Number 4"/>
    <w:basedOn w:val="Normalny"/>
    <w:semiHidden/>
    <w:rsid w:val="00D22F5B"/>
    <w:pPr>
      <w:numPr>
        <w:numId w:val="3"/>
      </w:numPr>
    </w:pPr>
  </w:style>
  <w:style w:type="paragraph" w:styleId="Nagwekwykazurde">
    <w:name w:val="toa heading"/>
    <w:basedOn w:val="Normalny"/>
    <w:next w:val="Normalny"/>
    <w:semiHidden/>
    <w:rsid w:val="00D22F5B"/>
    <w:pPr>
      <w:spacing w:before="120"/>
    </w:pPr>
    <w:rPr>
      <w:rFonts w:ascii="Arial" w:hAnsi="Arial"/>
      <w:b/>
      <w:sz w:val="24"/>
    </w:rPr>
  </w:style>
  <w:style w:type="paragraph" w:styleId="Listanumerowana">
    <w:name w:val="List Number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numerowana2">
    <w:name w:val="List Number 2"/>
    <w:basedOn w:val="Normalny"/>
    <w:semiHidden/>
    <w:rsid w:val="00D22F5B"/>
    <w:pPr>
      <w:ind w:left="566" w:hanging="283"/>
    </w:pPr>
    <w:rPr>
      <w:sz w:val="20"/>
      <w:lang w:val="en-US" w:eastAsia="en-US"/>
    </w:rPr>
  </w:style>
  <w:style w:type="paragraph" w:styleId="Listapunktowana">
    <w:name w:val="List Bullet"/>
    <w:basedOn w:val="Normalny"/>
    <w:autoRedefine/>
    <w:semiHidden/>
    <w:rsid w:val="00D22F5B"/>
    <w:pPr>
      <w:numPr>
        <w:numId w:val="4"/>
      </w:numPr>
    </w:pPr>
  </w:style>
  <w:style w:type="paragraph" w:styleId="Listapunktowana2">
    <w:name w:val="List Bullet 2"/>
    <w:basedOn w:val="Normalny"/>
    <w:autoRedefine/>
    <w:semiHidden/>
    <w:rsid w:val="00D22F5B"/>
    <w:pPr>
      <w:numPr>
        <w:numId w:val="5"/>
      </w:numPr>
    </w:pPr>
  </w:style>
  <w:style w:type="paragraph" w:styleId="Listapunktowana4">
    <w:name w:val="List Bullet 4"/>
    <w:basedOn w:val="Normalny"/>
    <w:autoRedefine/>
    <w:semiHidden/>
    <w:rsid w:val="00D22F5B"/>
    <w:pPr>
      <w:numPr>
        <w:numId w:val="7"/>
      </w:numPr>
    </w:pPr>
  </w:style>
  <w:style w:type="paragraph" w:styleId="Listapunktowana5">
    <w:name w:val="List Bullet 5"/>
    <w:basedOn w:val="Normalny"/>
    <w:autoRedefine/>
    <w:semiHidden/>
    <w:rsid w:val="00D22F5B"/>
    <w:pPr>
      <w:numPr>
        <w:numId w:val="8"/>
      </w:numPr>
    </w:pPr>
  </w:style>
  <w:style w:type="paragraph" w:styleId="Lista-kontynuacja4">
    <w:name w:val="List Continue 4"/>
    <w:basedOn w:val="Normalny"/>
    <w:semiHidden/>
    <w:rsid w:val="00D22F5B"/>
    <w:pPr>
      <w:spacing w:after="120"/>
      <w:ind w:left="1132"/>
    </w:pPr>
  </w:style>
  <w:style w:type="paragraph" w:styleId="Lista-kontynuacja5">
    <w:name w:val="List Continue 5"/>
    <w:basedOn w:val="Normalny"/>
    <w:semiHidden/>
    <w:rsid w:val="00D22F5B"/>
    <w:pPr>
      <w:spacing w:after="120"/>
      <w:ind w:left="1415"/>
    </w:pPr>
  </w:style>
  <w:style w:type="paragraph" w:styleId="Listanumerowana3">
    <w:name w:val="List Number 3"/>
    <w:basedOn w:val="Normalny"/>
    <w:semiHidden/>
    <w:rsid w:val="00D22F5B"/>
    <w:pPr>
      <w:numPr>
        <w:numId w:val="2"/>
      </w:numPr>
    </w:pPr>
  </w:style>
  <w:style w:type="paragraph" w:styleId="Listanumerowana5">
    <w:name w:val="List Number 5"/>
    <w:basedOn w:val="Normalny"/>
    <w:semiHidden/>
    <w:rsid w:val="00D22F5B"/>
    <w:pPr>
      <w:numPr>
        <w:numId w:val="1"/>
      </w:numPr>
    </w:pPr>
  </w:style>
  <w:style w:type="paragraph" w:styleId="Lista4">
    <w:name w:val="List 4"/>
    <w:basedOn w:val="Normalny"/>
    <w:semiHidden/>
    <w:rsid w:val="00D22F5B"/>
    <w:pPr>
      <w:ind w:left="1132" w:hanging="283"/>
    </w:pPr>
  </w:style>
  <w:style w:type="paragraph" w:styleId="Lista5">
    <w:name w:val="List 5"/>
    <w:basedOn w:val="Normalny"/>
    <w:semiHidden/>
    <w:rsid w:val="00D22F5B"/>
    <w:pPr>
      <w:ind w:left="1415" w:hanging="283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12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28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3556A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76AD9"/>
  </w:style>
  <w:style w:type="character" w:styleId="HTML-kod">
    <w:name w:val="HTML Code"/>
    <w:basedOn w:val="Domylnaczcionkaakapitu"/>
    <w:uiPriority w:val="99"/>
    <w:semiHidden/>
    <w:unhideWhenUsed/>
    <w:rsid w:val="00776AD9"/>
    <w:rPr>
      <w:rFonts w:ascii="Courier New" w:eastAsia="Times New Roman" w:hAnsi="Courier New" w:cs="Courier New"/>
      <w:sz w:val="20"/>
      <w:szCs w:val="20"/>
    </w:rPr>
  </w:style>
  <w:style w:type="character" w:customStyle="1" w:styleId="sc161">
    <w:name w:val="sc161"/>
    <w:basedOn w:val="Domylnaczcionkaakapitu"/>
    <w:rsid w:val="00C832F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C83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C83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C832F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omylnaczcionkaakapitu"/>
    <w:rsid w:val="00C832F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omylnaczcionkaakapitu"/>
    <w:rsid w:val="00C832F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omylnaczcionkaakapitu"/>
    <w:rsid w:val="00C832F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omylnaczcionkaakapitu"/>
    <w:rsid w:val="00C832F4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61">
    <w:name w:val="sc61"/>
    <w:basedOn w:val="Domylnaczcionkaakapitu"/>
    <w:rsid w:val="00C832F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C832F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omylnaczcionkaakapitu"/>
    <w:rsid w:val="00C832F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0d171\Desktop\RedagowanieDokProj\RedagowanieDokProj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3E893-AFDE-4B9B-9247-588AE818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RedagowanieDokProj.dot</Template>
  <TotalTime>2032</TotalTime>
  <Pages>27</Pages>
  <Words>3965</Words>
  <Characters>23994</Characters>
  <Application>Microsoft Office Word</Application>
  <DocSecurity>0</DocSecurity>
  <Lines>631</Lines>
  <Paragraphs>388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Informatyka, rok III</Company>
  <LinksUpToDate>false</LinksUpToDate>
  <CharactersWithSpaces>27571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Zespół 007</dc:creator>
  <dc:description/>
  <cp:lastModifiedBy>d00d171</cp:lastModifiedBy>
  <cp:revision>444</cp:revision>
  <cp:lastPrinted>2000-11-19T13:19:00Z</cp:lastPrinted>
  <dcterms:created xsi:type="dcterms:W3CDTF">2013-04-11T16:51:00Z</dcterms:created>
  <dcterms:modified xsi:type="dcterms:W3CDTF">2013-08-21T20:13:00Z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 ">
    <vt:i4>0</vt:i4>
  </property>
  <property fmtid="{D5CDD505-2E9C-101B-9397-08002B2CF9AE}" pid="3" name="Version">
    <vt:i4>1</vt:i4>
  </property>
  <property fmtid="{D5CDD505-2E9C-101B-9397-08002B2CF9AE}" pid="4" name="Author2">
    <vt:lpwstr> </vt:lpwstr>
  </property>
  <property fmtid="{D5CDD505-2E9C-101B-9397-08002B2CF9AE}" pid="5" name="Author3">
    <vt:lpwstr> </vt:lpwstr>
  </property>
  <property fmtid="{D5CDD505-2E9C-101B-9397-08002B2CF9AE}" pid="6" name="Author4">
    <vt:lpwstr> </vt:lpwstr>
  </property>
  <property fmtid="{D5CDD505-2E9C-101B-9397-08002B2CF9AE}" pid="7" name="Contact">
    <vt:lpwstr> </vt:lpwstr>
  </property>
  <property fmtid="{D5CDD505-2E9C-101B-9397-08002B2CF9AE}" pid="8" name="Contact2">
    <vt:lpwstr> </vt:lpwstr>
  </property>
  <property fmtid="{D5CDD505-2E9C-101B-9397-08002B2CF9AE}" pid="9" name="Contact3">
    <vt:lpwstr> </vt:lpwstr>
  </property>
  <property fmtid="{D5CDD505-2E9C-101B-9397-08002B2CF9AE}" pid="10" name="Contact4">
    <vt:lpwstr> </vt:lpwstr>
  </property>
  <property fmtid="{D5CDD505-2E9C-101B-9397-08002B2CF9AE}" pid="11" name="Author5">
    <vt:lpwstr> </vt:lpwstr>
  </property>
  <property fmtid="{D5CDD505-2E9C-101B-9397-08002B2CF9AE}" pid="12" name="Contact5">
    <vt:lpwstr> </vt:lpwstr>
  </property>
  <property fmtid="{D5CDD505-2E9C-101B-9397-08002B2CF9AE}" pid="13" name="Project">
    <vt:lpwstr> </vt:lpwstr>
  </property>
  <property fmtid="{D5CDD505-2E9C-101B-9397-08002B2CF9AE}" pid="14" name="Document number">
    <vt:lpwstr> </vt:lpwstr>
  </property>
</Properties>
</file>