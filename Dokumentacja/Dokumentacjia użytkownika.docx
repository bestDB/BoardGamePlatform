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161947">
        <w:rPr>
          <w:sz w:val="72"/>
          <w:szCs w:val="72"/>
        </w:rPr>
        <w:t>użytkownika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2C1585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2C1585" w:rsidRPr="001D351D">
        <w:rPr>
          <w:b/>
          <w:i/>
          <w:sz w:val="24"/>
        </w:rPr>
        <w:fldChar w:fldCharType="separate"/>
      </w:r>
      <w:r w:rsidR="00C832F4">
        <w:rPr>
          <w:b/>
          <w:i/>
          <w:noProof/>
          <w:sz w:val="24"/>
        </w:rPr>
        <w:t>2013</w:t>
      </w:r>
      <w:r w:rsidR="002C1585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203F2A" w:rsidRDefault="002C1585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1585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2C1585">
        <w:rPr>
          <w:b w:val="0"/>
          <w:noProof w:val="0"/>
          <w:sz w:val="24"/>
        </w:rPr>
        <w:fldChar w:fldCharType="separate"/>
      </w:r>
      <w:r w:rsidR="00203F2A">
        <w:t>1.</w:t>
      </w:r>
      <w:r w:rsidR="00203F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03F2A">
        <w:t>Zakres dokumentu</w:t>
      </w:r>
      <w:r w:rsidR="00203F2A">
        <w:tab/>
      </w:r>
      <w:r w:rsidR="00203F2A">
        <w:fldChar w:fldCharType="begin"/>
      </w:r>
      <w:r w:rsidR="00203F2A">
        <w:instrText xml:space="preserve"> PAGEREF _Toc359532510 \h </w:instrText>
      </w:r>
      <w:r w:rsidR="00203F2A">
        <w:fldChar w:fldCharType="separate"/>
      </w:r>
      <w:r w:rsidR="00203F2A">
        <w:t>3</w:t>
      </w:r>
      <w:r w:rsidR="00203F2A">
        <w:fldChar w:fldCharType="end"/>
      </w:r>
    </w:p>
    <w:p w:rsidR="00203F2A" w:rsidRDefault="00203F2A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Przykładowy przebieg tworzenia gry na przykładzie Monopoly</w:t>
      </w:r>
      <w:r>
        <w:tab/>
      </w:r>
      <w:r>
        <w:fldChar w:fldCharType="begin"/>
      </w:r>
      <w:r>
        <w:instrText xml:space="preserve"> PAGEREF _Toc359532511 \h </w:instrText>
      </w:r>
      <w:r>
        <w:fldChar w:fldCharType="separate"/>
      </w:r>
      <w:r>
        <w:t>4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Założenia</w:t>
      </w:r>
      <w:r>
        <w:tab/>
      </w:r>
      <w:r>
        <w:fldChar w:fldCharType="begin"/>
      </w:r>
      <w:r>
        <w:instrText xml:space="preserve"> PAGEREF _Toc359532512 \h </w:instrText>
      </w:r>
      <w:r>
        <w:fldChar w:fldCharType="separate"/>
      </w:r>
      <w:r>
        <w:t>4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Implementowanie logiki gry</w:t>
      </w:r>
      <w:r>
        <w:tab/>
      </w:r>
      <w:r>
        <w:fldChar w:fldCharType="begin"/>
      </w:r>
      <w:r>
        <w:instrText xml:space="preserve"> PAGEREF _Toc359532513 \h </w:instrText>
      </w:r>
      <w:r>
        <w:fldChar w:fldCharType="separate"/>
      </w:r>
      <w:r>
        <w:t>5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Rozpoczynamy pisanie klasy:</w:t>
      </w:r>
      <w:r>
        <w:tab/>
      </w:r>
      <w:r>
        <w:fldChar w:fldCharType="begin"/>
      </w:r>
      <w:r>
        <w:instrText xml:space="preserve"> PAGEREF _Toc359532514 \h </w:instrText>
      </w:r>
      <w:r>
        <w:fldChar w:fldCharType="separate"/>
      </w:r>
      <w:r>
        <w:t>7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inicjalizacji gry</w:t>
      </w:r>
      <w:r>
        <w:tab/>
      </w:r>
      <w:r>
        <w:fldChar w:fldCharType="begin"/>
      </w:r>
      <w:r>
        <w:instrText xml:space="preserve"> PAGEREF _Toc359532515 \h </w:instrText>
      </w:r>
      <w:r>
        <w:fldChar w:fldCharType="separate"/>
      </w:r>
      <w:r>
        <w:t>9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akcji związanych ze zmianą stanu ze względu na kontekst.</w:t>
      </w:r>
      <w:r>
        <w:tab/>
      </w:r>
      <w:r>
        <w:fldChar w:fldCharType="begin"/>
      </w:r>
      <w:r>
        <w:instrText xml:space="preserve"> PAGEREF _Toc359532516 \h </w:instrText>
      </w:r>
      <w:r>
        <w:fldChar w:fldCharType="separate"/>
      </w:r>
      <w:r>
        <w:t>13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 szczegółów dotyczących gry</w:t>
      </w:r>
      <w:r>
        <w:tab/>
      </w:r>
      <w:r>
        <w:fldChar w:fldCharType="begin"/>
      </w:r>
      <w:r>
        <w:instrText xml:space="preserve"> PAGEREF _Toc359532517 \h </w:instrText>
      </w:r>
      <w:r>
        <w:fldChar w:fldCharType="separate"/>
      </w:r>
      <w:r>
        <w:t>15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Połączenie modułów w obiekt tworzący grę</w:t>
      </w:r>
      <w:r>
        <w:tab/>
      </w:r>
      <w:r>
        <w:fldChar w:fldCharType="begin"/>
      </w:r>
      <w:r>
        <w:instrText xml:space="preserve"> PAGEREF _Toc359532518 \h </w:instrText>
      </w:r>
      <w:r>
        <w:fldChar w:fldCharType="separate"/>
      </w:r>
      <w:r>
        <w:t>16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Rozpoczęcie gry</w:t>
      </w:r>
      <w:r>
        <w:tab/>
      </w:r>
      <w:r>
        <w:fldChar w:fldCharType="begin"/>
      </w:r>
      <w:r>
        <w:instrText xml:space="preserve"> PAGEREF _Toc359532519 \h </w:instrText>
      </w:r>
      <w:r>
        <w:fldChar w:fldCharType="separate"/>
      </w:r>
      <w:r>
        <w:t>17</w:t>
      </w:r>
      <w:r>
        <w:fldChar w:fldCharType="end"/>
      </w:r>
    </w:p>
    <w:p w:rsidR="00203F2A" w:rsidRDefault="00203F2A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Podsumowanie</w:t>
      </w:r>
      <w:r>
        <w:tab/>
      </w:r>
      <w:r>
        <w:fldChar w:fldCharType="begin"/>
      </w:r>
      <w:r>
        <w:instrText xml:space="preserve"> PAGEREF _Toc359532520 \h </w:instrText>
      </w:r>
      <w:r>
        <w:fldChar w:fldCharType="separate"/>
      </w:r>
      <w:r>
        <w:t>19</w:t>
      </w:r>
      <w:r>
        <w:fldChar w:fldCharType="end"/>
      </w:r>
    </w:p>
    <w:p w:rsidR="00203F2A" w:rsidRDefault="00203F2A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_Toc359532521 \h </w:instrText>
      </w:r>
      <w:r>
        <w:fldChar w:fldCharType="separate"/>
      </w:r>
      <w:r>
        <w:t>20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_Toc359532522 \h </w:instrText>
      </w:r>
      <w:r>
        <w:fldChar w:fldCharType="separate"/>
      </w:r>
      <w:r>
        <w:t>21</w:t>
      </w:r>
      <w:r>
        <w:fldChar w:fldCharType="end"/>
      </w:r>
    </w:p>
    <w:p w:rsidR="00203F2A" w:rsidRDefault="00203F2A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_Toc359532523 \h </w:instrText>
      </w:r>
      <w:r>
        <w:fldChar w:fldCharType="separate"/>
      </w:r>
      <w:r>
        <w:t>21</w:t>
      </w:r>
      <w:r>
        <w:fldChar w:fldCharType="end"/>
      </w:r>
    </w:p>
    <w:p w:rsidR="00D22F5B" w:rsidRPr="001D351D" w:rsidRDefault="002C1585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F67799" w:rsidRDefault="00F67799">
      <w:pPr>
        <w:pStyle w:val="Nagwek1"/>
        <w:rPr>
          <w:noProof w:val="0"/>
        </w:rPr>
      </w:pPr>
      <w:bookmarkStart w:id="0" w:name="_Toc359532510"/>
      <w:r>
        <w:rPr>
          <w:noProof w:val="0"/>
        </w:rPr>
        <w:lastRenderedPageBreak/>
        <w:t>Zakres dokumentu</w:t>
      </w:r>
      <w:bookmarkEnd w:id="0"/>
    </w:p>
    <w:p w:rsidR="00776A94" w:rsidRDefault="00F67799" w:rsidP="00813E7D">
      <w:pPr>
        <w:pStyle w:val="Tekstpodstawowy"/>
      </w:pPr>
      <w:r>
        <w:tab/>
        <w:t xml:space="preserve">Dokument ten ma na celu </w:t>
      </w:r>
      <w:r w:rsidR="00E42FFC">
        <w:t xml:space="preserve">zaprezentowanie przykładowej implementacji gry </w:t>
      </w:r>
      <w:proofErr w:type="spellStart"/>
      <w:r w:rsidR="00E42FFC">
        <w:t>Monopoly</w:t>
      </w:r>
      <w:proofErr w:type="spellEnd"/>
      <w:r w:rsidR="00E42FFC">
        <w:t xml:space="preserve"> z wykorzystaniem platformy do gier planszowych. </w:t>
      </w:r>
    </w:p>
    <w:p w:rsidR="00C832F4" w:rsidRDefault="00C832F4" w:rsidP="00813E7D">
      <w:pPr>
        <w:pStyle w:val="Tekstpodstawowy"/>
      </w:pPr>
    </w:p>
    <w:p w:rsidR="00C832F4" w:rsidRDefault="00C832F4" w:rsidP="00813E7D">
      <w:pPr>
        <w:pStyle w:val="Tekstpodstawowy"/>
      </w:pPr>
    </w:p>
    <w:p w:rsidR="00C832F4" w:rsidRDefault="00C832F4" w:rsidP="00813E7D">
      <w:pPr>
        <w:pStyle w:val="Tekstpodstawowy"/>
      </w:pPr>
    </w:p>
    <w:p w:rsidR="00C832F4" w:rsidRDefault="00C832F4" w:rsidP="00813E7D">
      <w:pPr>
        <w:pStyle w:val="Tekstpodstawowy"/>
      </w:pPr>
    </w:p>
    <w:p w:rsidR="00C832F4" w:rsidRDefault="00C832F4" w:rsidP="00813E7D">
      <w:pPr>
        <w:pStyle w:val="Tekstpodstawowy"/>
      </w:pPr>
    </w:p>
    <w:p w:rsidR="00C832F4" w:rsidRPr="00A663F3" w:rsidRDefault="00C832F4" w:rsidP="00C832F4">
      <w:pPr>
        <w:pStyle w:val="Nagwek1"/>
      </w:pPr>
      <w:bookmarkStart w:id="1" w:name="_Toc359532511"/>
      <w:r>
        <w:lastRenderedPageBreak/>
        <w:t>Przykładowy przebieg tworzenia gry</w:t>
      </w:r>
      <w:r w:rsidR="00DC4475">
        <w:t xml:space="preserve"> na przykładzie Monopoly</w:t>
      </w:r>
      <w:bookmarkEnd w:id="1"/>
    </w:p>
    <w:p w:rsidR="00C832F4" w:rsidRDefault="00C832F4" w:rsidP="009A5927">
      <w:pPr>
        <w:pStyle w:val="Nagwek2"/>
      </w:pPr>
      <w:bookmarkStart w:id="2" w:name="_Toc359532512"/>
      <w:r>
        <w:t>Założenia</w:t>
      </w:r>
      <w:bookmarkEnd w:id="2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Nasza implementacja prostej gry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opiera się na następującej planszy:</w:t>
      </w:r>
    </w:p>
    <w:p w:rsidR="00C832F4" w:rsidRPr="009A1F07" w:rsidRDefault="00C832F4" w:rsidP="00C832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5760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Plansza składa się z 16 pól , w tym 4 specjalnych. Start jest polem startowym, </w:t>
      </w:r>
      <w:proofErr w:type="spellStart"/>
      <w:r>
        <w:rPr>
          <w:sz w:val="24"/>
          <w:szCs w:val="24"/>
        </w:rPr>
        <w:t>Policeman</w:t>
      </w:r>
      <w:proofErr w:type="spellEnd"/>
      <w:r>
        <w:rPr>
          <w:sz w:val="24"/>
          <w:szCs w:val="24"/>
        </w:rPr>
        <w:t xml:space="preserve"> powoduje przejście do więzienia – </w:t>
      </w:r>
      <w:proofErr w:type="spellStart"/>
      <w:r>
        <w:rPr>
          <w:sz w:val="24"/>
          <w:szCs w:val="24"/>
        </w:rPr>
        <w:t>Prison</w:t>
      </w:r>
      <w:proofErr w:type="spellEnd"/>
      <w:r>
        <w:rPr>
          <w:sz w:val="24"/>
          <w:szCs w:val="24"/>
        </w:rPr>
        <w:t xml:space="preserve"> pole 12. Poza tym jest pole szansy na polu ósmym które powoduje obecnie ,że gracz dostanie 100 $. Pola zwykłe kosztują 100$ . Można na nich  dokupić domek za 100$ , a gracz który stanie na polu należącym do przeciwnika musi zapłacić 100$. Przy przejściu </w:t>
      </w:r>
      <w:r>
        <w:rPr>
          <w:sz w:val="24"/>
          <w:szCs w:val="24"/>
        </w:rPr>
        <w:lastRenderedPageBreak/>
        <w:t>przez start gracz dostaje 100$. Początkowo gracze mają po 1000$.  Gra jest pisana z myślą o rozgrywce dla dwóch osób.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822575" w:rsidRDefault="00C832F4" w:rsidP="00CD46BA">
      <w:pPr>
        <w:pStyle w:val="Nagwek2"/>
      </w:pPr>
      <w:bookmarkStart w:id="3" w:name="_Toc359532513"/>
      <w:r w:rsidRPr="00822575">
        <w:t>Implementowanie logiki gry</w:t>
      </w:r>
      <w:bookmarkEnd w:id="3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Stworzenie gry rozpoczynamy od napisania jej logiki. Polega ona na implementacji stanów z których występują przejścia do innych stanów i wykonania w nich odpowiednich akcji. Jest to implementacja wzorca projektowego Stan. Interfejs stanu abstrakcyjnego wygląda tak: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FE2AF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boardGamePlatform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game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java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util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java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util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boardGamePlatform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gameResources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State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protected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attributes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State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</w:rPr>
        <w:t>…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State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board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attributes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FF"/>
          <w:sz w:val="20"/>
        </w:rPr>
      </w:pPr>
      <w:r>
        <w:rPr>
          <w:rFonts w:ascii="Courier New" w:hAnsi="Courier New" w:cs="Courier New"/>
          <w:b/>
          <w:bCs/>
          <w:color w:val="0000FF"/>
          <w:sz w:val="20"/>
        </w:rPr>
        <w:tab/>
        <w:t>…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FE2AFC">
        <w:rPr>
          <w:rFonts w:ascii="Courier New" w:hAnsi="Courier New" w:cs="Courier New"/>
          <w:color w:val="000000"/>
          <w:sz w:val="20"/>
        </w:rPr>
        <w:t xml:space="preserve">   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 w:rsidRPr="00FE2AF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FE2AFC">
        <w:rPr>
          <w:rFonts w:ascii="Courier New" w:hAnsi="Courier New" w:cs="Courier New"/>
          <w:color w:val="000000"/>
          <w:sz w:val="20"/>
        </w:rPr>
        <w:t xml:space="preserve">  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List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    </w:t>
      </w:r>
      <w:r w:rsidRPr="00FE2AF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currTurnResult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Map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FE2AFC">
        <w:rPr>
          <w:rFonts w:ascii="Courier New" w:hAnsi="Courier New" w:cs="Courier New"/>
          <w:color w:val="000000"/>
          <w:sz w:val="20"/>
        </w:rPr>
        <w:t>Player</w:t>
      </w:r>
      <w:r w:rsidRPr="00FE2AF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FE2AF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FE2AF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FE2AFC">
        <w:rPr>
          <w:rFonts w:ascii="Courier New" w:hAnsi="Courier New" w:cs="Courier New"/>
          <w:color w:val="000000"/>
          <w:sz w:val="20"/>
        </w:rPr>
        <w:t xml:space="preserve">    </w:t>
      </w:r>
      <w:r w:rsidRPr="00FE2AFC">
        <w:rPr>
          <w:rFonts w:ascii="Courier New" w:hAnsi="Courier New" w:cs="Courier New"/>
          <w:color w:val="8000FF"/>
          <w:sz w:val="20"/>
        </w:rPr>
        <w:t>public</w:t>
      </w:r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abstract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FE2AF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FE2AFC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FE2AF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FE2AFC" w:rsidRDefault="00C832F4" w:rsidP="00C832F4">
      <w:pPr>
        <w:shd w:val="clear" w:color="auto" w:fill="FFFFFF"/>
        <w:rPr>
          <w:sz w:val="24"/>
          <w:szCs w:val="24"/>
        </w:rPr>
      </w:pPr>
      <w:r w:rsidRPr="00FE2AF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Z tego wynika ,że klasa dziedzicząca po stanie musi:</w:t>
      </w:r>
    </w:p>
    <w:p w:rsidR="00C832F4" w:rsidRDefault="00C832F4" w:rsidP="00C832F4">
      <w:pPr>
        <w:pStyle w:val="Akapitzlist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Posiadać klasę przyjmujący planszę, obiekt logiki którego stan się zmienia po stanie i ewentualnie dodatkowe atrybuty przyjmowane przy tworzeniu stanu.</w:t>
      </w:r>
    </w:p>
    <w:p w:rsidR="00C832F4" w:rsidRDefault="00C832F4" w:rsidP="00C832F4">
      <w:pPr>
        <w:pStyle w:val="Akapitzlist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Zaimplementować funkcję zwracającą obecny kontekst(</w:t>
      </w:r>
      <w:proofErr w:type="spellStart"/>
      <w:r>
        <w:rPr>
          <w:sz w:val="24"/>
          <w:szCs w:val="24"/>
        </w:rPr>
        <w:t>getContext</w:t>
      </w:r>
      <w:proofErr w:type="spellEnd"/>
      <w:r>
        <w:rPr>
          <w:sz w:val="24"/>
          <w:szCs w:val="24"/>
        </w:rPr>
        <w:t>) który zostanie przekazany do obecnego gracza i do pozostałych graczy.</w:t>
      </w:r>
    </w:p>
    <w:p w:rsidR="00C832F4" w:rsidRDefault="00C832F4" w:rsidP="00C832F4">
      <w:pPr>
        <w:pStyle w:val="Akapitzlist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Zaimplementować funkcję dokonującą tury w stanie ( </w:t>
      </w:r>
      <w:proofErr w:type="spellStart"/>
      <w:r>
        <w:rPr>
          <w:sz w:val="24"/>
          <w:szCs w:val="24"/>
        </w:rPr>
        <w:t>makeTurn</w:t>
      </w:r>
      <w:proofErr w:type="spellEnd"/>
      <w:r>
        <w:rPr>
          <w:sz w:val="24"/>
          <w:szCs w:val="24"/>
        </w:rPr>
        <w:t>) na podstawie rezultatów tur gracza obecnego i pozostałych graczy biorących udział w rozgrywce.</w:t>
      </w:r>
    </w:p>
    <w:p w:rsidR="00C832F4" w:rsidRDefault="00C832F4" w:rsidP="00C832F4">
      <w:pPr>
        <w:pStyle w:val="Akapitzlist"/>
        <w:numPr>
          <w:ilvl w:val="0"/>
          <w:numId w:val="3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Zaimplementować funkcję sprawdzającą czy gra dobiegła końca( </w:t>
      </w:r>
      <w:proofErr w:type="spellStart"/>
      <w:r>
        <w:rPr>
          <w:sz w:val="24"/>
          <w:szCs w:val="24"/>
        </w:rPr>
        <w:t>gameEnded</w:t>
      </w:r>
      <w:proofErr w:type="spellEnd"/>
      <w:r>
        <w:rPr>
          <w:sz w:val="24"/>
          <w:szCs w:val="24"/>
        </w:rPr>
        <w:t>).</w:t>
      </w:r>
    </w:p>
    <w:p w:rsidR="00C832F4" w:rsidRDefault="00C832F4" w:rsidP="00C832F4">
      <w:pPr>
        <w:ind w:left="708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Początkowym stanem gry będzie </w:t>
      </w:r>
      <w:proofErr w:type="spell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>. W nim poinformujemy wszystkich graczy ,że gra się rozpoczęła i przejdziemy do stanu rozpoczynającego turę gracza.</w:t>
      </w:r>
    </w:p>
    <w:p w:rsidR="00C832F4" w:rsidRDefault="00C832F4" w:rsidP="00C832F4">
      <w:pPr>
        <w:ind w:left="708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Importujemy potrzebne klasy: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java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util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java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util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607D8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607D86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07D8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07D86">
        <w:rPr>
          <w:rFonts w:ascii="Courier New" w:hAnsi="Courier New" w:cs="Courier New"/>
          <w:color w:val="000000"/>
          <w:sz w:val="20"/>
        </w:rPr>
        <w:t>boardGamePlatform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gameResources</w:t>
      </w:r>
      <w:r w:rsidRPr="00607D8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07D8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607D8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Tworzymy nowy stan poprzez nadpisanie klasy bazowej Start i robimy konstruktor który przekaże parametry do konstruktora klasy bazowej:</w:t>
      </w:r>
    </w:p>
    <w:p w:rsidR="00C832F4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shd w:val="clear" w:color="auto" w:fill="FFFFFF"/>
        <w:rPr>
          <w:sz w:val="24"/>
          <w:szCs w:val="24"/>
        </w:rPr>
      </w:pPr>
    </w:p>
    <w:p w:rsidR="00C832F4" w:rsidRPr="00607D86" w:rsidRDefault="00C832F4" w:rsidP="00C832F4">
      <w:pPr>
        <w:shd w:val="clear" w:color="auto" w:fill="FFFFFF"/>
        <w:rPr>
          <w:sz w:val="24"/>
          <w:szCs w:val="24"/>
        </w:rPr>
      </w:pP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State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List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0132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132C" w:rsidRDefault="00C832F4" w:rsidP="00C832F4">
      <w:pPr>
        <w:shd w:val="clear" w:color="auto" w:fill="FFFFFF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Nadpisujemy funkcję zwracającą kontekst: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132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132C">
        <w:rPr>
          <w:rFonts w:ascii="Courier New" w:hAnsi="Courier New" w:cs="Courier New"/>
          <w:color w:val="808080"/>
          <w:sz w:val="20"/>
        </w:rPr>
        <w:t>StartGame</w:t>
      </w:r>
      <w:proofErr w:type="spellEnd"/>
      <w:r w:rsidRPr="0000132C">
        <w:rPr>
          <w:rFonts w:ascii="Courier New" w:hAnsi="Courier New" w:cs="Courier New"/>
          <w:color w:val="808080"/>
          <w:sz w:val="20"/>
        </w:rPr>
        <w:t>"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132C" w:rsidRDefault="00C832F4" w:rsidP="00C832F4">
      <w:pPr>
        <w:shd w:val="clear" w:color="auto" w:fill="FFFFFF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kontekście przekazujemy nazwę stanu , planszę , obecnego gracza i wszystkich graczy, te informacje wystarczą nam u graczy by odbyć na ich podstawie w tym stanie odpowiednie instrukcje. 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Następną rzeczą jest implementacja logiki tury który odbędzie się na podstawie działań graczy w turze.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currTurnResult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Map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0132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C832F4">
      <w:pPr>
        <w:shd w:val="clear" w:color="auto" w:fill="FFFFFF"/>
        <w:ind w:left="1416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132C">
        <w:rPr>
          <w:rFonts w:ascii="Courier New" w:hAnsi="Courier New" w:cs="Courier New"/>
          <w:color w:val="000000"/>
          <w:sz w:val="20"/>
        </w:rPr>
        <w:t>changeState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00132C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0132C" w:rsidRDefault="00C832F4" w:rsidP="00C832F4">
      <w:pPr>
        <w:shd w:val="clear" w:color="auto" w:fill="FFFFFF"/>
        <w:rPr>
          <w:sz w:val="24"/>
          <w:szCs w:val="24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Tura na początku gry nie jest zbyt skomplikowana, obejmuje tylko przejście do nowego stanu w którym obecny gracz będzie dokonywał ruchu . Jest to realizowane poprzez wykonanie na obiekcie logiki gry </w:t>
      </w:r>
      <w:proofErr w:type="spellStart"/>
      <w:r>
        <w:rPr>
          <w:sz w:val="24"/>
          <w:szCs w:val="24"/>
        </w:rPr>
        <w:t>stateChangable</w:t>
      </w:r>
      <w:proofErr w:type="spellEnd"/>
      <w:r>
        <w:rPr>
          <w:sz w:val="24"/>
          <w:szCs w:val="24"/>
        </w:rPr>
        <w:t xml:space="preserve"> funkcji zmiany stanu </w:t>
      </w:r>
      <w:proofErr w:type="spellStart"/>
      <w:r>
        <w:rPr>
          <w:sz w:val="24"/>
          <w:szCs w:val="24"/>
        </w:rPr>
        <w:t>changeState</w:t>
      </w:r>
      <w:proofErr w:type="spellEnd"/>
      <w:r>
        <w:rPr>
          <w:sz w:val="24"/>
          <w:szCs w:val="24"/>
        </w:rPr>
        <w:t xml:space="preserve"> do odpowiedniego stanu.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Kończymy stan </w:t>
      </w:r>
      <w:proofErr w:type="spell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 xml:space="preserve"> implementując funkcję zwracającą czy gra została zakończona i domykamy nawias klamrowy z początku klasy. 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color w:val="8000FF"/>
          <w:sz w:val="20"/>
        </w:rPr>
        <w:t>public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    </w:t>
      </w:r>
      <w:r w:rsidRPr="0000132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132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132C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00132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132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132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00132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132C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Nasz pierwszy stan gry został ukończony. Kontynuacją jest napisanie stanu </w:t>
      </w:r>
      <w:proofErr w:type="spellStart"/>
      <w:r>
        <w:rPr>
          <w:sz w:val="24"/>
          <w:szCs w:val="24"/>
        </w:rPr>
        <w:t>PlayerMove</w:t>
      </w:r>
      <w:proofErr w:type="spellEnd"/>
      <w:r>
        <w:rPr>
          <w:sz w:val="24"/>
          <w:szCs w:val="24"/>
        </w:rPr>
        <w:t xml:space="preserve"> implementującego pobranie ruchu od gracza i dokonanie odpowiedniej akcji w zależności od wyrzutu kostką. Importujemy potrzebne klasy: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java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java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gameResources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gameResources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Field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FieldNotHasNeihgboursException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NotAvalaibleMoveException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NotPawnFoundException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PlayerNotHasPawnsException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platformExceptions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UnsupportedMoveNumberException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AE16FF">
      <w:pPr>
        <w:shd w:val="clear" w:color="auto" w:fill="FFFFFF"/>
        <w:rPr>
          <w:sz w:val="24"/>
          <w:szCs w:val="24"/>
        </w:rPr>
      </w:pPr>
      <w:r w:rsidRPr="00BB49F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boardGamePlatform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utilities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B49F4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AE16FF">
      <w:pPr>
        <w:pStyle w:val="Nagwek2"/>
      </w:pPr>
      <w:bookmarkStart w:id="4" w:name="_Toc359532514"/>
      <w:r>
        <w:t>Rozpoczynamy pisanie klasy:</w:t>
      </w:r>
      <w:bookmarkEnd w:id="4"/>
    </w:p>
    <w:p w:rsidR="00C832F4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shd w:val="clear" w:color="auto" w:fill="FFFFFF"/>
        <w:rPr>
          <w:sz w:val="24"/>
          <w:szCs w:val="24"/>
        </w:rPr>
      </w:pP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State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PlayerMove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Player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List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BB49F4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  <w:r w:rsidRPr="00BB49F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BB49F4" w:rsidRDefault="00C832F4" w:rsidP="00C832F4">
      <w:pPr>
        <w:shd w:val="clear" w:color="auto" w:fill="FFFFFF"/>
        <w:rPr>
          <w:sz w:val="24"/>
          <w:szCs w:val="24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Implementujemy funkcję pobierającą kontekst: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8000FF"/>
          <w:sz w:val="20"/>
        </w:rPr>
        <w:t>public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getContext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B49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B49F4">
        <w:rPr>
          <w:rFonts w:ascii="Courier New" w:hAnsi="Courier New" w:cs="Courier New"/>
          <w:color w:val="000000"/>
          <w:sz w:val="20"/>
        </w:rPr>
        <w:t xml:space="preserve">        </w:t>
      </w:r>
      <w:r w:rsidRPr="00BB49F4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B49F4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BB49F4">
        <w:rPr>
          <w:rFonts w:ascii="Courier New" w:hAnsi="Courier New" w:cs="Courier New"/>
          <w:color w:val="808080"/>
          <w:sz w:val="20"/>
        </w:rPr>
        <w:t>PlayerMove</w:t>
      </w:r>
      <w:proofErr w:type="spellEnd"/>
      <w:r w:rsidRPr="00BB49F4">
        <w:rPr>
          <w:rFonts w:ascii="Courier New" w:hAnsi="Courier New" w:cs="Courier New"/>
          <w:color w:val="808080"/>
          <w:sz w:val="20"/>
        </w:rPr>
        <w:t>"</w:t>
      </w:r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B49F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B49F4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BB49F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BB49F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Pr="00BB49F4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I rozpoczynamy pisanie logiki pobierania tur w stanie:</w:t>
      </w:r>
    </w:p>
    <w:p w:rsidR="00C832F4" w:rsidRPr="00515123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</w:t>
      </w:r>
      <w:r w:rsidRPr="00515123">
        <w:rPr>
          <w:rFonts w:ascii="Courier New" w:hAnsi="Courier New" w:cs="Courier New"/>
          <w:color w:val="8000FF"/>
          <w:sz w:val="20"/>
        </w:rPr>
        <w:t>public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currTurnResult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515123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Map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515123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otherTurnResults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515123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moveLen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Integer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parseInt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currTurnResult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getProperty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123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515123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515123">
        <w:rPr>
          <w:rFonts w:ascii="Courier New" w:hAnsi="Courier New" w:cs="Courier New"/>
          <w:color w:val="808080"/>
          <w:sz w:val="20"/>
        </w:rPr>
        <w:t>"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515123" w:rsidRDefault="00C832F4" w:rsidP="00C832F4">
      <w:pPr>
        <w:shd w:val="clear" w:color="auto" w:fill="FFFFFF"/>
        <w:rPr>
          <w:sz w:val="24"/>
          <w:szCs w:val="24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naszym rozwiązaniu efektem realizacji tury u obecnego gracza będzie w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 xml:space="preserve"> w atrybucie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ilości wyrzuconych oczek. Wydobywamy z </w:t>
      </w:r>
      <w:proofErr w:type="spellStart"/>
      <w:r>
        <w:rPr>
          <w:sz w:val="24"/>
          <w:szCs w:val="24"/>
        </w:rPr>
        <w:t>currTurnResult</w:t>
      </w:r>
      <w:proofErr w:type="spellEnd"/>
      <w:r>
        <w:rPr>
          <w:sz w:val="24"/>
          <w:szCs w:val="24"/>
        </w:rPr>
        <w:t xml:space="preserve"> atrybut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, przypisujemy do zmiennej </w:t>
      </w:r>
      <w:proofErr w:type="spellStart"/>
      <w:r>
        <w:rPr>
          <w:sz w:val="24"/>
          <w:szCs w:val="24"/>
        </w:rPr>
        <w:t>moveLen</w:t>
      </w:r>
      <w:proofErr w:type="spellEnd"/>
      <w:r>
        <w:rPr>
          <w:sz w:val="24"/>
          <w:szCs w:val="24"/>
        </w:rPr>
        <w:t xml:space="preserve"> . Inicjalizujemy </w:t>
      </w:r>
      <w:proofErr w:type="spellStart"/>
      <w:r>
        <w:rPr>
          <w:sz w:val="24"/>
          <w:szCs w:val="24"/>
        </w:rPr>
        <w:t>BoardHelper</w:t>
      </w:r>
      <w:proofErr w:type="spellEnd"/>
      <w:r>
        <w:rPr>
          <w:sz w:val="24"/>
          <w:szCs w:val="24"/>
        </w:rPr>
        <w:t xml:space="preserve"> który zawiera funkcję które pomogą nam przenosić pionki po planszy i rozpoczynamy działanie tury:</w:t>
      </w:r>
    </w:p>
    <w:p w:rsidR="00C832F4" w:rsidRPr="00515123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515123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515123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Field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startField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getPawnsField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currentPlayer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getPlayerFirstPawn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515123">
        <w:rPr>
          <w:rFonts w:ascii="Courier New" w:hAnsi="Courier New" w:cs="Courier New"/>
          <w:color w:val="000000"/>
          <w:sz w:val="20"/>
        </w:rPr>
        <w:t xml:space="preserve">            Field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endField</w:t>
      </w:r>
      <w:proofErr w:type="spellEnd"/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boardH</w:t>
      </w:r>
      <w:r w:rsidRPr="00515123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123">
        <w:rPr>
          <w:rFonts w:ascii="Courier New" w:hAnsi="Courier New" w:cs="Courier New"/>
          <w:color w:val="000000"/>
          <w:sz w:val="20"/>
        </w:rPr>
        <w:t>movePlayerFirstPawnByNum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123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515123">
        <w:rPr>
          <w:rFonts w:ascii="Courier New" w:hAnsi="Courier New" w:cs="Courier New"/>
          <w:color w:val="000000"/>
          <w:sz w:val="20"/>
        </w:rPr>
        <w:t>moveLen</w:t>
      </w:r>
      <w:proofErr w:type="spellEnd"/>
      <w:r w:rsidRPr="00515123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515123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Do pola </w:t>
      </w:r>
      <w:proofErr w:type="spellStart"/>
      <w:r>
        <w:rPr>
          <w:sz w:val="24"/>
          <w:szCs w:val="24"/>
        </w:rPr>
        <w:t>startField</w:t>
      </w:r>
      <w:proofErr w:type="spellEnd"/>
      <w:r>
        <w:rPr>
          <w:sz w:val="24"/>
          <w:szCs w:val="24"/>
        </w:rPr>
        <w:t xml:space="preserve"> przypisujemy początkowe pole gracza, a do </w:t>
      </w:r>
      <w:proofErr w:type="spellStart"/>
      <w:r>
        <w:rPr>
          <w:sz w:val="24"/>
          <w:szCs w:val="24"/>
        </w:rPr>
        <w:t>endField</w:t>
      </w:r>
      <w:proofErr w:type="spellEnd"/>
      <w:r>
        <w:rPr>
          <w:sz w:val="24"/>
          <w:szCs w:val="24"/>
        </w:rPr>
        <w:t xml:space="preserve"> pole na którym powinien się znaleźć. W obu przypadkach używamy odpowiednich funkcji z </w:t>
      </w:r>
      <w:proofErr w:type="spellStart"/>
      <w:r>
        <w:rPr>
          <w:sz w:val="24"/>
          <w:szCs w:val="24"/>
        </w:rPr>
        <w:t>boardHelpera</w:t>
      </w:r>
      <w:proofErr w:type="spellEnd"/>
      <w:r>
        <w:rPr>
          <w:sz w:val="24"/>
          <w:szCs w:val="24"/>
        </w:rPr>
        <w:t xml:space="preserve">( po dalsze informację na ich temat polecam przejrzenie dokumentacji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).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startField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CrossingStartField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Sprawdzamy czy pionek gracza przeszedł przez pole startowe, jeżeli tak to zmieniamy odpowiedni stan i wychodzimy z funkcji.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switch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0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StartField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4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Policeman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8</w:t>
      </w:r>
      <w:r w:rsidRPr="00961AE6">
        <w:rPr>
          <w:rFonts w:ascii="Courier New" w:hAnsi="Courier New" w:cs="Courier New"/>
          <w:color w:val="000000"/>
          <w:sz w:val="20"/>
        </w:rPr>
        <w:t xml:space="preserve">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ChanceField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12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61AE6">
        <w:rPr>
          <w:rFonts w:ascii="Courier New" w:hAnsi="Courier New" w:cs="Courier New"/>
          <w:color w:val="000000"/>
          <w:sz w:val="20"/>
        </w:rPr>
        <w:t xml:space="preserve">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Prison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Sprawdzamy na jakie pole stanął gracz i zależności od jego ID zmieniamy stan na odpowiadający jemu jeżeli stanął na jedno z pól specjalnych ( pole start, pole policjant, pole szansy, pole więzienie). Jeżeli to nie jest pole specjalne 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961AE6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Integer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parseInt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endField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getAttribute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61AE6">
        <w:rPr>
          <w:rFonts w:ascii="Courier New" w:hAnsi="Courier New" w:cs="Courier New"/>
          <w:color w:val="808080"/>
          <w:sz w:val="20"/>
        </w:rPr>
        <w:t>Owner</w:t>
      </w:r>
      <w:proofErr w:type="spellEnd"/>
      <w:r w:rsidRPr="00961AE6">
        <w:rPr>
          <w:rFonts w:ascii="Courier New" w:hAnsi="Courier New" w:cs="Courier New"/>
          <w:color w:val="808080"/>
          <w:sz w:val="20"/>
        </w:rPr>
        <w:t>"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getPlayerID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AtOwnerField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ownerID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color w:val="FF8000"/>
          <w:sz w:val="20"/>
        </w:rPr>
        <w:t>0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AtNobodysField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changeState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ne</w:t>
      </w:r>
      <w:proofErr w:type="spellEnd"/>
      <w:r w:rsidRPr="00961AE6">
        <w:rPr>
          <w:rFonts w:ascii="Courier New" w:hAnsi="Courier New" w:cs="Courier New"/>
          <w:b/>
          <w:bCs/>
          <w:color w:val="0000FF"/>
          <w:sz w:val="20"/>
        </w:rPr>
        <w:t>w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AtEnemyField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currentPlayer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stateChangable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61AE6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Exception</w:t>
      </w:r>
      <w:proofErr w:type="spellEnd"/>
      <w:r w:rsidRPr="00961AE6">
        <w:rPr>
          <w:rFonts w:ascii="Courier New" w:hAnsi="Courier New" w:cs="Courier New"/>
          <w:color w:val="000000"/>
          <w:sz w:val="20"/>
        </w:rPr>
        <w:t xml:space="preserve"> 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61AE6">
        <w:rPr>
          <w:rFonts w:ascii="Courier New" w:hAnsi="Courier New" w:cs="Courier New"/>
          <w:color w:val="000000"/>
          <w:sz w:val="20"/>
        </w:rPr>
        <w:t xml:space="preserve">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961AE6">
        <w:rPr>
          <w:rFonts w:ascii="Courier New" w:hAnsi="Courier New" w:cs="Courier New"/>
          <w:color w:val="000000"/>
          <w:sz w:val="20"/>
        </w:rPr>
        <w:t>e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61AE6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961AE6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    </w:t>
      </w:r>
      <w:r w:rsidRPr="00961AE6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961AE6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961AE6" w:rsidRDefault="00C832F4" w:rsidP="00C832F4">
      <w:pPr>
        <w:shd w:val="clear" w:color="auto" w:fill="FFFFFF"/>
        <w:rPr>
          <w:sz w:val="24"/>
          <w:szCs w:val="24"/>
        </w:rPr>
      </w:pPr>
      <w:r w:rsidRPr="00961AE6">
        <w:rPr>
          <w:rFonts w:ascii="Courier New" w:hAnsi="Courier New" w:cs="Courier New"/>
          <w:color w:val="000000"/>
          <w:sz w:val="20"/>
        </w:rPr>
        <w:t xml:space="preserve">    </w:t>
      </w:r>
      <w:r w:rsidRPr="00961AE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Początkowo sprawdzamy właściciela pola( 0 – bank, 1 – gracz pierwszy, 2 – gracz drugi). W zależności od przypadku zmieniamy stan na odpowiadający. </w:t>
      </w:r>
    </w:p>
    <w:p w:rsidR="00C832F4" w:rsidRDefault="00C832F4" w:rsidP="00C832F4">
      <w:pPr>
        <w:rPr>
          <w:sz w:val="24"/>
          <w:szCs w:val="24"/>
        </w:rPr>
      </w:pP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gameEnded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    </w:t>
      </w:r>
      <w:r w:rsidRPr="00822575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C832F4">
      <w:pPr>
        <w:shd w:val="clear" w:color="auto" w:fill="FFFFFF"/>
        <w:rPr>
          <w:sz w:val="24"/>
          <w:szCs w:val="24"/>
        </w:rPr>
      </w:pP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Piszemy funkcję zwracającą czy gra już się skończyła i kończymy klasę. Piszemy analogicznie resztę klas wchodzących w skład logiki gry( cały kod źródłowy jest dołączony do projektu w pakiecie </w:t>
      </w:r>
      <w:proofErr w:type="spellStart"/>
      <w:r>
        <w:rPr>
          <w:sz w:val="24"/>
          <w:szCs w:val="24"/>
        </w:rPr>
        <w:t>monopolyConsolePrototype</w:t>
      </w:r>
      <w:proofErr w:type="spellEnd"/>
      <w:r>
        <w:rPr>
          <w:sz w:val="24"/>
          <w:szCs w:val="24"/>
        </w:rPr>
        <w:t>).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AE16FF">
      <w:pPr>
        <w:pStyle w:val="Nagwek2"/>
      </w:pPr>
      <w:bookmarkStart w:id="5" w:name="_Toc359532515"/>
      <w:r w:rsidRPr="00822575">
        <w:t xml:space="preserve">Implementacja </w:t>
      </w:r>
      <w:r>
        <w:t>inicjalizacji gry</w:t>
      </w:r>
      <w:bookmarkEnd w:id="5"/>
    </w:p>
    <w:p w:rsidR="00C832F4" w:rsidRDefault="00C832F4" w:rsidP="00C832F4">
      <w:pPr>
        <w:rPr>
          <w:sz w:val="24"/>
          <w:szCs w:val="24"/>
        </w:rPr>
      </w:pPr>
      <w:r w:rsidRPr="00822575">
        <w:rPr>
          <w:sz w:val="36"/>
          <w:szCs w:val="36"/>
        </w:rPr>
        <w:t xml:space="preserve"> </w:t>
      </w:r>
      <w:r>
        <w:rPr>
          <w:sz w:val="24"/>
          <w:szCs w:val="24"/>
        </w:rPr>
        <w:t>Implementacja inicjalizacji rozgrywki polega na nadpisaniu odpowiednich klas i dokonaniu w niej odpowiednich akcji. Rozpoczniemy od implementacji interfejsu inicjalizacji przedmiotów. Wygląda on w ten sposób: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822575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boardGamePlatform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java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util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boardGamePlatform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gameResources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22575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color w:val="000000"/>
          <w:sz w:val="20"/>
        </w:rPr>
        <w:t xml:space="preserve">    </w:t>
      </w:r>
      <w:r w:rsidRPr="00822575">
        <w:rPr>
          <w:rFonts w:ascii="Courier New" w:hAnsi="Courier New" w:cs="Courier New"/>
          <w:color w:val="8000FF"/>
          <w:sz w:val="20"/>
        </w:rPr>
        <w:t>public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Map</w:t>
      </w:r>
      <w:r w:rsidRPr="00822575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822575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initializeItems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822575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822575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822575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822575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822575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822575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822575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proofErr w:type="spellStart"/>
      <w:r>
        <w:rPr>
          <w:sz w:val="24"/>
          <w:szCs w:val="24"/>
        </w:rPr>
        <w:t>initializatora</w:t>
      </w:r>
      <w:proofErr w:type="spellEnd"/>
      <w:r>
        <w:rPr>
          <w:sz w:val="24"/>
          <w:szCs w:val="24"/>
        </w:rPr>
        <w:t xml:space="preserve"> przedmiotów polega na zwróceniu mapy wszystkich przedmiotów używanych w trakcie rozgrywki dla odpowiedniej liczby graczy podanej w parametrze. A oto jego implementacja: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ItemsInitializerImpl1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null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naszym przykładzie zdecydowaliśmy się na implementację tej funkcjonalności razem z tworzeniem pól i graczy, ale przy większych projektach implementacja tej funkcjonalności wprowadza porządek.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Następną  rzeczą którą należy implementować jest inicjalizacja pionków: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C832F4">
      <w:pPr>
        <w:shd w:val="clear" w:color="auto" w:fill="FFFFFF"/>
        <w:ind w:left="708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Funkcja implementowana ma zwrócić mapę nazw na pionki i przyjmuję liczbę graczy i przedmioty wytworzone w etapie pierwszym inicjalizacji.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PawnsInitializerImpl1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HashMap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&gt;();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put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"Player1Pawn"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put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"Player2Pawn"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Pr="0040627C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naszym przypadku z założenia robimy grę tylko dla dwóch osób więc bez względu na parametr </w:t>
      </w:r>
      <w:proofErr w:type="spellStart"/>
      <w:r>
        <w:rPr>
          <w:sz w:val="24"/>
          <w:szCs w:val="24"/>
        </w:rPr>
        <w:t>playerCount</w:t>
      </w:r>
      <w:proofErr w:type="spellEnd"/>
      <w:r>
        <w:rPr>
          <w:sz w:val="24"/>
          <w:szCs w:val="24"/>
        </w:rPr>
        <w:t xml:space="preserve"> tworzymy dwa </w:t>
      </w:r>
      <w:proofErr w:type="spellStart"/>
      <w:r>
        <w:rPr>
          <w:sz w:val="24"/>
          <w:szCs w:val="24"/>
        </w:rPr>
        <w:t>pionki,przypisujemy</w:t>
      </w:r>
      <w:proofErr w:type="spellEnd"/>
      <w:r>
        <w:rPr>
          <w:sz w:val="24"/>
          <w:szCs w:val="24"/>
        </w:rPr>
        <w:t xml:space="preserve"> je do mapy i zwracamy.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Następnie implementujemy interfejs inicjalizacji graczy, wygląda on w ten sposób: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java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util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boardGamePlatform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gameResources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ind w:left="1416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40627C" w:rsidRDefault="00C832F4" w:rsidP="00C832F4">
      <w:pPr>
        <w:shd w:val="clear" w:color="auto" w:fill="FFFFFF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Należy w nim zaimplementować funkcję </w:t>
      </w:r>
      <w:proofErr w:type="spellStart"/>
      <w:r>
        <w:rPr>
          <w:sz w:val="24"/>
          <w:szCs w:val="24"/>
        </w:rPr>
        <w:t>initializPlayers</w:t>
      </w:r>
      <w:proofErr w:type="spellEnd"/>
      <w:r>
        <w:rPr>
          <w:sz w:val="24"/>
          <w:szCs w:val="24"/>
        </w:rPr>
        <w:t xml:space="preserve"> która przyjmuję liczbę graczy , przedmioty i pionki  wytworzone na etapie wcześniejszym i zwraca listę graczy. A oto implementacja: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40627C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PlayersInitializerImpl1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@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color w:val="8000FF"/>
          <w:sz w:val="20"/>
        </w:rPr>
        <w:t>public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initializePlayers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Map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LinkedList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40627C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&gt;();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Player p1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Player p2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Player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addPawn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"Player1Pawn"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addPawn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pawns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"Player2Pawn"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setItem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"Money"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0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40627C">
        <w:rPr>
          <w:rFonts w:ascii="Courier New" w:hAnsi="Courier New" w:cs="Courier New"/>
          <w:color w:val="808080"/>
          <w:sz w:val="20"/>
        </w:rPr>
        <w:t>Amount</w:t>
      </w:r>
      <w:proofErr w:type="spellEnd"/>
      <w:r w:rsidRPr="0040627C">
        <w:rPr>
          <w:rFonts w:ascii="Courier New" w:hAnsi="Courier New" w:cs="Courier New"/>
          <w:color w:val="808080"/>
          <w:sz w:val="20"/>
        </w:rPr>
        <w:t>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"1000"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setItem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808080"/>
          <w:sz w:val="20"/>
        </w:rPr>
        <w:t>"Money"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FF8000"/>
          <w:sz w:val="20"/>
        </w:rPr>
        <w:t>0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40627C">
        <w:rPr>
          <w:rFonts w:ascii="Courier New" w:hAnsi="Courier New" w:cs="Courier New"/>
          <w:color w:val="808080"/>
          <w:sz w:val="20"/>
        </w:rPr>
        <w:t>Amount</w:t>
      </w:r>
      <w:proofErr w:type="spellEnd"/>
      <w:r w:rsidRPr="0040627C">
        <w:rPr>
          <w:rFonts w:ascii="Courier New" w:hAnsi="Courier New" w:cs="Courier New"/>
          <w:color w:val="808080"/>
          <w:sz w:val="20"/>
        </w:rPr>
        <w:t>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r w:rsidRPr="0040627C">
        <w:rPr>
          <w:rFonts w:ascii="Courier New" w:hAnsi="Courier New" w:cs="Courier New"/>
          <w:color w:val="808080"/>
          <w:sz w:val="20"/>
        </w:rPr>
        <w:t>"1000"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000000"/>
          <w:sz w:val="20"/>
        </w:rPr>
        <w:t>p1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0627C">
        <w:rPr>
          <w:rFonts w:ascii="Courier New" w:hAnsi="Courier New" w:cs="Courier New"/>
          <w:color w:val="000000"/>
          <w:sz w:val="20"/>
        </w:rPr>
        <w:t>add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0627C">
        <w:rPr>
          <w:rFonts w:ascii="Courier New" w:hAnsi="Courier New" w:cs="Courier New"/>
          <w:color w:val="000000"/>
          <w:sz w:val="20"/>
        </w:rPr>
        <w:t>p2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color w:val="000000"/>
          <w:sz w:val="20"/>
        </w:rPr>
        <w:t>players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    </w:t>
      </w:r>
      <w:r w:rsidRPr="004062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40627C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40627C">
        <w:rPr>
          <w:rFonts w:ascii="Courier New" w:hAnsi="Courier New" w:cs="Courier New"/>
          <w:b/>
          <w:bCs/>
          <w:color w:val="0000FF"/>
          <w:sz w:val="20"/>
        </w:rPr>
        <w:t>null</w:t>
      </w:r>
      <w:proofErr w:type="spellEnd"/>
      <w:r w:rsidRPr="0040627C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40627C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40627C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40627C" w:rsidRDefault="00C832F4" w:rsidP="00C832F4">
      <w:pPr>
        <w:shd w:val="clear" w:color="auto" w:fill="FFFFFF"/>
        <w:rPr>
          <w:sz w:val="24"/>
          <w:szCs w:val="24"/>
        </w:rPr>
      </w:pPr>
      <w:r w:rsidRPr="0040627C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Tworzymy dwóch graczy przypisując im w konstruktorze ID ( odpowiednio 1,2). Dodajemy graczom pionki i przypisujemy im przedmiot Money. Dodajemy graczy do listy i zwracamy.</w:t>
      </w: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Następnie implementujemy interfejs </w:t>
      </w:r>
      <w:proofErr w:type="spellStart"/>
      <w:r>
        <w:rPr>
          <w:sz w:val="24"/>
          <w:szCs w:val="24"/>
        </w:rPr>
        <w:t>BoardInitializer</w:t>
      </w:r>
      <w:proofErr w:type="spellEnd"/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java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util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Map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boardGamePlatform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gameResources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ind w:left="1416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initializeBoard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sz w:val="24"/>
          <w:szCs w:val="24"/>
        </w:rPr>
      </w:pP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Należy w nim </w:t>
      </w:r>
      <w:proofErr w:type="spellStart"/>
      <w:r>
        <w:rPr>
          <w:sz w:val="24"/>
          <w:szCs w:val="24"/>
        </w:rPr>
        <w:t>zaimplentować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initializeboard</w:t>
      </w:r>
      <w:proofErr w:type="spellEnd"/>
      <w:r>
        <w:rPr>
          <w:sz w:val="24"/>
          <w:szCs w:val="24"/>
        </w:rPr>
        <w:t xml:space="preserve"> przyjmującą liczbę graczy, mapę nazw przedmiotów na przedmioty i mapę pionków ( obydwa wytworzone na etapie wcześniejszym). 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color w:val="8000FF"/>
          <w:sz w:val="20"/>
        </w:rPr>
        <w:lastRenderedPageBreak/>
        <w:t>class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BoardInitializerImpl1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@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  <w:r w:rsidRPr="000434A1">
        <w:rPr>
          <w:rFonts w:ascii="Courier New" w:hAnsi="Courier New" w:cs="Courier New"/>
          <w:color w:val="8000FF"/>
          <w:sz w:val="20"/>
        </w:rPr>
        <w:t>public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initializeBoard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Map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0434A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0434A1" w:rsidRDefault="00C832F4" w:rsidP="00C832F4">
      <w:pPr>
        <w:shd w:val="clear" w:color="auto" w:fill="FFFFFF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Rozpoczynamy </w:t>
      </w:r>
      <w:proofErr w:type="spellStart"/>
      <w:r>
        <w:rPr>
          <w:sz w:val="24"/>
          <w:szCs w:val="24"/>
        </w:rPr>
        <w:t>inicjalizator</w:t>
      </w:r>
      <w:proofErr w:type="spellEnd"/>
      <w:r>
        <w:rPr>
          <w:sz w:val="24"/>
          <w:szCs w:val="24"/>
        </w:rPr>
        <w:t xml:space="preserve"> planszy. Tworzymy nową planszę i </w:t>
      </w:r>
      <w:proofErr w:type="spellStart"/>
      <w:r>
        <w:rPr>
          <w:sz w:val="24"/>
          <w:szCs w:val="24"/>
        </w:rPr>
        <w:t>BoardBuilder</w:t>
      </w:r>
      <w:proofErr w:type="spellEnd"/>
      <w:r>
        <w:rPr>
          <w:sz w:val="24"/>
          <w:szCs w:val="24"/>
        </w:rPr>
        <w:t xml:space="preserve"> którego celem jest pomoc w tworzeniu podstawowego rodzaju plansz.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boardBuilder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makeSimpleLinearBoard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FF8000"/>
          <w:sz w:val="20"/>
        </w:rPr>
        <w:t>16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UnsupportedBoardSizeException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C832F4">
      <w:pPr>
        <w:shd w:val="clear" w:color="auto" w:fill="FFFFFF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Przy pomocy funkcji </w:t>
      </w:r>
      <w:proofErr w:type="spellStart"/>
      <w:r>
        <w:rPr>
          <w:sz w:val="24"/>
          <w:szCs w:val="24"/>
        </w:rPr>
        <w:t>makeSimpleLinearBoard</w:t>
      </w:r>
      <w:proofErr w:type="spellEnd"/>
      <w:r>
        <w:rPr>
          <w:sz w:val="24"/>
          <w:szCs w:val="24"/>
        </w:rPr>
        <w:t xml:space="preserve"> tworzymy najprostszy rodzaj planszy z 16 polami gdzie ostatnie pole planszy jest połączone z pierwszym.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Field f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getFields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addAttribute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434A1">
        <w:rPr>
          <w:rFonts w:ascii="Courier New" w:hAnsi="Courier New" w:cs="Courier New"/>
          <w:color w:val="808080"/>
          <w:sz w:val="20"/>
        </w:rPr>
        <w:t>Owner</w:t>
      </w:r>
      <w:proofErr w:type="spellEnd"/>
      <w:r w:rsidRPr="000434A1">
        <w:rPr>
          <w:rFonts w:ascii="Courier New" w:hAnsi="Courier New" w:cs="Courier New"/>
          <w:color w:val="808080"/>
          <w:sz w:val="20"/>
        </w:rPr>
        <w:t>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addAttribute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434A1">
        <w:rPr>
          <w:rFonts w:ascii="Courier New" w:hAnsi="Courier New" w:cs="Courier New"/>
          <w:color w:val="808080"/>
          <w:sz w:val="20"/>
        </w:rPr>
        <w:t>Price</w:t>
      </w:r>
      <w:proofErr w:type="spellEnd"/>
      <w:r w:rsidRPr="000434A1">
        <w:rPr>
          <w:rFonts w:ascii="Courier New" w:hAnsi="Courier New" w:cs="Courier New"/>
          <w:color w:val="808080"/>
          <w:sz w:val="20"/>
        </w:rPr>
        <w:t>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"100"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f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addItem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808080"/>
          <w:sz w:val="20"/>
        </w:rPr>
        <w:t>"House"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Item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808080"/>
          <w:sz w:val="20"/>
        </w:rPr>
        <w:t>"Amount"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434A1">
        <w:rPr>
          <w:rFonts w:ascii="Courier New" w:hAnsi="Courier New" w:cs="Courier New"/>
          <w:color w:val="808080"/>
          <w:sz w:val="20"/>
        </w:rPr>
        <w:t>"0"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sz w:val="24"/>
          <w:szCs w:val="24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Ustawiamy na wszystkich polach planszy cenę i właściciela początkowego(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=0 =&gt; bank). Dodajmy też możliwość wykupienia na każdym domku.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placePawnOnField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"Player1Pawn"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NotFieldFoundException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try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boardHelper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placePawnOnField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pawns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434A1">
        <w:rPr>
          <w:rFonts w:ascii="Courier New" w:hAnsi="Courier New" w:cs="Courier New"/>
          <w:color w:val="808080"/>
          <w:sz w:val="20"/>
        </w:rPr>
        <w:t>"Player2Pawn"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color w:val="FF8000"/>
          <w:sz w:val="20"/>
        </w:rPr>
        <w:t>0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b/>
          <w:bCs/>
          <w:color w:val="0000FF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NotFieldFoundException</w:t>
      </w:r>
      <w:proofErr w:type="spellEnd"/>
      <w:r w:rsidRPr="000434A1">
        <w:rPr>
          <w:rFonts w:ascii="Courier New" w:hAnsi="Courier New" w:cs="Courier New"/>
          <w:color w:val="000000"/>
          <w:sz w:val="20"/>
        </w:rPr>
        <w:t xml:space="preserve"> 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r w:rsidRPr="000434A1">
        <w:rPr>
          <w:rFonts w:ascii="Courier New" w:hAnsi="Courier New" w:cs="Courier New"/>
          <w:color w:val="008000"/>
          <w:sz w:val="20"/>
        </w:rPr>
        <w:t xml:space="preserve">// TODO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Auto-generated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catch</w:t>
      </w:r>
      <w:proofErr w:type="spellEnd"/>
      <w:r w:rsidRPr="000434A1">
        <w:rPr>
          <w:rFonts w:ascii="Courier New" w:hAnsi="Courier New" w:cs="Courier New"/>
          <w:color w:val="008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8000"/>
          <w:sz w:val="20"/>
        </w:rPr>
        <w:t>block</w:t>
      </w:r>
      <w:proofErr w:type="spellEnd"/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e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434A1">
        <w:rPr>
          <w:rFonts w:ascii="Courier New" w:hAnsi="Courier New" w:cs="Courier New"/>
          <w:color w:val="000000"/>
          <w:sz w:val="20"/>
        </w:rPr>
        <w:t>printStackTrace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 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    </w:t>
      </w:r>
      <w:r w:rsidRPr="000434A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434A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434A1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0434A1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434A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434A1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0434A1" w:rsidRDefault="00C832F4" w:rsidP="00C832F4">
      <w:pPr>
        <w:shd w:val="clear" w:color="auto" w:fill="FFFFFF"/>
        <w:rPr>
          <w:sz w:val="24"/>
          <w:szCs w:val="24"/>
        </w:rPr>
      </w:pPr>
      <w:r w:rsidRPr="000434A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Ustawiamy pionki na planszy i zwracamy wytworzoną planszę.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Po wytworzeniu </w:t>
      </w:r>
      <w:proofErr w:type="spellStart"/>
      <w:r>
        <w:rPr>
          <w:sz w:val="24"/>
          <w:szCs w:val="24"/>
        </w:rPr>
        <w:t>inicjalizatorów</w:t>
      </w:r>
      <w:proofErr w:type="spellEnd"/>
      <w:r>
        <w:rPr>
          <w:sz w:val="24"/>
          <w:szCs w:val="24"/>
        </w:rPr>
        <w:t xml:space="preserve"> pora na implementację reakcji po stronie graczy na odpowiednie konteksty</w:t>
      </w:r>
    </w:p>
    <w:p w:rsidR="00C832F4" w:rsidRDefault="00C832F4" w:rsidP="00AE16FF">
      <w:pPr>
        <w:pStyle w:val="Nagwek2"/>
      </w:pPr>
      <w:bookmarkStart w:id="6" w:name="_Toc359532516"/>
      <w:r>
        <w:lastRenderedPageBreak/>
        <w:t>Implementacja akcji związanych ze zmianą stanu ze względu na kontekst.</w:t>
      </w:r>
      <w:bookmarkEnd w:id="6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Implementacja reakcji ze względu na zmianę kontekstu polega na przypisaniu w </w:t>
      </w:r>
      <w:proofErr w:type="spellStart"/>
      <w:r>
        <w:rPr>
          <w:sz w:val="24"/>
          <w:szCs w:val="24"/>
        </w:rPr>
        <w:t>TurnHandlerze</w:t>
      </w:r>
      <w:proofErr w:type="spellEnd"/>
      <w:r>
        <w:rPr>
          <w:sz w:val="24"/>
          <w:szCs w:val="24"/>
        </w:rPr>
        <w:t xml:space="preserve"> nazw kontekstów na obiekty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które reagują na odpowiednie nazwy </w:t>
      </w:r>
      <w:proofErr w:type="spellStart"/>
      <w:r>
        <w:rPr>
          <w:sz w:val="24"/>
          <w:szCs w:val="24"/>
        </w:rPr>
        <w:t>kontekstów.Interfejs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wygląda tak: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1D1D54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boardGamePlatform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game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java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io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Serializable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b/>
          <w:bCs/>
          <w:color w:val="0000FF"/>
          <w:sz w:val="20"/>
        </w:rPr>
        <w:t>extends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Serializable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1D1D54" w:rsidRDefault="00C832F4" w:rsidP="00C832F4">
      <w:pPr>
        <w:shd w:val="clear" w:color="auto" w:fill="FFFFFF"/>
        <w:rPr>
          <w:sz w:val="24"/>
          <w:szCs w:val="24"/>
        </w:rPr>
      </w:pP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2437D7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Implementacja odpowiedniej akcji na kontekst polega na implementacji funkcji </w:t>
      </w:r>
      <w:proofErr w:type="spellStart"/>
      <w:r>
        <w:rPr>
          <w:sz w:val="24"/>
          <w:szCs w:val="24"/>
        </w:rPr>
        <w:t>makeTurn</w:t>
      </w:r>
      <w:proofErr w:type="spellEnd"/>
      <w:r>
        <w:rPr>
          <w:sz w:val="24"/>
          <w:szCs w:val="24"/>
        </w:rPr>
        <w:t xml:space="preserve"> do której jest przekazany obecny kontekst od stanu i zwróceniu wyniku wykonania tury przez gracza w postaci obiektu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>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Możliwe jest także implementacja w której jest domyślny obiekt implementujący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który zajmuje się zrobieniem akcji dla wszystkich kontekstów które rozróżnia na podstawie ich nazw. Do inicjalizacji </w:t>
      </w:r>
      <w:proofErr w:type="spellStart"/>
      <w:r>
        <w:rPr>
          <w:sz w:val="24"/>
          <w:szCs w:val="24"/>
        </w:rPr>
        <w:t>turnHandlera</w:t>
      </w:r>
      <w:proofErr w:type="spellEnd"/>
      <w:r>
        <w:rPr>
          <w:sz w:val="24"/>
          <w:szCs w:val="24"/>
        </w:rPr>
        <w:t xml:space="preserve"> z użyciem domyślnego obiektu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należy użyć konstruktora: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defaultTurnMaker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>…</w:t>
      </w:r>
    </w:p>
    <w:p w:rsidR="00C832F4" w:rsidRPr="001D1D54" w:rsidRDefault="00C832F4" w:rsidP="00C832F4">
      <w:pPr>
        <w:shd w:val="clear" w:color="auto" w:fill="FFFFFF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Lub przypisać go później używając funkcji z </w:t>
      </w:r>
      <w:proofErr w:type="spellStart"/>
      <w:r>
        <w:rPr>
          <w:sz w:val="24"/>
          <w:szCs w:val="24"/>
        </w:rPr>
        <w:t>TurnHandler</w:t>
      </w:r>
      <w:proofErr w:type="spellEnd"/>
      <w:r>
        <w:rPr>
          <w:sz w:val="24"/>
          <w:szCs w:val="24"/>
        </w:rPr>
        <w:t>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setTurnMaker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name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000000"/>
          <w:sz w:val="20"/>
        </w:rPr>
        <w:t>…</w:t>
      </w:r>
    </w:p>
    <w:p w:rsidR="00C832F4" w:rsidRPr="001D1D54" w:rsidRDefault="00C832F4" w:rsidP="00C832F4">
      <w:pPr>
        <w:shd w:val="clear" w:color="auto" w:fill="FFFFFF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naszej implementacji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domyślny reaktor na zdarzenia będzie w pełni odpowiedni. Nasz domyślny reaktor na zdarzenia obecnego gracza rozpoczniemy od przypisania do zmiennej 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currTurnMaker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@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1D1D5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</w:t>
      </w:r>
      <w:r w:rsidRPr="001D1D54">
        <w:rPr>
          <w:rFonts w:ascii="Courier New" w:hAnsi="Courier New" w:cs="Courier New"/>
          <w:color w:val="8000FF"/>
          <w:sz w:val="20"/>
        </w:rPr>
        <w:t>public</w:t>
      </w:r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1D1D54" w:rsidRDefault="00C832F4" w:rsidP="00C832F4">
      <w:pPr>
        <w:shd w:val="clear" w:color="auto" w:fill="FFFFFF"/>
        <w:rPr>
          <w:sz w:val="24"/>
          <w:szCs w:val="24"/>
        </w:rPr>
      </w:pPr>
      <w:r w:rsidRPr="001D1D54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System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out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context</w:t>
      </w:r>
      <w:r w:rsidRPr="001D1D5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D1D54">
        <w:rPr>
          <w:rFonts w:ascii="Courier New" w:hAnsi="Courier New" w:cs="Courier New"/>
          <w:color w:val="000000"/>
          <w:sz w:val="20"/>
        </w:rPr>
        <w:t>getCurrPlayer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1D1D54">
        <w:rPr>
          <w:rFonts w:ascii="Courier New" w:hAnsi="Courier New" w:cs="Courier New"/>
          <w:color w:val="000000"/>
          <w:sz w:val="20"/>
        </w:rPr>
        <w:t>getNick</w:t>
      </w:r>
      <w:proofErr w:type="spellEnd"/>
      <w:r w:rsidRPr="001D1D54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akcji na zmianę kontekstu początkowo wypisujemy </w:t>
      </w:r>
      <w:proofErr w:type="spellStart"/>
      <w:r>
        <w:rPr>
          <w:sz w:val="24"/>
          <w:szCs w:val="24"/>
        </w:rPr>
        <w:t>nick</w:t>
      </w:r>
      <w:proofErr w:type="spellEnd"/>
      <w:r>
        <w:rPr>
          <w:sz w:val="24"/>
          <w:szCs w:val="24"/>
        </w:rPr>
        <w:t xml:space="preserve"> obecnego gracza.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BuyingItem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)){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lastRenderedPageBreak/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(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Yes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/No): 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Decision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decision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Jeżeli kontekstem jest </w:t>
      </w:r>
      <w:proofErr w:type="spellStart"/>
      <w:r>
        <w:rPr>
          <w:sz w:val="24"/>
          <w:szCs w:val="24"/>
        </w:rPr>
        <w:t>Buyingitem</w:t>
      </w:r>
      <w:proofErr w:type="spellEnd"/>
      <w:r>
        <w:rPr>
          <w:sz w:val="24"/>
          <w:szCs w:val="24"/>
        </w:rPr>
        <w:t xml:space="preserve"> wypisujemy planszę, wszystkich graczy, pobieramy decyzję gracza co do kupna przedmiotu i zwracamy jego decyzję poprzez </w:t>
      </w:r>
      <w:proofErr w:type="spellStart"/>
      <w:r>
        <w:rPr>
          <w:sz w:val="24"/>
          <w:szCs w:val="24"/>
        </w:rPr>
        <w:t>TurnResult</w:t>
      </w:r>
      <w:proofErr w:type="spellEnd"/>
      <w:r>
        <w:rPr>
          <w:sz w:val="24"/>
          <w:szCs w:val="24"/>
        </w:rPr>
        <w:t>.</w:t>
      </w:r>
    </w:p>
    <w:p w:rsidR="00C832F4" w:rsidRDefault="00C832F4" w:rsidP="00C832F4">
      <w:pPr>
        <w:rPr>
          <w:sz w:val="24"/>
          <w:szCs w:val="24"/>
        </w:rPr>
      </w:pP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ChanceField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)){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Youre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standing on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field. 100 $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get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."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Chance"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808080"/>
          <w:sz w:val="20"/>
        </w:rPr>
        <w:t>"TheChance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W wypadku gdy obecny gracz stanął na polu szansy, informujemy go o tym i zwracamy wylosowaną szansę. Analogicznie wypełniamy pozostałe rodzaje kontekstów: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equals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PlayerMove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))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:"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Move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else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Write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808080"/>
          <w:sz w:val="20"/>
        </w:rPr>
        <w:t>sthing</w:t>
      </w:r>
      <w:proofErr w:type="spellEnd"/>
      <w:r w:rsidRPr="000066C1">
        <w:rPr>
          <w:rFonts w:ascii="Courier New" w:hAnsi="Courier New" w:cs="Courier New"/>
          <w:color w:val="808080"/>
          <w:sz w:val="20"/>
        </w:rPr>
        <w:t>"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in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moveVal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scanner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next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};</w:t>
      </w:r>
    </w:p>
    <w:p w:rsidR="00C832F4" w:rsidRPr="000066C1" w:rsidRDefault="00C832F4" w:rsidP="00C832F4">
      <w:pPr>
        <w:shd w:val="clear" w:color="auto" w:fill="FFFFFF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</w:t>
      </w:r>
    </w:p>
    <w:p w:rsidR="00C832F4" w:rsidRPr="000066C1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wypadku ruchu gracza pobieramy o jaką liczbę oczek się ruszył i zwracamy do logiki gry. W pozostałym wypadku tylko wypisujemy na ekranie obecny stan i zwracamy w pełni utworzony uchwyt na zdarzenia z domyślnym obiektem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>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Następnie tworzymy uchwyt na zdarzenia gdy obecnym graczem jest inny gracz: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0066C1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otherTurnMaker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@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Override</w:t>
      </w:r>
      <w:proofErr w:type="spellEnd"/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color w:val="8000FF"/>
          <w:sz w:val="20"/>
        </w:rPr>
        <w:t>public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makeTurn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){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getName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getBoard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().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for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066C1">
        <w:rPr>
          <w:rFonts w:ascii="Courier New" w:hAnsi="Courier New" w:cs="Courier New"/>
          <w:color w:val="000000"/>
          <w:sz w:val="20"/>
        </w:rPr>
        <w:t xml:space="preserve">Player p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context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getAllPlayers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   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System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out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println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p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066C1">
        <w:rPr>
          <w:rFonts w:ascii="Courier New" w:hAnsi="Courier New" w:cs="Courier New"/>
          <w:color w:val="000000"/>
          <w:sz w:val="20"/>
        </w:rPr>
        <w:t>toString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0066C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0066C1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066C1">
        <w:rPr>
          <w:rFonts w:ascii="Courier New" w:hAnsi="Courier New" w:cs="Courier New"/>
          <w:color w:val="000000"/>
          <w:sz w:val="20"/>
        </w:rPr>
        <w:t>TurnResult</w:t>
      </w:r>
      <w:proofErr w:type="spellEnd"/>
      <w:r w:rsidRPr="000066C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0066C1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  <w:r w:rsidRPr="000066C1">
        <w:rPr>
          <w:rFonts w:ascii="Courier New" w:hAnsi="Courier New" w:cs="Courier New"/>
          <w:b/>
          <w:bCs/>
          <w:color w:val="000080"/>
          <w:sz w:val="20"/>
        </w:rPr>
        <w:t>};</w:t>
      </w:r>
    </w:p>
    <w:p w:rsidR="00C832F4" w:rsidRPr="000066C1" w:rsidRDefault="00C832F4" w:rsidP="00C832F4">
      <w:pPr>
        <w:shd w:val="clear" w:color="auto" w:fill="FFFFFF"/>
        <w:rPr>
          <w:sz w:val="24"/>
          <w:szCs w:val="24"/>
        </w:rPr>
      </w:pPr>
      <w:r w:rsidRPr="000066C1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tym wypadku tak samo zastosujemy domyślny obiekt </w:t>
      </w:r>
      <w:proofErr w:type="spellStart"/>
      <w:r>
        <w:rPr>
          <w:sz w:val="24"/>
          <w:szCs w:val="24"/>
        </w:rPr>
        <w:t>TurnMakeable</w:t>
      </w:r>
      <w:proofErr w:type="spellEnd"/>
      <w:r>
        <w:rPr>
          <w:sz w:val="24"/>
          <w:szCs w:val="24"/>
        </w:rPr>
        <w:t xml:space="preserve"> który przy zdarzeniach innego gracza tylko wypisuje przekazane informację i akcję </w:t>
      </w:r>
      <w:proofErr w:type="spellStart"/>
      <w:r>
        <w:rPr>
          <w:sz w:val="24"/>
          <w:szCs w:val="24"/>
        </w:rPr>
        <w:t>podjętę</w:t>
      </w:r>
      <w:proofErr w:type="spellEnd"/>
      <w:r>
        <w:rPr>
          <w:sz w:val="24"/>
          <w:szCs w:val="24"/>
        </w:rPr>
        <w:t xml:space="preserve"> przez obecnego gracza.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AE16FF">
      <w:pPr>
        <w:pStyle w:val="Nagwek2"/>
      </w:pPr>
      <w:bookmarkStart w:id="7" w:name="_Toc359532517"/>
      <w:r>
        <w:t>Implementacja szczegółów dotyczących gry</w:t>
      </w:r>
      <w:bookmarkEnd w:id="7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W wielu przypadkach rzeczą przydatną mogłoby być przechowywanie dodatkowych atrybutów gry takich jak nazwa czy możliwa liczba graczy na która gra jest pisana. Jest to osiągane na platformie poprzez implementację interfejsu </w:t>
      </w:r>
      <w:proofErr w:type="spellStart"/>
      <w:r>
        <w:rPr>
          <w:sz w:val="24"/>
          <w:szCs w:val="24"/>
        </w:rPr>
        <w:t>GameDetails</w:t>
      </w:r>
      <w:proofErr w:type="spellEnd"/>
      <w:r>
        <w:rPr>
          <w:sz w:val="24"/>
          <w:szCs w:val="24"/>
        </w:rPr>
        <w:t xml:space="preserve"> który wygląda następująco: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B464B7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boardGamePlatform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464B7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ifPlayersCountPossible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B464B7">
        <w:rPr>
          <w:rFonts w:ascii="Courier New" w:hAnsi="Courier New" w:cs="Courier New"/>
          <w:color w:val="000000"/>
          <w:sz w:val="20"/>
        </w:rPr>
        <w:t xml:space="preserve">   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getGameName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C832F4">
      <w:pPr>
        <w:shd w:val="clear" w:color="auto" w:fill="FFFFFF"/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W interfejsie znajdują się dwie metody :</w:t>
      </w:r>
    </w:p>
    <w:p w:rsidR="00C832F4" w:rsidRDefault="00C832F4" w:rsidP="00C832F4">
      <w:pPr>
        <w:pStyle w:val="Akapitzlist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getGamename</w:t>
      </w:r>
      <w:proofErr w:type="spellEnd"/>
      <w:r>
        <w:rPr>
          <w:sz w:val="24"/>
          <w:szCs w:val="24"/>
        </w:rPr>
        <w:t xml:space="preserve"> do zwrócenia nazwy wytworzonej gry</w:t>
      </w:r>
    </w:p>
    <w:p w:rsidR="00C832F4" w:rsidRDefault="00C832F4" w:rsidP="00C832F4">
      <w:pPr>
        <w:pStyle w:val="Akapitzlist"/>
        <w:numPr>
          <w:ilvl w:val="0"/>
          <w:numId w:val="35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ifPlayersCountPossible</w:t>
      </w:r>
      <w:proofErr w:type="spellEnd"/>
      <w:r>
        <w:rPr>
          <w:sz w:val="24"/>
          <w:szCs w:val="24"/>
        </w:rPr>
        <w:t xml:space="preserve"> zwracająca czy gra została stworzona z </w:t>
      </w:r>
      <w:proofErr w:type="spellStart"/>
      <w:r>
        <w:rPr>
          <w:sz w:val="24"/>
          <w:szCs w:val="24"/>
        </w:rPr>
        <w:t>myśla</w:t>
      </w:r>
      <w:proofErr w:type="spellEnd"/>
      <w:r>
        <w:rPr>
          <w:sz w:val="24"/>
          <w:szCs w:val="24"/>
        </w:rPr>
        <w:t xml:space="preserve"> o podanej w parametrze liczbie graczy.</w:t>
      </w: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Nasza implementacja wygląda w ten sposób: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B464B7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MonopolyDetails1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boolean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ifPlayersCountPossible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464B7">
        <w:rPr>
          <w:rFonts w:ascii="Courier New" w:hAnsi="Courier New" w:cs="Courier New"/>
          <w:color w:val="8000FF"/>
          <w:sz w:val="20"/>
        </w:rPr>
        <w:t>int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if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playersCount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color w:val="FF8000"/>
          <w:sz w:val="20"/>
        </w:rPr>
        <w:t>2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true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b/>
          <w:bCs/>
          <w:color w:val="0000FF"/>
          <w:sz w:val="20"/>
        </w:rPr>
        <w:t>false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  <w:r w:rsidRPr="00B464B7">
        <w:rPr>
          <w:rFonts w:ascii="Courier New" w:hAnsi="Courier New" w:cs="Courier New"/>
          <w:color w:val="8000FF"/>
          <w:sz w:val="20"/>
        </w:rPr>
        <w:t>public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B464B7">
        <w:rPr>
          <w:rFonts w:ascii="Courier New" w:hAnsi="Courier New" w:cs="Courier New"/>
          <w:color w:val="000000"/>
          <w:sz w:val="20"/>
        </w:rPr>
        <w:t>getGameName</w:t>
      </w:r>
      <w:proofErr w:type="spellEnd"/>
      <w:r w:rsidRPr="00B464B7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    </w:t>
      </w:r>
      <w:r w:rsidRPr="00B464B7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B464B7">
        <w:rPr>
          <w:rFonts w:ascii="Courier New" w:hAnsi="Courier New" w:cs="Courier New"/>
          <w:color w:val="000000"/>
          <w:sz w:val="20"/>
        </w:rPr>
        <w:t xml:space="preserve"> </w:t>
      </w:r>
      <w:r w:rsidRPr="00B464B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B464B7">
        <w:rPr>
          <w:rFonts w:ascii="Courier New" w:hAnsi="Courier New" w:cs="Courier New"/>
          <w:color w:val="808080"/>
          <w:sz w:val="20"/>
        </w:rPr>
        <w:t>Monopoly</w:t>
      </w:r>
      <w:proofErr w:type="spellEnd"/>
      <w:r w:rsidRPr="00B464B7">
        <w:rPr>
          <w:rFonts w:ascii="Courier New" w:hAnsi="Courier New" w:cs="Courier New"/>
          <w:color w:val="808080"/>
          <w:sz w:val="20"/>
        </w:rPr>
        <w:t>"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B464B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B464B7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AE16FF" w:rsidRDefault="00C832F4" w:rsidP="00AE16FF">
      <w:pPr>
        <w:shd w:val="clear" w:color="auto" w:fill="FFFFFF"/>
        <w:rPr>
          <w:sz w:val="24"/>
          <w:szCs w:val="24"/>
        </w:rPr>
      </w:pPr>
      <w:r w:rsidRPr="00B464B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36"/>
          <w:szCs w:val="36"/>
        </w:rPr>
      </w:pPr>
    </w:p>
    <w:p w:rsidR="00C832F4" w:rsidRDefault="00C832F4" w:rsidP="00AE16FF">
      <w:pPr>
        <w:pStyle w:val="Nagwek2"/>
      </w:pPr>
      <w:bookmarkStart w:id="8" w:name="_Toc359532518"/>
      <w:r>
        <w:t>Połączenie modułów w obiekt tworzący grę</w:t>
      </w:r>
      <w:bookmarkEnd w:id="8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Z punktu widzenia platformy cała logika gry , inicjalizacja i reakcji użytkowników są widziane jako obiekt </w:t>
      </w:r>
      <w:proofErr w:type="spellStart"/>
      <w:r>
        <w:rPr>
          <w:sz w:val="24"/>
          <w:szCs w:val="24"/>
        </w:rPr>
        <w:t>GameFactory</w:t>
      </w:r>
      <w:proofErr w:type="spellEnd"/>
      <w:r>
        <w:rPr>
          <w:sz w:val="24"/>
          <w:szCs w:val="24"/>
        </w:rPr>
        <w:t>.  Jest to sztampowy przykład wykorzystania wzorca fabryka abstrakcyjna a wygląda on następująco: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proofErr w:type="spellStart"/>
      <w:r w:rsidRPr="0078371F">
        <w:rPr>
          <w:rFonts w:ascii="Courier New" w:hAnsi="Courier New" w:cs="Courier New"/>
          <w:color w:val="8000FF"/>
          <w:sz w:val="20"/>
        </w:rPr>
        <w:t>package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gameInitializers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java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util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List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boardGamePlatform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gameResources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8000FF"/>
          <w:sz w:val="20"/>
        </w:rPr>
        <w:t>interface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GameFactory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createItemsInitializer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createPawnsInitializer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createBoardInitializer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createPlayersInitializer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createCurrentTurnHandler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createOtherTurnHandler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createGameDetails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State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createInitialState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List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Zawiera on funkcję zwracającą obiekty potrzebna do prawidłowego działania gry o których mowa była wcześniej. Jedyną funkcją której przeznaczenia może być nie do końca jasne jest </w:t>
      </w:r>
      <w:proofErr w:type="spellStart"/>
      <w:r>
        <w:rPr>
          <w:sz w:val="24"/>
          <w:szCs w:val="24"/>
        </w:rPr>
        <w:t>createInitialState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Słuzy</w:t>
      </w:r>
      <w:proofErr w:type="spellEnd"/>
      <w:r>
        <w:rPr>
          <w:sz w:val="24"/>
          <w:szCs w:val="24"/>
        </w:rPr>
        <w:t xml:space="preserve"> ona do zwrócenia początkowego stanu od którego rozpocznie się gra.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Nasza implementacja wygląda następująco: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8000FF"/>
          <w:sz w:val="20"/>
        </w:rPr>
        <w:t>class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MonopolyGameFactory1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implements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GameFactory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ItemsInitializer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createItemsInitializer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ItemsInitializerImpl1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PawnsInitializer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createPawnsInitializer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PawnsInitializerImpl1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createBoardInitializer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BoardInitializerImpl1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PlayersInitializer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createPlayersInitializer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PlayersInitializerImpl1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createCurrentTurnHandler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currTurnMaker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…. // tak jak w sekcji do tworzenia uchwytu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TurnHandler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createOtherTurnHandler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otherTurnMaker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TurnMakeable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… // jak w sekcji do tworzenia uchwytu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GameDetails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createGameDetails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MonopolyDetails1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color w:val="8000FF"/>
          <w:sz w:val="20"/>
        </w:rPr>
        <w:t>public</w:t>
      </w:r>
      <w:r w:rsidRPr="0078371F">
        <w:rPr>
          <w:rFonts w:ascii="Courier New" w:hAnsi="Courier New" w:cs="Courier New"/>
          <w:color w:val="000000"/>
          <w:sz w:val="20"/>
        </w:rPr>
        <w:t xml:space="preserve"> State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createInitialState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List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78371F">
        <w:rPr>
          <w:rFonts w:ascii="Courier New" w:hAnsi="Courier New" w:cs="Courier New"/>
          <w:color w:val="000000"/>
          <w:sz w:val="20"/>
        </w:rPr>
        <w:t>Player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&gt;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8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78371F" w:rsidRDefault="00C832F4" w:rsidP="00C832F4">
      <w:pPr>
        <w:shd w:val="clear" w:color="auto" w:fill="FFFFFF"/>
        <w:ind w:left="1416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StartGame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board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>allPlayers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8371F">
        <w:rPr>
          <w:rFonts w:ascii="Courier New" w:hAnsi="Courier New" w:cs="Courier New"/>
          <w:color w:val="000000"/>
          <w:sz w:val="20"/>
        </w:rPr>
        <w:t>get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8371F">
        <w:rPr>
          <w:rFonts w:ascii="Courier New" w:hAnsi="Courier New" w:cs="Courier New"/>
          <w:color w:val="FF8000"/>
          <w:sz w:val="20"/>
        </w:rPr>
        <w:t>0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8371F">
        <w:rPr>
          <w:rFonts w:ascii="Courier New" w:hAnsi="Courier New" w:cs="Courier New"/>
          <w:color w:val="000000"/>
          <w:sz w:val="20"/>
        </w:rPr>
        <w:t>allPlayers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8371F">
        <w:rPr>
          <w:rFonts w:ascii="Courier New" w:hAnsi="Courier New" w:cs="Courier New"/>
          <w:color w:val="000000"/>
          <w:sz w:val="20"/>
        </w:rPr>
        <w:t>turnLogic</w:t>
      </w:r>
      <w:proofErr w:type="spellEnd"/>
      <w:r w:rsidRPr="0078371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Pr="0078371F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78371F">
        <w:rPr>
          <w:rFonts w:ascii="Courier New" w:hAnsi="Courier New" w:cs="Courier New"/>
          <w:color w:val="000000"/>
          <w:sz w:val="20"/>
        </w:rPr>
        <w:t xml:space="preserve">    </w:t>
      </w:r>
    </w:p>
    <w:p w:rsidR="00C832F4" w:rsidRPr="0078371F" w:rsidRDefault="00C832F4" w:rsidP="00C832F4">
      <w:pPr>
        <w:shd w:val="clear" w:color="auto" w:fill="FFFFFF"/>
        <w:rPr>
          <w:sz w:val="24"/>
          <w:szCs w:val="24"/>
        </w:rPr>
      </w:pPr>
      <w:r w:rsidRPr="0078371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Jak widać implementacją fabryki jest prostym zwracaniem obiektów wytworzonych wcześniej w dokumencie w odpowiednich metodach fabryki.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AE16FF">
      <w:pPr>
        <w:pStyle w:val="Nagwek2"/>
      </w:pPr>
      <w:bookmarkStart w:id="9" w:name="_Toc359532519"/>
      <w:r>
        <w:t>Rozpoczęcie gry</w:t>
      </w:r>
      <w:bookmarkEnd w:id="9"/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Najprostszy scenariusz w którym jeden z graczy tworzy pokój , czeka na drugiego gracza i w razie jego pojawienia się rozpoczyna rozgrywkę jest bardzo prosta. Najpierw należy zainicjalizować serwer: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C832F4">
      <w:pPr>
        <w:shd w:val="clear" w:color="auto" w:fill="FFFFFF"/>
        <w:ind w:left="708"/>
        <w:rPr>
          <w:rFonts w:ascii="Courier New" w:hAnsi="Courier New" w:cs="Courier New"/>
          <w:color w:val="000000"/>
          <w:sz w:val="20"/>
        </w:rPr>
      </w:pPr>
      <w:proofErr w:type="spellStart"/>
      <w:r w:rsidRPr="00992BE7">
        <w:rPr>
          <w:rFonts w:ascii="Courier New" w:hAnsi="Courier New" w:cs="Courier New"/>
          <w:color w:val="000000"/>
          <w:sz w:val="20"/>
        </w:rPr>
        <w:t>boardGamePlatform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network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Server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srv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boardGamePlatform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network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Server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992BE7" w:rsidRDefault="00C832F4" w:rsidP="00C832F4">
      <w:pPr>
        <w:shd w:val="clear" w:color="auto" w:fill="FFFFFF"/>
        <w:rPr>
          <w:sz w:val="24"/>
          <w:szCs w:val="24"/>
        </w:rPr>
      </w:pP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Na odpowiednim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i porcie zostanie zainicjalizowany serwer.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Po stronie gracza tworzącego pokój należy wykonać:</w:t>
      </w:r>
    </w:p>
    <w:p w:rsidR="00C832F4" w:rsidRDefault="00C832F4" w:rsidP="00C832F4">
      <w:pPr>
        <w:rPr>
          <w:sz w:val="24"/>
          <w:szCs w:val="24"/>
        </w:rPr>
      </w:pP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clientAdmin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92BE7">
        <w:rPr>
          <w:rFonts w:ascii="Courier New" w:hAnsi="Courier New" w:cs="Courier New"/>
          <w:color w:val="808080"/>
          <w:sz w:val="20"/>
        </w:rPr>
        <w:t>Ciochon</w:t>
      </w:r>
      <w:proofErr w:type="spellEnd"/>
      <w:r w:rsidRPr="00992BE7">
        <w:rPr>
          <w:rFonts w:ascii="Courier New" w:hAnsi="Courier New" w:cs="Courier New"/>
          <w:color w:val="808080"/>
          <w:sz w:val="20"/>
        </w:rPr>
        <w:t>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clientAdmin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makeRoom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</w:t>
      </w:r>
      <w:proofErr w:type="spellStart"/>
      <w:r w:rsidRPr="00992BE7">
        <w:rPr>
          <w:rFonts w:ascii="Courier New" w:hAnsi="Courier New" w:cs="Courier New"/>
          <w:color w:val="808080"/>
          <w:sz w:val="20"/>
        </w:rPr>
        <w:t>PokojCiochonia</w:t>
      </w:r>
      <w:proofErr w:type="spellEnd"/>
      <w:r w:rsidRPr="00992BE7">
        <w:rPr>
          <w:rFonts w:ascii="Courier New" w:hAnsi="Courier New" w:cs="Courier New"/>
          <w:color w:val="808080"/>
          <w:sz w:val="20"/>
        </w:rPr>
        <w:t>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C832F4" w:rsidRPr="00992BE7" w:rsidRDefault="00C832F4" w:rsidP="00C832F4">
      <w:pPr>
        <w:shd w:val="clear" w:color="auto" w:fill="FFFFFF"/>
        <w:rPr>
          <w:sz w:val="24"/>
          <w:szCs w:val="24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naszym przykładzie łączymy się z serwerem działającym na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z portem jak w serwerze, nazwą gracza i odpowiednią fabryką gry. Następnie tworzymy pokój.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>Po stronie gracza przyłączającego się do rozgrywki: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8000FF"/>
          <w:sz w:val="20"/>
        </w:rPr>
        <w:t>public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static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8000FF"/>
          <w:sz w:val="20"/>
        </w:rPr>
        <w:t>void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main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String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args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bookmarkStart w:id="10" w:name="_GoBack"/>
      <w:bookmarkEnd w:id="10"/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clientPlayer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92BE7">
        <w:rPr>
          <w:rFonts w:ascii="Courier New" w:hAnsi="Courier New" w:cs="Courier New"/>
          <w:color w:val="808080"/>
          <w:sz w:val="20"/>
        </w:rPr>
        <w:t>"127.0.0.1"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FF8000"/>
          <w:sz w:val="20"/>
        </w:rPr>
        <w:t>1099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r w:rsidRPr="00992BE7">
        <w:rPr>
          <w:rFonts w:ascii="Courier New" w:hAnsi="Courier New" w:cs="Courier New"/>
          <w:color w:val="808080"/>
          <w:sz w:val="20"/>
        </w:rPr>
        <w:t>"Listkiewicz"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92BE7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992BE7">
        <w:rPr>
          <w:rFonts w:ascii="Courier New" w:hAnsi="Courier New" w:cs="Courier New"/>
          <w:b/>
          <w:bCs/>
          <w:color w:val="0000FF"/>
          <w:sz w:val="20"/>
        </w:rPr>
        <w:t>new</w:t>
      </w:r>
      <w:proofErr w:type="spellEnd"/>
      <w:r w:rsidRPr="00992BE7">
        <w:rPr>
          <w:rFonts w:ascii="Courier New" w:hAnsi="Courier New" w:cs="Courier New"/>
          <w:color w:val="000000"/>
          <w:sz w:val="20"/>
        </w:rPr>
        <w:t xml:space="preserve"> MonopolyGameFactory1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 w:rsidRPr="00992BE7">
        <w:rPr>
          <w:rFonts w:ascii="Courier New" w:hAnsi="Courier New" w:cs="Courier New"/>
          <w:color w:val="000000"/>
          <w:sz w:val="20"/>
        </w:rPr>
        <w:t>clientPlayer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92BE7">
        <w:rPr>
          <w:rFonts w:ascii="Courier New" w:hAnsi="Courier New" w:cs="Courier New"/>
          <w:color w:val="000000"/>
          <w:sz w:val="20"/>
        </w:rPr>
        <w:t>joinFirstAvailableRoom</w:t>
      </w:r>
      <w:proofErr w:type="spellEnd"/>
      <w:r w:rsidRPr="00992BE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C832F4" w:rsidRPr="00992BE7" w:rsidRDefault="00C832F4" w:rsidP="00C832F4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    </w:t>
      </w:r>
    </w:p>
    <w:p w:rsidR="00C832F4" w:rsidRPr="00992BE7" w:rsidRDefault="00C832F4" w:rsidP="00C832F4">
      <w:pPr>
        <w:shd w:val="clear" w:color="auto" w:fill="FFFFFF"/>
        <w:rPr>
          <w:sz w:val="24"/>
          <w:szCs w:val="24"/>
        </w:rPr>
      </w:pPr>
      <w:r w:rsidRPr="00992BE7">
        <w:rPr>
          <w:rFonts w:ascii="Courier New" w:hAnsi="Courier New" w:cs="Courier New"/>
          <w:color w:val="000000"/>
          <w:sz w:val="20"/>
        </w:rPr>
        <w:t xml:space="preserve">    </w:t>
      </w:r>
      <w:r w:rsidRPr="00992BE7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Podłączamy się do serwera analogicznie jak w </w:t>
      </w:r>
      <w:proofErr w:type="spellStart"/>
      <w:r>
        <w:rPr>
          <w:sz w:val="24"/>
          <w:szCs w:val="24"/>
        </w:rPr>
        <w:t>admininstratorze</w:t>
      </w:r>
      <w:proofErr w:type="spellEnd"/>
      <w:r>
        <w:rPr>
          <w:sz w:val="24"/>
          <w:szCs w:val="24"/>
        </w:rPr>
        <w:t xml:space="preserve"> pokoju i łączymy się z pierwszym dostępnym pokojem i to wszystko.</w:t>
      </w: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C832F4">
      <w:pPr>
        <w:rPr>
          <w:sz w:val="24"/>
          <w:szCs w:val="24"/>
        </w:rPr>
      </w:pPr>
    </w:p>
    <w:p w:rsidR="00C832F4" w:rsidRDefault="00C832F4" w:rsidP="00AE16FF">
      <w:pPr>
        <w:pStyle w:val="Nagwek1"/>
      </w:pPr>
      <w:bookmarkStart w:id="11" w:name="_Toc359532520"/>
      <w:r>
        <w:lastRenderedPageBreak/>
        <w:t>Podsumowanie</w:t>
      </w:r>
      <w:bookmarkEnd w:id="11"/>
    </w:p>
    <w:p w:rsidR="00C832F4" w:rsidRPr="00992BE7" w:rsidRDefault="00C832F4" w:rsidP="00C832F4">
      <w:pPr>
        <w:rPr>
          <w:sz w:val="24"/>
          <w:szCs w:val="24"/>
        </w:rPr>
      </w:pPr>
      <w:r>
        <w:rPr>
          <w:sz w:val="24"/>
          <w:szCs w:val="24"/>
        </w:rPr>
        <w:t xml:space="preserve">Platforma zapewnia mechanizmy do tworzenia gry sprowadzające całą złożoność i wymaganą kreatywność przy jej implementacji do szeregu rutynowych kroków które twórca gry musi wykonać. Do stworzenia sieciowej gry </w:t>
      </w:r>
      <w:proofErr w:type="spellStart"/>
      <w:r>
        <w:rPr>
          <w:sz w:val="24"/>
          <w:szCs w:val="24"/>
        </w:rPr>
        <w:t>Monopoly</w:t>
      </w:r>
      <w:proofErr w:type="spellEnd"/>
      <w:r>
        <w:rPr>
          <w:sz w:val="24"/>
          <w:szCs w:val="24"/>
        </w:rPr>
        <w:t xml:space="preserve"> z grafiką konsolową nie jest wymagane od twórcy gry zgłębianie się w grafikę czy programowanie sieciowe . </w:t>
      </w:r>
    </w:p>
    <w:p w:rsidR="00C832F4" w:rsidRDefault="00C832F4" w:rsidP="00813E7D">
      <w:pPr>
        <w:pStyle w:val="Tekstpodstawowy"/>
      </w:pPr>
    </w:p>
    <w:p w:rsidR="00776A94" w:rsidRPr="007466D1" w:rsidRDefault="00776A94" w:rsidP="007466D1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12" w:name="_Ref496865330"/>
      <w:bookmarkStart w:id="13" w:name="_Toc359532521"/>
      <w:r w:rsidRPr="001D351D">
        <w:rPr>
          <w:noProof w:val="0"/>
        </w:rPr>
        <w:lastRenderedPageBreak/>
        <w:t>Bibliografia</w:t>
      </w:r>
      <w:bookmarkEnd w:id="12"/>
      <w:bookmarkEnd w:id="13"/>
    </w:p>
    <w:p w:rsidR="00D22F5B" w:rsidRPr="001D351D" w:rsidRDefault="000C7F46">
      <w:pPr>
        <w:pStyle w:val="bibliography"/>
      </w:pPr>
      <w:bookmarkStart w:id="14" w:name="_Ref497720139"/>
      <w:bookmarkStart w:id="15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14"/>
    </w:p>
    <w:bookmarkEnd w:id="15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16" w:name="_Toc359532522"/>
      <w:r w:rsidRPr="001D351D">
        <w:lastRenderedPageBreak/>
        <w:t>Indeks ważniejszych terminów</w:t>
      </w:r>
      <w:bookmarkEnd w:id="16"/>
      <w:r w:rsidRPr="001D351D">
        <w:t>          </w:t>
      </w:r>
    </w:p>
    <w:p w:rsidR="00D22F5B" w:rsidRPr="001D351D" w:rsidRDefault="002C1585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17" w:name="_Toc359532523"/>
      <w:r w:rsidRPr="001D351D">
        <w:t>Spis ilustracji i tabel</w:t>
      </w:r>
      <w:bookmarkEnd w:id="17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2C1585"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203F2A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13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FD3" w:rsidRDefault="000A5FD3">
      <w:r>
        <w:separator/>
      </w:r>
    </w:p>
  </w:endnote>
  <w:endnote w:type="continuationSeparator" w:id="0">
    <w:p w:rsidR="000A5FD3" w:rsidRDefault="000A5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2C1585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2C1585">
      <w:rPr>
        <w:b/>
        <w:sz w:val="16"/>
      </w:rPr>
      <w:fldChar w:fldCharType="separate"/>
    </w:r>
    <w:r>
      <w:rPr>
        <w:b/>
        <w:sz w:val="16"/>
      </w:rPr>
      <w:t>0</w:t>
    </w:r>
    <w:r w:rsidR="002C1585">
      <w:rPr>
        <w:b/>
        <w:sz w:val="16"/>
      </w:rPr>
      <w:fldChar w:fldCharType="end"/>
    </w:r>
    <w:r>
      <w:rPr>
        <w:b/>
        <w:sz w:val="16"/>
      </w:rPr>
      <w:t>.</w:t>
    </w:r>
    <w:r w:rsidR="002C1585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2C1585">
      <w:rPr>
        <w:b/>
        <w:sz w:val="16"/>
      </w:rPr>
      <w:fldChar w:fldCharType="separate"/>
    </w:r>
    <w:r>
      <w:rPr>
        <w:b/>
        <w:sz w:val="16"/>
      </w:rPr>
      <w:t>1</w:t>
    </w:r>
    <w:r w:rsidR="002C1585">
      <w:rPr>
        <w:b/>
        <w:sz w:val="16"/>
      </w:rPr>
      <w:fldChar w:fldCharType="end"/>
    </w:r>
    <w:r>
      <w:rPr>
        <w:b/>
        <w:sz w:val="16"/>
      </w:rPr>
      <w:t>-</w:t>
    </w:r>
    <w:r w:rsidR="002C1585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2C1585">
      <w:rPr>
        <w:b/>
        <w:sz w:val="16"/>
      </w:rPr>
      <w:fldChar w:fldCharType="separate"/>
    </w:r>
    <w:r>
      <w:rPr>
        <w:b/>
        <w:sz w:val="16"/>
      </w:rPr>
      <w:t>1</w:t>
    </w:r>
    <w:r w:rsidR="002C1585">
      <w:rPr>
        <w:b/>
        <w:sz w:val="16"/>
      </w:rPr>
      <w:fldChar w:fldCharType="end"/>
    </w:r>
    <w:r>
      <w:rPr>
        <w:sz w:val="16"/>
      </w:rPr>
      <w:t xml:space="preserve"> z dnia </w:t>
    </w:r>
    <w:r w:rsidR="002C1585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2C1585">
      <w:rPr>
        <w:rStyle w:val="Numerstrony"/>
        <w:b/>
        <w:sz w:val="16"/>
      </w:rPr>
      <w:fldChar w:fldCharType="separate"/>
    </w:r>
    <w:r w:rsidR="00C832F4">
      <w:rPr>
        <w:rStyle w:val="Numerstrony"/>
        <w:b/>
        <w:noProof/>
        <w:sz w:val="16"/>
      </w:rPr>
      <w:t>20.06.2013</w:t>
    </w:r>
    <w:r w:rsidR="002C1585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2C1585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2C1585">
      <w:rPr>
        <w:rStyle w:val="Numerstrony"/>
        <w:b/>
        <w:sz w:val="16"/>
      </w:rPr>
      <w:fldChar w:fldCharType="separate"/>
    </w:r>
    <w:r w:rsidR="00203F2A">
      <w:rPr>
        <w:rStyle w:val="Numerstrony"/>
        <w:b/>
        <w:noProof/>
        <w:sz w:val="16"/>
      </w:rPr>
      <w:t>21</w:t>
    </w:r>
    <w:r w:rsidR="002C1585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2C1585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2C1585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2C1585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2C1585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2C1585">
      <w:rPr>
        <w:sz w:val="16"/>
      </w:rPr>
      <w:fldChar w:fldCharType="separate"/>
    </w:r>
    <w:r w:rsidR="00C832F4">
      <w:rPr>
        <w:noProof/>
        <w:sz w:val="16"/>
      </w:rPr>
      <w:t xml:space="preserve"> 2013</w:t>
    </w:r>
    <w:r w:rsidR="002C1585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2C1585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2C1585">
      <w:rPr>
        <w:sz w:val="16"/>
      </w:rPr>
      <w:fldChar w:fldCharType="end"/>
    </w:r>
  </w:p>
  <w:p w:rsidR="00D035EF" w:rsidRDefault="002C1585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203F2A">
      <w:rPr>
        <w:rStyle w:val="Numerstrony"/>
        <w:rFonts w:ascii="Arial" w:hAnsi="Arial"/>
        <w:noProof/>
        <w:sz w:val="30"/>
      </w:rPr>
      <w:t>2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2C1585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2C1585">
      <w:rPr>
        <w:b/>
        <w:sz w:val="40"/>
      </w:rPr>
      <w:fldChar w:fldCharType="separate"/>
    </w:r>
    <w:r>
      <w:rPr>
        <w:b/>
        <w:sz w:val="40"/>
      </w:rPr>
      <w:t>0</w:t>
    </w:r>
    <w:r w:rsidR="002C1585">
      <w:rPr>
        <w:b/>
        <w:sz w:val="40"/>
      </w:rPr>
      <w:fldChar w:fldCharType="end"/>
    </w:r>
    <w:r>
      <w:rPr>
        <w:b/>
        <w:sz w:val="40"/>
      </w:rPr>
      <w:t>.</w:t>
    </w:r>
    <w:r w:rsidR="002C1585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2C1585">
      <w:rPr>
        <w:b/>
        <w:sz w:val="40"/>
      </w:rPr>
      <w:fldChar w:fldCharType="separate"/>
    </w:r>
    <w:r>
      <w:rPr>
        <w:b/>
        <w:sz w:val="40"/>
      </w:rPr>
      <w:t>1</w:t>
    </w:r>
    <w:r w:rsidR="002C1585">
      <w:rPr>
        <w:b/>
        <w:sz w:val="40"/>
      </w:rPr>
      <w:fldChar w:fldCharType="end"/>
    </w:r>
    <w:r>
      <w:rPr>
        <w:b/>
        <w:sz w:val="40"/>
      </w:rPr>
      <w:t>-</w:t>
    </w:r>
    <w:r w:rsidR="002C1585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2C1585">
      <w:rPr>
        <w:b/>
        <w:sz w:val="40"/>
      </w:rPr>
      <w:fldChar w:fldCharType="separate"/>
    </w:r>
    <w:r>
      <w:rPr>
        <w:b/>
        <w:sz w:val="40"/>
      </w:rPr>
      <w:t>9</w:t>
    </w:r>
    <w:r w:rsidR="002C1585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2C1585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2C1585">
      <w:rPr>
        <w:rStyle w:val="Numerstrony"/>
        <w:b/>
        <w:sz w:val="40"/>
      </w:rPr>
      <w:fldChar w:fldCharType="separate"/>
    </w:r>
    <w:r w:rsidR="00C832F4">
      <w:rPr>
        <w:rStyle w:val="Numerstrony"/>
        <w:b/>
        <w:noProof/>
        <w:sz w:val="40"/>
      </w:rPr>
      <w:t>20.06.2013</w:t>
    </w:r>
    <w:r w:rsidR="002C1585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2C1585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2C1585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2C1585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2C1585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2C1585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2C1585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2C1585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2C1585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2C1585">
      <w:rPr>
        <w:sz w:val="28"/>
      </w:rPr>
      <w:fldChar w:fldCharType="separate"/>
    </w:r>
    <w:r w:rsidR="00C832F4">
      <w:rPr>
        <w:noProof/>
        <w:sz w:val="28"/>
      </w:rPr>
      <w:t>czerwiec 2013</w:t>
    </w:r>
    <w:r w:rsidR="002C1585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FD3" w:rsidRDefault="000A5FD3">
      <w:r>
        <w:separator/>
      </w:r>
    </w:p>
  </w:footnote>
  <w:footnote w:type="continuationSeparator" w:id="0">
    <w:p w:rsidR="000A5FD3" w:rsidRDefault="000A5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2C1585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05pt;height:58.05pt" o:ole="" fillcolor="window">
          <v:imagedata r:id="rId1" o:title=""/>
        </v:shape>
        <o:OLEObject Type="Embed" ProgID="Word.Picture.8" ShapeID="_x0000_i1025" DrawAspect="Content" ObjectID="_1433274361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2C1585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05pt;height:58.05pt" o:ole="" fillcolor="window">
          <v:imagedata r:id="rId1" o:title=""/>
        </v:shape>
        <o:OLEObject Type="Embed" ProgID="Word.Picture.8" ShapeID="_x0000_i1026" DrawAspect="Content" ObjectID="_1433274362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2C1585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2C1585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F02A5"/>
    <w:multiLevelType w:val="hybridMultilevel"/>
    <w:tmpl w:val="2102A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952C7"/>
    <w:multiLevelType w:val="hybridMultilevel"/>
    <w:tmpl w:val="C84C8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1"/>
  </w:num>
  <w:num w:numId="20">
    <w:abstractNumId w:val="32"/>
  </w:num>
  <w:num w:numId="21">
    <w:abstractNumId w:val="25"/>
  </w:num>
  <w:num w:numId="22">
    <w:abstractNumId w:val="27"/>
  </w:num>
  <w:num w:numId="23">
    <w:abstractNumId w:val="12"/>
  </w:num>
  <w:num w:numId="24">
    <w:abstractNumId w:val="30"/>
  </w:num>
  <w:num w:numId="25">
    <w:abstractNumId w:val="29"/>
  </w:num>
  <w:num w:numId="26">
    <w:abstractNumId w:val="26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8"/>
  </w:num>
  <w:num w:numId="32">
    <w:abstractNumId w:val="19"/>
  </w:num>
  <w:num w:numId="33">
    <w:abstractNumId w:val="34"/>
  </w:num>
  <w:num w:numId="34">
    <w:abstractNumId w:val="33"/>
  </w:num>
  <w:num w:numId="3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491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7DE9"/>
    <w:rsid w:val="00017F07"/>
    <w:rsid w:val="000255F0"/>
    <w:rsid w:val="00027F5F"/>
    <w:rsid w:val="00034550"/>
    <w:rsid w:val="0005061B"/>
    <w:rsid w:val="00055BA1"/>
    <w:rsid w:val="00072A17"/>
    <w:rsid w:val="00075AFF"/>
    <w:rsid w:val="00077B0F"/>
    <w:rsid w:val="00082ED8"/>
    <w:rsid w:val="00083477"/>
    <w:rsid w:val="000A54E3"/>
    <w:rsid w:val="000A5FD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1947"/>
    <w:rsid w:val="001633DB"/>
    <w:rsid w:val="00164CD2"/>
    <w:rsid w:val="00171283"/>
    <w:rsid w:val="0018389B"/>
    <w:rsid w:val="00185B9D"/>
    <w:rsid w:val="0018668C"/>
    <w:rsid w:val="00192550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20309C"/>
    <w:rsid w:val="00203F2A"/>
    <w:rsid w:val="00207B8E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1585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B2E9A"/>
    <w:rsid w:val="004B7F1B"/>
    <w:rsid w:val="004C2B36"/>
    <w:rsid w:val="004C30FD"/>
    <w:rsid w:val="004D143C"/>
    <w:rsid w:val="004D5566"/>
    <w:rsid w:val="004D7E15"/>
    <w:rsid w:val="004E1022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7CFA"/>
    <w:rsid w:val="005B2BCC"/>
    <w:rsid w:val="005B36BE"/>
    <w:rsid w:val="005B6FE6"/>
    <w:rsid w:val="005C0DCE"/>
    <w:rsid w:val="005C6851"/>
    <w:rsid w:val="005D4B3F"/>
    <w:rsid w:val="005D5E96"/>
    <w:rsid w:val="005E5B1E"/>
    <w:rsid w:val="00601BD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833"/>
    <w:rsid w:val="006D69BB"/>
    <w:rsid w:val="006E6D60"/>
    <w:rsid w:val="006E7E92"/>
    <w:rsid w:val="006F1EBF"/>
    <w:rsid w:val="00714CBE"/>
    <w:rsid w:val="007236B5"/>
    <w:rsid w:val="00725090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D19DD"/>
    <w:rsid w:val="007E3DD3"/>
    <w:rsid w:val="007E6486"/>
    <w:rsid w:val="007F5CB9"/>
    <w:rsid w:val="0080632A"/>
    <w:rsid w:val="008139C1"/>
    <w:rsid w:val="00813E7D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498F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510CD"/>
    <w:rsid w:val="00951DFF"/>
    <w:rsid w:val="00956560"/>
    <w:rsid w:val="009635DA"/>
    <w:rsid w:val="00965B42"/>
    <w:rsid w:val="00970258"/>
    <w:rsid w:val="00972946"/>
    <w:rsid w:val="00976558"/>
    <w:rsid w:val="00986F19"/>
    <w:rsid w:val="009911D0"/>
    <w:rsid w:val="009916B4"/>
    <w:rsid w:val="009931C9"/>
    <w:rsid w:val="00997DBA"/>
    <w:rsid w:val="009A065E"/>
    <w:rsid w:val="009A15D3"/>
    <w:rsid w:val="009A5927"/>
    <w:rsid w:val="009B7004"/>
    <w:rsid w:val="009C5CF8"/>
    <w:rsid w:val="009C686B"/>
    <w:rsid w:val="009D20DB"/>
    <w:rsid w:val="009D3340"/>
    <w:rsid w:val="009D57F1"/>
    <w:rsid w:val="009D631C"/>
    <w:rsid w:val="009E050E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706B6"/>
    <w:rsid w:val="00A74EB9"/>
    <w:rsid w:val="00A82B79"/>
    <w:rsid w:val="00AB1DCA"/>
    <w:rsid w:val="00AB2024"/>
    <w:rsid w:val="00AB2C59"/>
    <w:rsid w:val="00AD4263"/>
    <w:rsid w:val="00AE16FF"/>
    <w:rsid w:val="00AF7552"/>
    <w:rsid w:val="00B06B08"/>
    <w:rsid w:val="00B13DD3"/>
    <w:rsid w:val="00B32B05"/>
    <w:rsid w:val="00B37870"/>
    <w:rsid w:val="00B50377"/>
    <w:rsid w:val="00B5105A"/>
    <w:rsid w:val="00B52964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3688B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32F4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6BA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2749"/>
    <w:rsid w:val="00DC415B"/>
    <w:rsid w:val="00DC4475"/>
    <w:rsid w:val="00DD14BA"/>
    <w:rsid w:val="00DD1DEC"/>
    <w:rsid w:val="00DD5880"/>
    <w:rsid w:val="00DE0019"/>
    <w:rsid w:val="00DE329D"/>
    <w:rsid w:val="00E222ED"/>
    <w:rsid w:val="00E30520"/>
    <w:rsid w:val="00E3088C"/>
    <w:rsid w:val="00E32B5A"/>
    <w:rsid w:val="00E35088"/>
    <w:rsid w:val="00E42FFC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124F4"/>
    <w:rsid w:val="00F17CBC"/>
    <w:rsid w:val="00F40338"/>
    <w:rsid w:val="00F46C0B"/>
    <w:rsid w:val="00F51931"/>
    <w:rsid w:val="00F52395"/>
    <w:rsid w:val="00F528CF"/>
    <w:rsid w:val="00F57E44"/>
    <w:rsid w:val="00F6779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omylnaczcionkaakapitu"/>
    <w:rsid w:val="00C832F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C83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C832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C832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omylnaczcionkaakapitu"/>
    <w:rsid w:val="00C832F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omylnaczcionkaakapitu"/>
    <w:rsid w:val="00C832F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omylnaczcionkaakapitu"/>
    <w:rsid w:val="00C832F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C832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omylnaczcionkaakapitu"/>
    <w:rsid w:val="00C832F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8AE6F-DAD2-4130-A8EE-DED82C34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2031</TotalTime>
  <Pages>21</Pages>
  <Words>3994</Words>
  <Characters>23969</Characters>
  <Application>Microsoft Office Word</Application>
  <DocSecurity>0</DocSecurity>
  <Lines>199</Lines>
  <Paragraphs>55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27908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442</cp:revision>
  <cp:lastPrinted>2000-11-19T13:19:00Z</cp:lastPrinted>
  <dcterms:created xsi:type="dcterms:W3CDTF">2013-04-11T16:51:00Z</dcterms:created>
  <dcterms:modified xsi:type="dcterms:W3CDTF">2013-06-20T20:59:00Z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