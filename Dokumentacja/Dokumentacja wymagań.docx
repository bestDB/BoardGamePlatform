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75" w:rsidRDefault="00D55D75" w:rsidP="00D55D75">
      <w:pPr>
        <w:tabs>
          <w:tab w:val="center" w:pos="4818"/>
        </w:tabs>
        <w:jc w:val="center"/>
        <w:rPr>
          <w:sz w:val="72"/>
          <w:szCs w:val="72"/>
        </w:rPr>
      </w:pPr>
      <w:r>
        <w:rPr>
          <w:sz w:val="72"/>
          <w:szCs w:val="72"/>
        </w:rPr>
        <w:t>Dokumentacja wymagań</w:t>
      </w:r>
    </w:p>
    <w:p w:rsidR="00D22F5B" w:rsidRPr="001D351D" w:rsidRDefault="004326E5" w:rsidP="00D55D75">
      <w:pPr>
        <w:tabs>
          <w:tab w:val="center" w:pos="4818"/>
        </w:tabs>
        <w:jc w:val="center"/>
      </w:pPr>
      <w:r>
        <w:rPr>
          <w:sz w:val="56"/>
          <w:szCs w:val="56"/>
        </w:rPr>
        <w:t>Rozproszona p</w:t>
      </w:r>
      <w:r w:rsidR="00D55D75">
        <w:rPr>
          <w:sz w:val="56"/>
          <w:szCs w:val="56"/>
        </w:rPr>
        <w:t>l</w:t>
      </w:r>
      <w:r>
        <w:rPr>
          <w:sz w:val="56"/>
          <w:szCs w:val="56"/>
        </w:rPr>
        <w:t>atforma do tworzenia gier planszowych, przeznaczona na system Android.</w:t>
      </w:r>
      <w:r w:rsidR="0078655C" w:rsidRPr="001D351D">
        <w:br w:type="page"/>
      </w:r>
    </w:p>
    <w:p w:rsidR="00D22F5B" w:rsidRPr="001D351D" w:rsidRDefault="0078655C">
      <w:pPr>
        <w:pStyle w:val="Tekstblokowy"/>
        <w:keepLines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80" w:after="480"/>
        <w:ind w:right="1357"/>
        <w:jc w:val="both"/>
        <w:rPr>
          <w:i/>
          <w:sz w:val="24"/>
        </w:rPr>
      </w:pPr>
      <w:r w:rsidRPr="001D351D">
        <w:rPr>
          <w:i/>
          <w:sz w:val="24"/>
        </w:rPr>
        <w:lastRenderedPageBreak/>
        <w:t>Niniejsze opracowanie powstało w trakcie i jako rezultat za</w:t>
      </w:r>
      <w:r w:rsidRPr="001D351D">
        <w:rPr>
          <w:i/>
          <w:sz w:val="24"/>
        </w:rPr>
        <w:softHyphen/>
        <w:t>jęć dy</w:t>
      </w:r>
      <w:r w:rsidRPr="001D351D">
        <w:rPr>
          <w:i/>
          <w:sz w:val="24"/>
        </w:rPr>
        <w:softHyphen/>
        <w:t>dak</w:t>
      </w:r>
      <w:r w:rsidRPr="001D351D">
        <w:rPr>
          <w:i/>
          <w:sz w:val="24"/>
        </w:rPr>
        <w:softHyphen/>
        <w:t>tycz</w:t>
      </w:r>
      <w:r w:rsidRPr="001D351D">
        <w:rPr>
          <w:i/>
          <w:sz w:val="24"/>
        </w:rPr>
        <w:softHyphen/>
        <w:t>nych z przedmiotu wymienionego na stronie tytułowej, pro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dzo</w:t>
      </w:r>
      <w:r w:rsidRPr="001D351D">
        <w:rPr>
          <w:i/>
          <w:sz w:val="24"/>
        </w:rPr>
        <w:softHyphen/>
        <w:t>nych w Akademii Górniczo-Hutniczej w Krakowie (AGH) przez oso</w:t>
      </w:r>
      <w:r w:rsidRPr="001D351D">
        <w:rPr>
          <w:i/>
          <w:sz w:val="24"/>
        </w:rPr>
        <w:softHyphen/>
        <w:t>bę (oso</w:t>
      </w:r>
      <w:r w:rsidRPr="001D351D">
        <w:rPr>
          <w:i/>
          <w:sz w:val="24"/>
        </w:rPr>
        <w:softHyphen/>
        <w:t>by) wy</w:t>
      </w:r>
      <w:r w:rsidRPr="001D351D">
        <w:rPr>
          <w:i/>
          <w:sz w:val="24"/>
        </w:rPr>
        <w:softHyphen/>
        <w:t>mie</w:t>
      </w:r>
      <w:r w:rsidRPr="001D351D">
        <w:rPr>
          <w:i/>
          <w:sz w:val="24"/>
        </w:rPr>
        <w:softHyphen/>
        <w:t>nioną (wymienione) po słowach "Pro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dzą</w:t>
      </w:r>
      <w:r w:rsidRPr="001D351D">
        <w:rPr>
          <w:i/>
          <w:sz w:val="24"/>
        </w:rPr>
        <w:softHyphen/>
        <w:t>cy zajęcia" i nie może być wy</w:t>
      </w:r>
      <w:r w:rsidRPr="001D351D">
        <w:rPr>
          <w:i/>
          <w:sz w:val="24"/>
        </w:rPr>
        <w:softHyphen/>
        <w:t>korzystywane w jakikolwiek sposób i do jakichkolwiek ce</w:t>
      </w:r>
      <w:r w:rsidRPr="001D351D">
        <w:rPr>
          <w:i/>
          <w:sz w:val="24"/>
        </w:rPr>
        <w:softHyphen/>
        <w:t>lów, w ca</w:t>
      </w:r>
      <w:r w:rsidRPr="001D351D">
        <w:rPr>
          <w:i/>
          <w:sz w:val="24"/>
        </w:rPr>
        <w:softHyphen/>
        <w:t>ło</w:t>
      </w:r>
      <w:r w:rsidRPr="001D351D">
        <w:rPr>
          <w:i/>
          <w:sz w:val="24"/>
        </w:rPr>
        <w:softHyphen/>
        <w:t>ści lub części, w szczególności pub</w:t>
      </w:r>
      <w:r w:rsidRPr="001D351D">
        <w:rPr>
          <w:i/>
          <w:sz w:val="24"/>
        </w:rPr>
        <w:softHyphen/>
        <w:t>li</w:t>
      </w:r>
      <w:r w:rsidRPr="001D351D">
        <w:rPr>
          <w:i/>
          <w:sz w:val="24"/>
        </w:rPr>
        <w:softHyphen/>
        <w:t>ko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ne w ja</w:t>
      </w:r>
      <w:r w:rsidRPr="001D351D">
        <w:rPr>
          <w:i/>
          <w:sz w:val="24"/>
        </w:rPr>
        <w:softHyphen/>
        <w:t>ki</w:t>
      </w:r>
      <w:r w:rsidRPr="001D351D">
        <w:rPr>
          <w:i/>
          <w:sz w:val="24"/>
        </w:rPr>
        <w:softHyphen/>
        <w:t>kol</w:t>
      </w:r>
      <w:r w:rsidRPr="001D351D">
        <w:rPr>
          <w:i/>
          <w:sz w:val="24"/>
        </w:rPr>
        <w:softHyphen/>
        <w:t>wiek spo</w:t>
      </w:r>
      <w:r w:rsidRPr="001D351D">
        <w:rPr>
          <w:i/>
          <w:sz w:val="24"/>
        </w:rPr>
        <w:softHyphen/>
        <w:t>sób i w jakiejkolwiek formie, bez uzy</w:t>
      </w:r>
      <w:r w:rsidRPr="001D351D">
        <w:rPr>
          <w:i/>
          <w:sz w:val="24"/>
        </w:rPr>
        <w:softHyphen/>
        <w:t>ska</w:t>
      </w:r>
      <w:r w:rsidRPr="001D351D">
        <w:rPr>
          <w:i/>
          <w:sz w:val="24"/>
        </w:rPr>
        <w:softHyphen/>
        <w:t>nia uprzed</w:t>
      </w:r>
      <w:r w:rsidRPr="001D351D">
        <w:rPr>
          <w:i/>
          <w:sz w:val="24"/>
        </w:rPr>
        <w:softHyphen/>
        <w:t>niej, pi</w:t>
      </w:r>
      <w:r w:rsidRPr="001D351D">
        <w:rPr>
          <w:i/>
          <w:sz w:val="24"/>
        </w:rPr>
        <w:softHyphen/>
        <w:t>sem</w:t>
      </w:r>
      <w:r w:rsidRPr="001D351D">
        <w:rPr>
          <w:i/>
          <w:sz w:val="24"/>
        </w:rPr>
        <w:softHyphen/>
        <w:t>nej zgody tej oso</w:t>
      </w:r>
      <w:r w:rsidRPr="001D351D">
        <w:rPr>
          <w:i/>
          <w:sz w:val="24"/>
        </w:rPr>
        <w:softHyphen/>
        <w:t>by (tych osób) lub odpowiednich władz AGH.              </w:t>
      </w:r>
      <w:r w:rsidRPr="001D351D">
        <w:rPr>
          <w:i/>
          <w:sz w:val="24"/>
        </w:rPr>
        <w:br/>
      </w:r>
      <w:r w:rsidRPr="001D351D">
        <w:rPr>
          <w:i/>
          <w:sz w:val="24"/>
        </w:rPr>
        <w:br/>
      </w:r>
      <w:r w:rsidRPr="001D351D">
        <w:rPr>
          <w:b/>
          <w:i/>
          <w:sz w:val="24"/>
        </w:rPr>
        <w:t xml:space="preserve">Copyright </w:t>
      </w:r>
      <w:r w:rsidRPr="001D351D">
        <w:rPr>
          <w:b/>
          <w:i/>
          <w:sz w:val="30"/>
        </w:rPr>
        <w:t>©</w:t>
      </w:r>
      <w:r w:rsidRPr="001D351D">
        <w:rPr>
          <w:b/>
          <w:i/>
          <w:sz w:val="24"/>
        </w:rPr>
        <w:t xml:space="preserve"> </w:t>
      </w:r>
      <w:r w:rsidR="00B60AAB" w:rsidRPr="001D351D">
        <w:rPr>
          <w:b/>
          <w:i/>
          <w:sz w:val="24"/>
        </w:rPr>
        <w:fldChar w:fldCharType="begin"/>
      </w:r>
      <w:r w:rsidRPr="001D351D">
        <w:rPr>
          <w:b/>
          <w:i/>
          <w:sz w:val="24"/>
        </w:rPr>
        <w:instrText xml:space="preserve"> SAVEDATE \@ "yyyy" </w:instrText>
      </w:r>
      <w:r w:rsidR="00B60AAB" w:rsidRPr="001D351D">
        <w:rPr>
          <w:b/>
          <w:i/>
          <w:sz w:val="24"/>
        </w:rPr>
        <w:fldChar w:fldCharType="separate"/>
      </w:r>
      <w:r w:rsidR="00026338">
        <w:rPr>
          <w:b/>
          <w:i/>
          <w:noProof/>
          <w:sz w:val="24"/>
        </w:rPr>
        <w:t>2013</w:t>
      </w:r>
      <w:r w:rsidR="00B60AAB" w:rsidRPr="001D351D">
        <w:rPr>
          <w:b/>
          <w:i/>
          <w:sz w:val="24"/>
        </w:rPr>
        <w:fldChar w:fldCharType="end"/>
      </w:r>
      <w:r w:rsidRPr="001D351D">
        <w:rPr>
          <w:b/>
          <w:i/>
          <w:sz w:val="24"/>
        </w:rPr>
        <w:t xml:space="preserve"> Akademia Górniczo-Hutnicza (AGH) w Krakowie</w:t>
      </w:r>
    </w:p>
    <w:p w:rsidR="00D22F5B" w:rsidRPr="001D351D" w:rsidRDefault="0078655C">
      <w:pPr>
        <w:pStyle w:val="Tekstpodstawowy"/>
        <w:rPr>
          <w:b/>
          <w:sz w:val="36"/>
        </w:rPr>
      </w:pPr>
      <w:r w:rsidRPr="001D351D">
        <w:rPr>
          <w:b/>
          <w:sz w:val="36"/>
        </w:rPr>
        <w:t>Spis treści</w:t>
      </w:r>
    </w:p>
    <w:p w:rsidR="00A04C1C" w:rsidRDefault="00B60AAB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B60AAB">
        <w:rPr>
          <w:b w:val="0"/>
          <w:noProof w:val="0"/>
          <w:sz w:val="24"/>
        </w:rPr>
        <w:fldChar w:fldCharType="begin"/>
      </w:r>
      <w:r w:rsidR="0078655C" w:rsidRPr="001D351D">
        <w:rPr>
          <w:b w:val="0"/>
          <w:noProof w:val="0"/>
          <w:sz w:val="24"/>
        </w:rPr>
        <w:instrText xml:space="preserve"> TOC  \* MERGEFORMAT </w:instrText>
      </w:r>
      <w:r w:rsidRPr="00B60AAB">
        <w:rPr>
          <w:b w:val="0"/>
          <w:noProof w:val="0"/>
          <w:sz w:val="24"/>
        </w:rPr>
        <w:fldChar w:fldCharType="separate"/>
      </w:r>
      <w:r w:rsidR="00A04C1C">
        <w:t>1.</w:t>
      </w:r>
      <w:r w:rsidR="00A04C1C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A04C1C">
        <w:t>Zakres dokumentu</w:t>
      </w:r>
      <w:r w:rsidR="00A04C1C">
        <w:tab/>
      </w:r>
      <w:r w:rsidR="00A04C1C">
        <w:fldChar w:fldCharType="begin"/>
      </w:r>
      <w:r w:rsidR="00A04C1C">
        <w:instrText xml:space="preserve"> PAGEREF _Toc359529820 \h </w:instrText>
      </w:r>
      <w:r w:rsidR="00A04C1C">
        <w:fldChar w:fldCharType="separate"/>
      </w:r>
      <w:r w:rsidR="00A04C1C">
        <w:t>3</w:t>
      </w:r>
      <w:r w:rsidR="00A04C1C">
        <w:fldChar w:fldCharType="end"/>
      </w:r>
    </w:p>
    <w:p w:rsidR="00A04C1C" w:rsidRDefault="00A04C1C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Wymagania stawiane produktowi</w:t>
      </w:r>
      <w:r>
        <w:tab/>
      </w:r>
      <w:r>
        <w:fldChar w:fldCharType="begin"/>
      </w:r>
      <w:r>
        <w:instrText xml:space="preserve"> PAGEREF _Toc359529821 \h </w:instrText>
      </w:r>
      <w:r>
        <w:fldChar w:fldCharType="separate"/>
      </w:r>
      <w:r>
        <w:t>4</w:t>
      </w:r>
      <w:r>
        <w:fldChar w:fldCharType="end"/>
      </w:r>
    </w:p>
    <w:p w:rsidR="00A04C1C" w:rsidRDefault="00A04C1C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Możliwe przypadki użycia</w:t>
      </w:r>
      <w:r>
        <w:tab/>
      </w:r>
      <w:r>
        <w:fldChar w:fldCharType="begin"/>
      </w:r>
      <w:r>
        <w:instrText xml:space="preserve"> PAGEREF _Toc359529822 \h </w:instrText>
      </w:r>
      <w:r>
        <w:fldChar w:fldCharType="separate"/>
      </w:r>
      <w:r>
        <w:t>5</w:t>
      </w:r>
      <w:r>
        <w:fldChar w:fldCharType="end"/>
      </w:r>
    </w:p>
    <w:p w:rsidR="00A04C1C" w:rsidRDefault="00A04C1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Przypadki użycia twórcy gry</w:t>
      </w:r>
      <w:r>
        <w:tab/>
      </w:r>
      <w:r>
        <w:fldChar w:fldCharType="begin"/>
      </w:r>
      <w:r>
        <w:instrText xml:space="preserve"> PAGEREF _Toc359529823 \h </w:instrText>
      </w:r>
      <w:r>
        <w:fldChar w:fldCharType="separate"/>
      </w:r>
      <w:r>
        <w:t>5</w:t>
      </w:r>
      <w:r>
        <w:fldChar w:fldCharType="end"/>
      </w:r>
    </w:p>
    <w:p w:rsidR="00A04C1C" w:rsidRDefault="00A04C1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Przypadki użycia Gry</w:t>
      </w:r>
      <w:r>
        <w:tab/>
      </w:r>
      <w:r>
        <w:fldChar w:fldCharType="begin"/>
      </w:r>
      <w:r>
        <w:instrText xml:space="preserve"> PAGEREF _Toc359529824 \h </w:instrText>
      </w:r>
      <w:r>
        <w:fldChar w:fldCharType="separate"/>
      </w:r>
      <w:r>
        <w:t>7</w:t>
      </w:r>
      <w:r>
        <w:fldChar w:fldCharType="end"/>
      </w:r>
    </w:p>
    <w:p w:rsidR="00A04C1C" w:rsidRDefault="00A04C1C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Wymagania funkcjonalne</w:t>
      </w:r>
      <w:r>
        <w:tab/>
      </w:r>
      <w:r>
        <w:fldChar w:fldCharType="begin"/>
      </w:r>
      <w:r>
        <w:instrText xml:space="preserve"> PAGEREF _Toc359529825 \h </w:instrText>
      </w:r>
      <w:r>
        <w:fldChar w:fldCharType="separate"/>
      </w:r>
      <w:r>
        <w:t>9</w:t>
      </w:r>
      <w:r>
        <w:fldChar w:fldCharType="end"/>
      </w:r>
    </w:p>
    <w:p w:rsidR="00A04C1C" w:rsidRDefault="00A04C1C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Wymagania dotyczące użyteczności produktu</w:t>
      </w:r>
      <w:r>
        <w:tab/>
      </w:r>
      <w:r>
        <w:fldChar w:fldCharType="begin"/>
      </w:r>
      <w:r>
        <w:instrText xml:space="preserve"> PAGEREF _Toc359529826 \h </w:instrText>
      </w:r>
      <w:r>
        <w:fldChar w:fldCharType="separate"/>
      </w:r>
      <w:r>
        <w:t>10</w:t>
      </w:r>
      <w:r>
        <w:fldChar w:fldCharType="end"/>
      </w:r>
    </w:p>
    <w:p w:rsidR="00A04C1C" w:rsidRDefault="00A04C1C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Wymagania techniczne</w:t>
      </w:r>
      <w:r>
        <w:tab/>
      </w:r>
      <w:r>
        <w:fldChar w:fldCharType="begin"/>
      </w:r>
      <w:r>
        <w:instrText xml:space="preserve"> PAGEREF _Toc359529827 \h </w:instrText>
      </w:r>
      <w:r>
        <w:fldChar w:fldCharType="separate"/>
      </w:r>
      <w:r>
        <w:t>11</w:t>
      </w:r>
      <w:r>
        <w:fldChar w:fldCharType="end"/>
      </w:r>
    </w:p>
    <w:p w:rsidR="00A04C1C" w:rsidRDefault="00A04C1C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Wymagania dotyczące kompatybilności</w:t>
      </w:r>
      <w:r>
        <w:tab/>
      </w:r>
      <w:r>
        <w:fldChar w:fldCharType="begin"/>
      </w:r>
      <w:r>
        <w:instrText xml:space="preserve"> PAGEREF _Toc359529828 \h </w:instrText>
      </w:r>
      <w:r>
        <w:fldChar w:fldCharType="separate"/>
      </w:r>
      <w:r>
        <w:t>12</w:t>
      </w:r>
      <w:r>
        <w:fldChar w:fldCharType="end"/>
      </w:r>
    </w:p>
    <w:p w:rsidR="00A04C1C" w:rsidRDefault="00A04C1C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Planowany przebieg prac</w:t>
      </w:r>
      <w:r>
        <w:tab/>
      </w:r>
      <w:r>
        <w:fldChar w:fldCharType="begin"/>
      </w:r>
      <w:r>
        <w:instrText xml:space="preserve"> PAGEREF _Toc359529829 \h </w:instrText>
      </w:r>
      <w:r>
        <w:fldChar w:fldCharType="separate"/>
      </w:r>
      <w:r>
        <w:t>13</w:t>
      </w:r>
      <w:r>
        <w:fldChar w:fldCharType="end"/>
      </w:r>
    </w:p>
    <w:p w:rsidR="00A04C1C" w:rsidRDefault="00A04C1C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Bibliografia</w:t>
      </w:r>
      <w:r>
        <w:tab/>
      </w:r>
      <w:r>
        <w:fldChar w:fldCharType="begin"/>
      </w:r>
      <w:r>
        <w:instrText xml:space="preserve"> PAGEREF _Toc359529830 \h </w:instrText>
      </w:r>
      <w:r>
        <w:fldChar w:fldCharType="separate"/>
      </w:r>
      <w:r>
        <w:t>14</w:t>
      </w:r>
      <w:r>
        <w:fldChar w:fldCharType="end"/>
      </w:r>
    </w:p>
    <w:p w:rsidR="00A04C1C" w:rsidRDefault="00A04C1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Indeks ważniejszych terminów</w:t>
      </w:r>
      <w:r>
        <w:tab/>
      </w:r>
      <w:r>
        <w:fldChar w:fldCharType="begin"/>
      </w:r>
      <w:r>
        <w:instrText xml:space="preserve"> PAGEREF _Toc359529831 \h </w:instrText>
      </w:r>
      <w:r>
        <w:fldChar w:fldCharType="separate"/>
      </w:r>
      <w:r>
        <w:t>15</w:t>
      </w:r>
      <w:r>
        <w:fldChar w:fldCharType="end"/>
      </w:r>
    </w:p>
    <w:p w:rsidR="00A04C1C" w:rsidRDefault="00A04C1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Spis ilustracji i tabel</w:t>
      </w:r>
      <w:r>
        <w:tab/>
      </w:r>
      <w:r>
        <w:fldChar w:fldCharType="begin"/>
      </w:r>
      <w:r>
        <w:instrText xml:space="preserve"> PAGEREF _Toc359529832 \h </w:instrText>
      </w:r>
      <w:r>
        <w:fldChar w:fldCharType="separate"/>
      </w:r>
      <w:r>
        <w:t>15</w:t>
      </w:r>
      <w:r>
        <w:fldChar w:fldCharType="end"/>
      </w:r>
    </w:p>
    <w:p w:rsidR="00D22F5B" w:rsidRPr="001D351D" w:rsidRDefault="00B60AAB">
      <w:pPr>
        <w:pStyle w:val="Spistreci2"/>
        <w:rPr>
          <w:noProof w:val="0"/>
          <w:sz w:val="24"/>
        </w:rPr>
        <w:sectPr w:rsidR="00D22F5B" w:rsidRPr="001D351D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851" w:bottom="1418" w:left="1418" w:header="975" w:footer="737" w:gutter="0"/>
          <w:cols w:space="708"/>
          <w:titlePg/>
        </w:sectPr>
      </w:pPr>
      <w:r w:rsidRPr="001D351D">
        <w:rPr>
          <w:noProof w:val="0"/>
          <w:sz w:val="24"/>
        </w:rPr>
        <w:fldChar w:fldCharType="end"/>
      </w:r>
    </w:p>
    <w:p w:rsidR="009279F2" w:rsidRPr="001D351D" w:rsidRDefault="009279F2" w:rsidP="009279F2">
      <w:pPr>
        <w:rPr>
          <w:b/>
          <w:sz w:val="20"/>
        </w:rPr>
      </w:pPr>
    </w:p>
    <w:p w:rsidR="009279F2" w:rsidRPr="001D351D" w:rsidRDefault="009279F2" w:rsidP="009279F2"/>
    <w:p w:rsidR="00F67799" w:rsidRDefault="00F67799">
      <w:pPr>
        <w:pStyle w:val="Nagwek1"/>
        <w:rPr>
          <w:noProof w:val="0"/>
        </w:rPr>
      </w:pPr>
      <w:bookmarkStart w:id="0" w:name="_Toc359529820"/>
      <w:r>
        <w:rPr>
          <w:noProof w:val="0"/>
        </w:rPr>
        <w:lastRenderedPageBreak/>
        <w:t>Zakres dokumentu</w:t>
      </w:r>
      <w:bookmarkEnd w:id="0"/>
    </w:p>
    <w:p w:rsidR="00F67799" w:rsidRDefault="00F67799" w:rsidP="00F67799">
      <w:pPr>
        <w:pStyle w:val="Tekstpodstawowy"/>
      </w:pPr>
      <w:r>
        <w:tab/>
        <w:t xml:space="preserve">Dokument ten ma na celu przedstawienie zagadnień związanych z wymaganiami stawianymi produktowi oraz możliwe przypadki użycia produktu. </w:t>
      </w:r>
      <w:r w:rsidR="00EA5205">
        <w:t>Poza tym przedstawia grupę docelową dla której powstał produkt.</w:t>
      </w:r>
    </w:p>
    <w:p w:rsidR="00EA5205" w:rsidRDefault="00EA5205" w:rsidP="00F67799">
      <w:pPr>
        <w:pStyle w:val="Tekstpodstawowy"/>
      </w:pPr>
      <w:r>
        <w:tab/>
      </w:r>
      <w:r w:rsidR="00D035EF">
        <w:t>Wymagania</w:t>
      </w:r>
      <w:r w:rsidR="0015704D">
        <w:t xml:space="preserve"> omówione w dokumencie obejmują:</w:t>
      </w:r>
    </w:p>
    <w:p w:rsidR="0015704D" w:rsidRDefault="0015704D" w:rsidP="00F67799">
      <w:pPr>
        <w:pStyle w:val="Tekstpodstawowy"/>
      </w:pPr>
      <w:r>
        <w:t>- wymagania funkcjonalne</w:t>
      </w:r>
      <w:r w:rsidR="00323297">
        <w:t xml:space="preserve"> stawiane produktowi</w:t>
      </w:r>
      <w:r>
        <w:t>,</w:t>
      </w:r>
    </w:p>
    <w:p w:rsidR="0015704D" w:rsidRDefault="0015704D" w:rsidP="00F67799">
      <w:pPr>
        <w:pStyle w:val="Tekstpodstawowy"/>
      </w:pPr>
      <w:r>
        <w:t xml:space="preserve">- </w:t>
      </w:r>
      <w:r w:rsidR="00323297">
        <w:t>wymagana niefun</w:t>
      </w:r>
      <w:r w:rsidR="00686DA9">
        <w:t>kcjonalne dotyczące użyteczności produktu</w:t>
      </w:r>
      <w:r w:rsidR="00CF6167">
        <w:t>,</w:t>
      </w:r>
    </w:p>
    <w:p w:rsidR="00CF6167" w:rsidRDefault="00CF6167" w:rsidP="00F67799">
      <w:pPr>
        <w:pStyle w:val="Tekstpodstawowy"/>
      </w:pPr>
      <w:r>
        <w:t>- wymagania techniczne</w:t>
      </w:r>
      <w:r w:rsidR="00686DA9">
        <w:t xml:space="preserve"> </w:t>
      </w:r>
      <w:r>
        <w:t>,</w:t>
      </w:r>
    </w:p>
    <w:p w:rsidR="00E568B5" w:rsidRDefault="006815F1" w:rsidP="00F67799">
      <w:pPr>
        <w:pStyle w:val="Tekstpodstawowy"/>
      </w:pPr>
      <w:r>
        <w:t xml:space="preserve">- </w:t>
      </w:r>
      <w:r w:rsidR="00E568B5">
        <w:t>wymagania dotyczące kompatybilności.</w:t>
      </w:r>
    </w:p>
    <w:p w:rsidR="00761874" w:rsidRDefault="00761874" w:rsidP="00F67799">
      <w:pPr>
        <w:pStyle w:val="Tekstpodstawowy"/>
      </w:pPr>
      <w:r>
        <w:tab/>
        <w:t>Dokument uwzględnia także pl</w:t>
      </w:r>
      <w:r w:rsidR="00E85BF7">
        <w:t>anowany przebieg prac, wraz z omówieniem jego realizacji.</w:t>
      </w:r>
    </w:p>
    <w:p w:rsidR="00F67799" w:rsidRPr="00F67799" w:rsidRDefault="00F67799" w:rsidP="00F67799">
      <w:pPr>
        <w:pStyle w:val="Tekstpodstawowy"/>
      </w:pPr>
    </w:p>
    <w:p w:rsidR="00D22F5B" w:rsidRDefault="009510CD">
      <w:pPr>
        <w:pStyle w:val="Nagwek1"/>
        <w:rPr>
          <w:noProof w:val="0"/>
        </w:rPr>
      </w:pPr>
      <w:bookmarkStart w:id="1" w:name="_Toc359529821"/>
      <w:r>
        <w:rPr>
          <w:noProof w:val="0"/>
        </w:rPr>
        <w:lastRenderedPageBreak/>
        <w:t>Wymagania stawiane produktowi</w:t>
      </w:r>
      <w:bookmarkEnd w:id="1"/>
    </w:p>
    <w:p w:rsidR="00034550" w:rsidRDefault="00034550" w:rsidP="00EB5075">
      <w:pPr>
        <w:pStyle w:val="Tekstpodstawowy"/>
      </w:pPr>
      <w:r>
        <w:tab/>
        <w:t xml:space="preserve">Celem przedsięwzięcia projektowego jest stworzenia platformy do tworzenia gier planszowych.   </w:t>
      </w:r>
    </w:p>
    <w:p w:rsidR="00DD1DEC" w:rsidRDefault="00034550" w:rsidP="00EB5075">
      <w:pPr>
        <w:pStyle w:val="Tekstpodstawowy"/>
      </w:pPr>
      <w:r>
        <w:tab/>
        <w:t xml:space="preserve">Platforma ma wspierać różnego rodzaju gry planszowe, oparte na rozgrywce </w:t>
      </w:r>
      <w:proofErr w:type="spellStart"/>
      <w:r>
        <w:t>turowej</w:t>
      </w:r>
      <w:proofErr w:type="spellEnd"/>
      <w:r>
        <w:t xml:space="preserve">. </w:t>
      </w:r>
      <w:r w:rsidR="00C57987">
        <w:t>Głównym przeznaczeniem platformy jest ułatwienie i ujednolicenie procesu tworzenia typowych gier planszowych,</w:t>
      </w:r>
      <w:r w:rsidR="00E561AD">
        <w:t xml:space="preserve"> jak </w:t>
      </w:r>
      <w:proofErr w:type="spellStart"/>
      <w:r w:rsidR="00E561AD">
        <w:t>Monopoly</w:t>
      </w:r>
      <w:proofErr w:type="spellEnd"/>
      <w:r w:rsidR="00E561AD">
        <w:t xml:space="preserve"> czy Grzybobranie, równocześnie zachowując elastyczność, która pozwoli na definiowanie bardziej zaawansowanych gier. </w:t>
      </w:r>
    </w:p>
    <w:p w:rsidR="00EB5075" w:rsidRDefault="00DD1DEC" w:rsidP="00EB5075">
      <w:pPr>
        <w:pStyle w:val="Tekstpodstawowy"/>
      </w:pPr>
      <w:r>
        <w:tab/>
      </w:r>
      <w:r w:rsidR="004C2B36">
        <w:t>Platforma</w:t>
      </w:r>
      <w:r w:rsidR="005B6FE6">
        <w:t xml:space="preserve"> powinna realizować wyznaczone cele w możliwie najbardziej przystępny i łatwy w użytkowaniu sposób.</w:t>
      </w:r>
      <w:r w:rsidR="00C57987">
        <w:t xml:space="preserve"> </w:t>
      </w:r>
    </w:p>
    <w:p w:rsidR="005B6FE6" w:rsidRDefault="005B6FE6" w:rsidP="00EB5075">
      <w:pPr>
        <w:pStyle w:val="Tekstpodstawowy"/>
      </w:pPr>
      <w:r>
        <w:tab/>
      </w:r>
      <w:r w:rsidR="00DE329D">
        <w:t xml:space="preserve">Ponadto, </w:t>
      </w:r>
      <w:r w:rsidR="0044649C">
        <w:t>platforma ma działać docelowo na urządzeniach mobil</w:t>
      </w:r>
      <w:r w:rsidR="00C879E7">
        <w:t>nych, z rozgrywką realizowaną w trybie rozprosz</w:t>
      </w:r>
      <w:r w:rsidR="00E67DDB">
        <w:t>onym na kilku urządzeniach mobil</w:t>
      </w:r>
      <w:r w:rsidR="00C879E7">
        <w:t xml:space="preserve">nych. </w:t>
      </w:r>
      <w:r w:rsidR="0044649C">
        <w:t xml:space="preserve"> </w:t>
      </w:r>
    </w:p>
    <w:p w:rsidR="00E51D26" w:rsidRDefault="00E51D26" w:rsidP="00EB5075">
      <w:pPr>
        <w:pStyle w:val="Tekstpodstawowy"/>
      </w:pPr>
    </w:p>
    <w:p w:rsidR="00E51D26" w:rsidRDefault="00E51D26" w:rsidP="00C51AA7">
      <w:pPr>
        <w:pStyle w:val="Nagwek1"/>
        <w:spacing w:after="0"/>
      </w:pPr>
      <w:bookmarkStart w:id="2" w:name="_Toc359529822"/>
      <w:r>
        <w:lastRenderedPageBreak/>
        <w:t>Możliwe przypadki użycia</w:t>
      </w:r>
      <w:bookmarkEnd w:id="2"/>
    </w:p>
    <w:p w:rsidR="00F57E44" w:rsidRPr="001D351D" w:rsidRDefault="00F57E44" w:rsidP="00F57E44">
      <w:pPr>
        <w:pStyle w:val="Nagwek2"/>
      </w:pPr>
      <w:bookmarkStart w:id="3" w:name="_Toc359529823"/>
      <w:r>
        <w:t>Przypadki użycia twórcy gry</w:t>
      </w:r>
      <w:bookmarkEnd w:id="3"/>
    </w:p>
    <w:p w:rsidR="00F57E44" w:rsidRPr="001D351D" w:rsidRDefault="00F57E44" w:rsidP="00F57E44">
      <w:pPr>
        <w:pStyle w:val="Tekstpodstawowy"/>
        <w:keepNext/>
      </w:pPr>
      <w:r w:rsidRPr="001D351D">
        <w:rPr>
          <w:noProof/>
        </w:rPr>
        <w:drawing>
          <wp:inline distT="0" distB="0" distL="0" distR="0">
            <wp:extent cx="5734050" cy="6871102"/>
            <wp:effectExtent l="19050" t="0" r="0" b="0"/>
            <wp:docPr id="3" name="Obraz 0" descr="UCtworcaG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tworcaGr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218" cy="687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44" w:rsidRPr="001D351D" w:rsidRDefault="00F57E44" w:rsidP="00F57E44">
      <w:pPr>
        <w:pStyle w:val="Legenda"/>
        <w:jc w:val="both"/>
      </w:pPr>
      <w:bookmarkStart w:id="4" w:name="_Toc359529849"/>
      <w:r w:rsidRPr="001D351D">
        <w:t xml:space="preserve">Rysunek </w:t>
      </w:r>
      <w:fldSimple w:instr=" STYLEREF 1 \s ">
        <w:r w:rsidRPr="001D351D">
          <w:t>2</w:t>
        </w:r>
      </w:fldSimple>
      <w:r w:rsidRPr="001D351D">
        <w:noBreakHyphen/>
      </w:r>
      <w:fldSimple w:instr=" SEQ Rysunek \* ARABIC \s 1 ">
        <w:r w:rsidRPr="001D351D">
          <w:t>1</w:t>
        </w:r>
      </w:fldSimple>
      <w:r w:rsidRPr="001D351D">
        <w:t xml:space="preserve"> Diagram przypadków użycia dla twórcy gry</w:t>
      </w:r>
      <w:bookmarkEnd w:id="4"/>
    </w:p>
    <w:p w:rsidR="00F57E44" w:rsidRPr="001D351D" w:rsidRDefault="00F57E44" w:rsidP="00F57E44"/>
    <w:p w:rsidR="00F57E44" w:rsidRPr="001D351D" w:rsidRDefault="00F57E44" w:rsidP="00F57E44"/>
    <w:p w:rsidR="00F57E44" w:rsidRPr="001D351D" w:rsidRDefault="00F57E44" w:rsidP="00F57E44">
      <w:r w:rsidRPr="001D351D">
        <w:rPr>
          <w:b/>
        </w:rPr>
        <w:t>Aktor</w:t>
      </w:r>
      <w:r w:rsidRPr="001D351D">
        <w:t>: Twórca Gry - osoba zajmująca sie implementacja mechanizmów rozgrywki na platformie.</w:t>
      </w:r>
    </w:p>
    <w:p w:rsidR="00F57E44" w:rsidRPr="001D351D" w:rsidRDefault="00F57E44" w:rsidP="00F57E44"/>
    <w:p w:rsidR="00F57E44" w:rsidRPr="001D351D" w:rsidRDefault="00F57E44" w:rsidP="00F57E44">
      <w:pPr>
        <w:rPr>
          <w:b/>
        </w:rPr>
      </w:pPr>
      <w:r w:rsidRPr="001D351D">
        <w:rPr>
          <w:b/>
        </w:rPr>
        <w:t>Możliwe przypadki użycia:</w:t>
      </w:r>
    </w:p>
    <w:p w:rsidR="00F57E44" w:rsidRPr="001D351D" w:rsidRDefault="00F57E44" w:rsidP="00F57E44"/>
    <w:p w:rsidR="00F57E44" w:rsidRPr="001D351D" w:rsidRDefault="00F57E44" w:rsidP="00F57E44">
      <w:pPr>
        <w:ind w:firstLine="567"/>
      </w:pPr>
      <w:r w:rsidRPr="001D351D">
        <w:t xml:space="preserve">1. Definiowanie wyglądu pól </w:t>
      </w:r>
    </w:p>
    <w:p w:rsidR="00F57E44" w:rsidRPr="001D351D" w:rsidRDefault="00F57E44" w:rsidP="00F57E44">
      <w:r w:rsidRPr="001D351D">
        <w:t xml:space="preserve">Polega </w:t>
      </w:r>
      <w:r>
        <w:t>na określaniu sposobu graficznej reprezentacji pól planszy</w:t>
      </w:r>
      <w:r w:rsidRPr="001D351D">
        <w:t>.</w:t>
      </w:r>
    </w:p>
    <w:p w:rsidR="00F57E44" w:rsidRPr="001D351D" w:rsidRDefault="00F57E44" w:rsidP="00F57E44"/>
    <w:p w:rsidR="00F57E44" w:rsidRPr="001D351D" w:rsidRDefault="00F57E44" w:rsidP="00F57E44">
      <w:pPr>
        <w:ind w:firstLine="567"/>
      </w:pPr>
      <w:r w:rsidRPr="001D351D">
        <w:t>2. Definiowanie wyglądu pionków</w:t>
      </w:r>
    </w:p>
    <w:p w:rsidR="00F57E44" w:rsidRPr="001D351D" w:rsidRDefault="00F57E44" w:rsidP="00F57E44">
      <w:r>
        <w:t>Polega na określaniu sposobu graficznej reprezentacji</w:t>
      </w:r>
      <w:r w:rsidRPr="001D351D">
        <w:t>.</w:t>
      </w:r>
    </w:p>
    <w:p w:rsidR="00F57E44" w:rsidRPr="001D351D" w:rsidRDefault="00F57E44" w:rsidP="00F57E44"/>
    <w:p w:rsidR="00F57E44" w:rsidRPr="001D351D" w:rsidRDefault="00F57E44" w:rsidP="00F57E44">
      <w:pPr>
        <w:ind w:firstLine="567"/>
      </w:pPr>
      <w:r w:rsidRPr="001D351D">
        <w:t>3. Ustalanie stanu początkowego gry</w:t>
      </w:r>
    </w:p>
    <w:p w:rsidR="00F57E44" w:rsidRPr="001D351D" w:rsidRDefault="00F57E44" w:rsidP="00F57E44">
      <w:r w:rsidRPr="001D351D">
        <w:t>Służy do określenia początkowego położenia pionków na p</w:t>
      </w:r>
      <w:r>
        <w:t>lanszy, ustawieniu</w:t>
      </w:r>
      <w:r w:rsidRPr="001D351D">
        <w:t xml:space="preserve"> kolejności ruchów, przypisaniu atrybutów początkowych do gry.</w:t>
      </w:r>
    </w:p>
    <w:p w:rsidR="00F57E44" w:rsidRPr="001D351D" w:rsidRDefault="00F57E44" w:rsidP="00F57E44"/>
    <w:p w:rsidR="00F57E44" w:rsidRPr="001D351D" w:rsidRDefault="00F57E44" w:rsidP="00F57E44">
      <w:pPr>
        <w:ind w:firstLine="567"/>
      </w:pPr>
      <w:r w:rsidRPr="001D351D">
        <w:t>4.Ustalanie warunków zakończenia</w:t>
      </w:r>
    </w:p>
    <w:p w:rsidR="00F57E44" w:rsidRPr="001D351D" w:rsidRDefault="00F57E44" w:rsidP="00F57E44">
      <w:r w:rsidRPr="001D351D">
        <w:t>Służy do określenia w jakich warunkach i z jakim wynikiem gra sie skończy.</w:t>
      </w:r>
    </w:p>
    <w:p w:rsidR="00F57E44" w:rsidRPr="001D351D" w:rsidRDefault="00F57E44" w:rsidP="00F57E44"/>
    <w:p w:rsidR="00F57E44" w:rsidRPr="001D351D" w:rsidRDefault="00F57E44" w:rsidP="00F57E44">
      <w:pPr>
        <w:ind w:firstLine="567"/>
      </w:pPr>
      <w:r w:rsidRPr="001D351D">
        <w:t>5. Określenie mechanizmu zarządzającego sposobem poruszania sie graczy</w:t>
      </w:r>
    </w:p>
    <w:p w:rsidR="00F57E44" w:rsidRPr="001D351D" w:rsidRDefault="00F57E44" w:rsidP="00F57E44">
      <w:r w:rsidRPr="001D351D">
        <w:t>Służy do wyboru sposobu określenia przemieszczenia graczy (np. rzut kostka, losowość lub nie).</w:t>
      </w:r>
    </w:p>
    <w:p w:rsidR="00F57E44" w:rsidRPr="001D351D" w:rsidRDefault="00F57E44" w:rsidP="00F57E44"/>
    <w:p w:rsidR="00F57E44" w:rsidRPr="001D351D" w:rsidRDefault="00F57E44" w:rsidP="00F57E44">
      <w:pPr>
        <w:ind w:firstLine="567"/>
      </w:pPr>
      <w:r w:rsidRPr="001D351D">
        <w:t>6. Ustalanie kształtu i rozmiaru planszy.</w:t>
      </w:r>
    </w:p>
    <w:p w:rsidR="00F57E44" w:rsidRPr="001D351D" w:rsidRDefault="00F57E44" w:rsidP="00F57E44">
      <w:r w:rsidRPr="001D351D">
        <w:t>Określenie ilości pól, ich ułożenie (współrzędne).</w:t>
      </w:r>
    </w:p>
    <w:p w:rsidR="00F57E44" w:rsidRPr="001D351D" w:rsidRDefault="00F57E44" w:rsidP="00F57E44">
      <w:r w:rsidRPr="001D351D">
        <w:tab/>
      </w:r>
    </w:p>
    <w:p w:rsidR="00F57E44" w:rsidRPr="001D351D" w:rsidRDefault="00F57E44" w:rsidP="00F57E44">
      <w:pPr>
        <w:ind w:firstLine="567"/>
      </w:pPr>
      <w:r w:rsidRPr="001D351D">
        <w:t>7. Ustalanie dopuszczalnej ilości graczy.</w:t>
      </w:r>
    </w:p>
    <w:p w:rsidR="00F57E44" w:rsidRPr="001D351D" w:rsidRDefault="00F57E44" w:rsidP="00F57E44">
      <w:r w:rsidRPr="001D351D">
        <w:t>Polega na określeniu dla jakich ilości graczy możliwe jest przeprowadzenie rozgrywki.</w:t>
      </w:r>
    </w:p>
    <w:p w:rsidR="00F57E44" w:rsidRPr="001D351D" w:rsidRDefault="00F57E44" w:rsidP="00F57E44"/>
    <w:p w:rsidR="00F57E44" w:rsidRPr="001D351D" w:rsidRDefault="00F57E44" w:rsidP="00F57E44">
      <w:pPr>
        <w:ind w:firstLine="567"/>
      </w:pPr>
      <w:r w:rsidRPr="001D351D">
        <w:t>8. Przypisanie atrybutów do poszczególnych pól planszy</w:t>
      </w:r>
    </w:p>
    <w:p w:rsidR="00F57E44" w:rsidRPr="001D351D" w:rsidRDefault="00F57E44" w:rsidP="00F57E44">
      <w:r w:rsidRPr="001D351D">
        <w:t>Służy do przypisania atrybutów do pól (dodatkowe parametry, zdefiniowanie akcji specjalnych na polu itp.).</w:t>
      </w:r>
    </w:p>
    <w:p w:rsidR="00F57E44" w:rsidRPr="001D351D" w:rsidRDefault="00F57E44" w:rsidP="00F57E44"/>
    <w:p w:rsidR="00F57E44" w:rsidRPr="001D351D" w:rsidRDefault="00F57E44" w:rsidP="00F57E44">
      <w:pPr>
        <w:ind w:firstLine="567"/>
      </w:pPr>
      <w:r w:rsidRPr="001D351D">
        <w:t>9. Wybór trybu graficznego</w:t>
      </w:r>
    </w:p>
    <w:p w:rsidR="00F57E44" w:rsidRPr="001D351D" w:rsidRDefault="00F57E44" w:rsidP="00F57E44">
      <w:r w:rsidRPr="001D351D">
        <w:t>Zgodnie z nazwa służy do wyboru trybu 2D ( natywnie wbudowanego) lub trybu 3D z wcześniejszym dodaniu wtyczki do jego obsługi.</w:t>
      </w:r>
    </w:p>
    <w:p w:rsidR="00F57E44" w:rsidRPr="001D351D" w:rsidRDefault="00F57E44" w:rsidP="00F57E44"/>
    <w:p w:rsidR="00F57E44" w:rsidRPr="001D351D" w:rsidRDefault="00F57E44" w:rsidP="00F57E44">
      <w:pPr>
        <w:ind w:firstLine="567"/>
      </w:pPr>
      <w:r w:rsidRPr="001D351D">
        <w:t>10. Dodaj wtyczkę do obsługi grafiki 3D</w:t>
      </w:r>
    </w:p>
    <w:p w:rsidR="00F57E44" w:rsidRPr="001D351D" w:rsidRDefault="00F57E44" w:rsidP="00F57E44">
      <w:r w:rsidRPr="001D351D">
        <w:t>Pozwala na dodanie wtyczki odpowiadającej za wyświetlanie trybu 3D.</w:t>
      </w:r>
    </w:p>
    <w:p w:rsidR="00F57E44" w:rsidRPr="001D351D" w:rsidRDefault="00F57E44" w:rsidP="00F57E44"/>
    <w:p w:rsidR="00F57E44" w:rsidRPr="001D351D" w:rsidRDefault="00F57E44" w:rsidP="00F57E44">
      <w:pPr>
        <w:ind w:firstLine="567"/>
      </w:pPr>
      <w:r w:rsidRPr="001D351D">
        <w:t>11. Przypisanie atrybutów do poszczególnych graczy</w:t>
      </w:r>
    </w:p>
    <w:p w:rsidR="00F57E44" w:rsidRPr="001D351D" w:rsidRDefault="00F57E44" w:rsidP="00F57E44">
      <w:r w:rsidRPr="001D351D">
        <w:t>Pozwala na określenie ilości pionków związanych z danym graczem, jego atrybutów specjalnych wynikających ze specyfiki danej gry i ich położenia.</w:t>
      </w:r>
    </w:p>
    <w:p w:rsidR="00F57E44" w:rsidRPr="001D351D" w:rsidRDefault="00F57E44" w:rsidP="00F57E44"/>
    <w:p w:rsidR="00F57E44" w:rsidRPr="001D351D" w:rsidRDefault="00F57E44" w:rsidP="00F57E44">
      <w:pPr>
        <w:ind w:firstLine="567"/>
      </w:pPr>
      <w:r w:rsidRPr="001D351D">
        <w:t>12. Ustalenie akcji podjętej w razie wyjścia gracza</w:t>
      </w:r>
    </w:p>
    <w:p w:rsidR="00F57E44" w:rsidRPr="001D351D" w:rsidRDefault="00F57E44" w:rsidP="00F57E44">
      <w:r w:rsidRPr="001D351D">
        <w:t>Polega na rozstrzygnięciu w jaki sposób gra ma zareagować na wyjście jednego z graczy (który nie jest serwerem)</w:t>
      </w:r>
    </w:p>
    <w:p w:rsidR="00F57E44" w:rsidRPr="001D351D" w:rsidRDefault="00F57E44" w:rsidP="00F57E44"/>
    <w:p w:rsidR="00F57E44" w:rsidRPr="001D351D" w:rsidRDefault="00F57E44" w:rsidP="00F57E44">
      <w:pPr>
        <w:ind w:firstLine="567"/>
      </w:pPr>
      <w:r w:rsidRPr="001D351D">
        <w:t>13. Ustawienie tła</w:t>
      </w:r>
    </w:p>
    <w:p w:rsidR="00F57E44" w:rsidRDefault="00F57E44" w:rsidP="00F57E44">
      <w:r w:rsidRPr="001D351D">
        <w:t>Ustawia tło dla planszy i pionków.</w:t>
      </w:r>
    </w:p>
    <w:p w:rsidR="00CD422D" w:rsidRDefault="00CD422D" w:rsidP="00F57E44"/>
    <w:p w:rsidR="00CD422D" w:rsidRDefault="00CD422D" w:rsidP="00F57E44"/>
    <w:p w:rsidR="00CD422D" w:rsidRDefault="00CD422D" w:rsidP="00F57E44"/>
    <w:p w:rsidR="00CD422D" w:rsidRDefault="00CD422D" w:rsidP="00F57E44"/>
    <w:p w:rsidR="00CD422D" w:rsidRDefault="00CD422D" w:rsidP="00F57E44"/>
    <w:p w:rsidR="00CD422D" w:rsidRDefault="00CD422D" w:rsidP="00F57E44"/>
    <w:p w:rsidR="00F57E44" w:rsidRPr="001D351D" w:rsidRDefault="00CD422D" w:rsidP="00F57E44">
      <w:pPr>
        <w:pStyle w:val="Nagwek2"/>
      </w:pPr>
      <w:bookmarkStart w:id="5" w:name="_Toc359529824"/>
      <w:r>
        <w:lastRenderedPageBreak/>
        <w:t>Przypadki użycia Gry</w:t>
      </w:r>
      <w:bookmarkEnd w:id="5"/>
    </w:p>
    <w:p w:rsidR="00F57E44" w:rsidRPr="001D351D" w:rsidRDefault="00F57E44" w:rsidP="00F57E44"/>
    <w:p w:rsidR="00F57E44" w:rsidRPr="001D351D" w:rsidRDefault="00F57E44" w:rsidP="00F57E44">
      <w:pPr>
        <w:keepNext/>
      </w:pPr>
      <w:r w:rsidRPr="001D351D">
        <w:rPr>
          <w:noProof/>
        </w:rPr>
        <w:drawing>
          <wp:inline distT="0" distB="0" distL="0" distR="0">
            <wp:extent cx="5476875" cy="4371975"/>
            <wp:effectExtent l="19050" t="0" r="9525" b="0"/>
            <wp:docPr id="5" name="Obraz 1" descr="UCG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Gra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44" w:rsidRPr="001D351D" w:rsidRDefault="00F57E44" w:rsidP="00F57E44">
      <w:pPr>
        <w:pStyle w:val="Legenda"/>
        <w:jc w:val="left"/>
      </w:pPr>
      <w:bookmarkStart w:id="6" w:name="_Toc359529850"/>
      <w:r w:rsidRPr="001D351D">
        <w:t xml:space="preserve">Rysunek </w:t>
      </w:r>
      <w:fldSimple w:instr=" STYLEREF 1 \s ">
        <w:r w:rsidRPr="001D351D">
          <w:t>2</w:t>
        </w:r>
      </w:fldSimple>
      <w:r w:rsidRPr="001D351D">
        <w:noBreakHyphen/>
      </w:r>
      <w:fldSimple w:instr=" SEQ Rysunek \* ARABIC \s 1 ">
        <w:r w:rsidRPr="001D351D">
          <w:t>2</w:t>
        </w:r>
      </w:fldSimple>
      <w:r w:rsidRPr="001D351D">
        <w:t xml:space="preserve"> Diagram przypadków użycia dla gry</w:t>
      </w:r>
      <w:bookmarkEnd w:id="6"/>
    </w:p>
    <w:p w:rsidR="00F57E44" w:rsidRPr="001D351D" w:rsidRDefault="00F57E44" w:rsidP="00F57E44">
      <w:r w:rsidRPr="001D351D">
        <w:rPr>
          <w:b/>
        </w:rPr>
        <w:t>Aktorzy</w:t>
      </w:r>
      <w:r w:rsidRPr="001D351D">
        <w:t>: Gra - instancja obiektu gry zaimplementowanej przez użytkownika</w:t>
      </w:r>
    </w:p>
    <w:p w:rsidR="00F57E44" w:rsidRPr="001D351D" w:rsidRDefault="00F57E44" w:rsidP="00F57E44"/>
    <w:p w:rsidR="00F57E44" w:rsidRPr="001D351D" w:rsidRDefault="00F57E44" w:rsidP="00F57E44">
      <w:pPr>
        <w:rPr>
          <w:b/>
        </w:rPr>
      </w:pPr>
      <w:r w:rsidRPr="001D351D">
        <w:rPr>
          <w:b/>
        </w:rPr>
        <w:t>Możliwe przypadki użycia:</w:t>
      </w:r>
    </w:p>
    <w:p w:rsidR="00F57E44" w:rsidRPr="001D351D" w:rsidRDefault="00F57E44" w:rsidP="00F57E44"/>
    <w:p w:rsidR="00F57E44" w:rsidRPr="001D351D" w:rsidRDefault="00F57E44" w:rsidP="00F57E44">
      <w:pPr>
        <w:ind w:firstLine="567"/>
      </w:pPr>
      <w:r w:rsidRPr="001D351D">
        <w:t xml:space="preserve">1. Rozpocznij grę </w:t>
      </w:r>
    </w:p>
    <w:p w:rsidR="00F57E44" w:rsidRPr="001D351D" w:rsidRDefault="00F57E44" w:rsidP="00F57E44">
      <w:r w:rsidRPr="001D351D">
        <w:t>Służy do rozpoczęcia rozgrywki</w:t>
      </w:r>
    </w:p>
    <w:p w:rsidR="00F57E44" w:rsidRPr="001D351D" w:rsidRDefault="00F57E44" w:rsidP="00F57E44"/>
    <w:p w:rsidR="00F57E44" w:rsidRPr="001D351D" w:rsidRDefault="00F57E44" w:rsidP="00F57E44">
      <w:pPr>
        <w:ind w:firstLine="567"/>
      </w:pPr>
      <w:r w:rsidRPr="001D351D">
        <w:t>2. Poinformuj o turze</w:t>
      </w:r>
    </w:p>
    <w:p w:rsidR="00F57E44" w:rsidRPr="001D351D" w:rsidRDefault="00F57E44" w:rsidP="00F57E44">
      <w:r w:rsidRPr="001D351D">
        <w:t>Instancja rozgrywki na urządzeniu klienta otrzymuje notyfikacje z informacja ze jest obecna tura gracza</w:t>
      </w:r>
    </w:p>
    <w:p w:rsidR="00F57E44" w:rsidRPr="001D351D" w:rsidRDefault="00F57E44" w:rsidP="00F57E44"/>
    <w:p w:rsidR="00F57E44" w:rsidRPr="001D351D" w:rsidRDefault="00F57E44" w:rsidP="00F57E44">
      <w:pPr>
        <w:ind w:firstLine="567"/>
      </w:pPr>
      <w:r w:rsidRPr="001D351D">
        <w:t>3. Dokonaj ruchu</w:t>
      </w:r>
    </w:p>
    <w:p w:rsidR="00F57E44" w:rsidRPr="001D351D" w:rsidRDefault="00F57E44" w:rsidP="00F57E44">
      <w:r w:rsidRPr="001D351D">
        <w:t>Instancja rozgrywki dokonuje próby ruchu pionkami gracza w określony przez niego sposób</w:t>
      </w:r>
    </w:p>
    <w:p w:rsidR="00F57E44" w:rsidRPr="001D351D" w:rsidRDefault="00F57E44" w:rsidP="00F57E44"/>
    <w:p w:rsidR="00F57E44" w:rsidRPr="001D351D" w:rsidRDefault="00F57E44" w:rsidP="00F57E44">
      <w:pPr>
        <w:ind w:firstLine="567"/>
      </w:pPr>
      <w:r w:rsidRPr="001D351D">
        <w:t>4. Zakończ / opuść grę</w:t>
      </w:r>
    </w:p>
    <w:p w:rsidR="00F57E44" w:rsidRPr="001D351D" w:rsidRDefault="00F57E44" w:rsidP="00F57E44">
      <w:r w:rsidRPr="001D351D">
        <w:t>Pozwala na zamkniecie serwera gry lub w wypadku klienta opuszczenie rozgrywki</w:t>
      </w:r>
    </w:p>
    <w:p w:rsidR="00F57E44" w:rsidRPr="001D351D" w:rsidRDefault="00F57E44" w:rsidP="00F57E44"/>
    <w:p w:rsidR="00F57E44" w:rsidRPr="001D351D" w:rsidRDefault="00F57E44" w:rsidP="00F57E44">
      <w:pPr>
        <w:ind w:firstLine="567"/>
      </w:pPr>
      <w:r w:rsidRPr="001D351D">
        <w:t>5. Sprawdź czy zakończono</w:t>
      </w:r>
    </w:p>
    <w:p w:rsidR="00F57E44" w:rsidRPr="001D351D" w:rsidRDefault="00F57E44" w:rsidP="00F57E44">
      <w:r w:rsidRPr="001D351D">
        <w:t>Gra otrzymuje notyfikacje czy rozgrywka została zakończona i z jakim rezultatem.</w:t>
      </w:r>
    </w:p>
    <w:p w:rsidR="00F57E44" w:rsidRPr="001D351D" w:rsidRDefault="00F57E44" w:rsidP="00F57E44"/>
    <w:p w:rsidR="00F57E44" w:rsidRPr="001D351D" w:rsidRDefault="00F57E44" w:rsidP="00F57E44">
      <w:pPr>
        <w:ind w:firstLine="567"/>
      </w:pPr>
      <w:r w:rsidRPr="001D351D">
        <w:t>6. Poinformuj o obecnym wyglądzie planszy</w:t>
      </w:r>
    </w:p>
    <w:p w:rsidR="00F57E44" w:rsidRPr="001D351D" w:rsidRDefault="00F57E44" w:rsidP="00F57E44">
      <w:r w:rsidRPr="001D351D">
        <w:lastRenderedPageBreak/>
        <w:t>Każdy z klientów otrzyma informacje o obecnym modelu planszy i pionków  (położenie pionków) aby następnie ja zwizualizować.</w:t>
      </w:r>
    </w:p>
    <w:p w:rsidR="00F57E44" w:rsidRDefault="00F57E44" w:rsidP="00F57E44">
      <w:pPr>
        <w:pStyle w:val="Tekstpodstawowy"/>
      </w:pPr>
    </w:p>
    <w:p w:rsidR="00EB5F1A" w:rsidRDefault="00EB5F1A" w:rsidP="00EB5F1A">
      <w:pPr>
        <w:pStyle w:val="Nagwek1"/>
      </w:pPr>
      <w:bookmarkStart w:id="7" w:name="_Toc359529825"/>
      <w:r>
        <w:lastRenderedPageBreak/>
        <w:t>Wymagania funkcjonalne</w:t>
      </w:r>
      <w:bookmarkEnd w:id="7"/>
    </w:p>
    <w:p w:rsidR="00EB5F1A" w:rsidRPr="001D351D" w:rsidRDefault="00EB5F1A" w:rsidP="00EB5F1A">
      <w:pPr>
        <w:pStyle w:val="Tekstpodstawowy"/>
      </w:pPr>
      <w:r w:rsidRPr="001D351D">
        <w:t>- platforma zarządza turami</w:t>
      </w:r>
    </w:p>
    <w:p w:rsidR="00EB5F1A" w:rsidRPr="001D351D" w:rsidRDefault="00EB5F1A" w:rsidP="00EB5F1A">
      <w:pPr>
        <w:pStyle w:val="Tekstpodstawowy"/>
      </w:pPr>
      <w:r w:rsidRPr="001D351D">
        <w:t>- przechowuje model gry (pozycje graczy , stan pól)</w:t>
      </w:r>
    </w:p>
    <w:p w:rsidR="00EB5F1A" w:rsidRPr="001D351D" w:rsidRDefault="00EB5F1A" w:rsidP="00EB5F1A">
      <w:pPr>
        <w:pStyle w:val="Tekstpodstawowy"/>
      </w:pPr>
      <w:r w:rsidRPr="001D351D">
        <w:t>- umożliwia rożne kształty planszy</w:t>
      </w:r>
    </w:p>
    <w:p w:rsidR="00EB5F1A" w:rsidRPr="001D351D" w:rsidRDefault="00EB5F1A" w:rsidP="00EB5F1A">
      <w:pPr>
        <w:pStyle w:val="Tekstpodstawowy"/>
      </w:pPr>
      <w:r w:rsidRPr="001D351D">
        <w:t xml:space="preserve">- </w:t>
      </w:r>
      <w:r>
        <w:t>twórca gry</w:t>
      </w:r>
      <w:r w:rsidRPr="001D351D">
        <w:t xml:space="preserve"> ma możliwość ustalania wyglądu pól, wyglądu pionków</w:t>
      </w:r>
    </w:p>
    <w:p w:rsidR="00EB5F1A" w:rsidRDefault="00EB5F1A" w:rsidP="00EB5F1A">
      <w:pPr>
        <w:pStyle w:val="Tekstpodstawowy"/>
      </w:pPr>
      <w:r w:rsidRPr="001D351D">
        <w:t xml:space="preserve">- </w:t>
      </w:r>
      <w:r>
        <w:t>twórca gry ma</w:t>
      </w:r>
      <w:r w:rsidRPr="001D351D">
        <w:t xml:space="preserve"> możliwość ustalenia przemieszczenia graczy w turze </w:t>
      </w:r>
    </w:p>
    <w:p w:rsidR="00EB5F1A" w:rsidRPr="001D351D" w:rsidRDefault="00EB5F1A" w:rsidP="00EB5F1A">
      <w:pPr>
        <w:pStyle w:val="Tekstpodstawowy"/>
      </w:pPr>
      <w:r>
        <w:t>- twórca gry ma możliwość ustalenia warunków zakończenia gry jak i stanu początkowego</w:t>
      </w:r>
    </w:p>
    <w:p w:rsidR="00EB5F1A" w:rsidRPr="001D351D" w:rsidRDefault="00EB5F1A" w:rsidP="00EB5F1A">
      <w:pPr>
        <w:pStyle w:val="Tekstpodstawowy"/>
      </w:pPr>
      <w:r w:rsidRPr="001D351D">
        <w:t>- możliwość przypisania dowolnej liczby pionków do danego gracza</w:t>
      </w:r>
    </w:p>
    <w:p w:rsidR="00EB5F1A" w:rsidRPr="001D351D" w:rsidRDefault="00EB5F1A" w:rsidP="00EB5F1A">
      <w:pPr>
        <w:pStyle w:val="Tekstpodstawowy"/>
      </w:pPr>
      <w:r w:rsidRPr="001D351D">
        <w:t>- wspieranie natywnie planszy dwuwymiarowej z możliwością napisania rozszerzenia do 3D</w:t>
      </w:r>
    </w:p>
    <w:p w:rsidR="00EB5F1A" w:rsidRPr="001D351D" w:rsidRDefault="00EB5F1A" w:rsidP="00EB5F1A">
      <w:pPr>
        <w:pStyle w:val="Tekstpodstawowy"/>
      </w:pPr>
      <w:r w:rsidRPr="001D351D">
        <w:t xml:space="preserve">- komunikacja miedzy graczami odbywa sie w oparciu o </w:t>
      </w:r>
      <w:proofErr w:type="spellStart"/>
      <w:r>
        <w:t>Bluetooth</w:t>
      </w:r>
      <w:proofErr w:type="spellEnd"/>
    </w:p>
    <w:p w:rsidR="00EB5F1A" w:rsidRPr="001D351D" w:rsidRDefault="00EB5F1A" w:rsidP="00EB5F1A">
      <w:pPr>
        <w:pStyle w:val="Tekstpodstawowy"/>
      </w:pPr>
      <w:r w:rsidRPr="001D351D">
        <w:t>- aktualizacja stanu gry u wszystkich graczy po turze</w:t>
      </w:r>
    </w:p>
    <w:p w:rsidR="00EB5F1A" w:rsidRPr="001D351D" w:rsidRDefault="00EB5F1A" w:rsidP="00EB5F1A">
      <w:pPr>
        <w:pStyle w:val="Tekstpodstawowy"/>
      </w:pPr>
      <w:r w:rsidRPr="001D351D">
        <w:t>- przekazanie sterowania do użytkownika którego obecnie jest tura</w:t>
      </w:r>
    </w:p>
    <w:p w:rsidR="00EB5F1A" w:rsidRPr="001D351D" w:rsidRDefault="00EB5F1A" w:rsidP="00EB5F1A">
      <w:pPr>
        <w:pStyle w:val="Tekstpodstawowy"/>
      </w:pPr>
      <w:r w:rsidRPr="001D351D">
        <w:t>- możliwość ustawienia tła dla planszy</w:t>
      </w:r>
    </w:p>
    <w:p w:rsidR="00EB5F1A" w:rsidRPr="001D351D" w:rsidRDefault="00EB5F1A" w:rsidP="00EB5F1A">
      <w:pPr>
        <w:pStyle w:val="Tekstpodstawowy"/>
      </w:pPr>
      <w:r w:rsidRPr="001D351D">
        <w:t xml:space="preserve">- platformy model graficzny jest przeznaczony na urządzenia mobilne </w:t>
      </w:r>
    </w:p>
    <w:p w:rsidR="00EB5F1A" w:rsidRPr="001D351D" w:rsidRDefault="00EB5F1A" w:rsidP="00EB5F1A">
      <w:pPr>
        <w:pStyle w:val="Tekstpodstawowy"/>
      </w:pPr>
      <w:r w:rsidRPr="001D351D">
        <w:t>- przykładowa implementacja gry Monopol oparta na platformie</w:t>
      </w:r>
    </w:p>
    <w:p w:rsidR="00EB5F1A" w:rsidRDefault="00EB5F1A" w:rsidP="00EB5F1A">
      <w:pPr>
        <w:pStyle w:val="Tekstpodstawowy"/>
      </w:pPr>
      <w:r w:rsidRPr="001D351D">
        <w:t>- komunikacja w modelu klient-serwer</w:t>
      </w:r>
    </w:p>
    <w:p w:rsidR="00EB5F1A" w:rsidRDefault="00EB5F1A" w:rsidP="00EB5F1A">
      <w:pPr>
        <w:pStyle w:val="Tekstpodstawowy"/>
      </w:pPr>
      <w:r>
        <w:t>- platforma daje możliwość zapisania i wczytania stanu gry</w:t>
      </w:r>
    </w:p>
    <w:p w:rsidR="00E7562B" w:rsidRPr="001D351D" w:rsidRDefault="00E7562B" w:rsidP="00E7562B">
      <w:pPr>
        <w:pStyle w:val="Nagwek1"/>
      </w:pPr>
      <w:bookmarkStart w:id="8" w:name="_Toc359529826"/>
      <w:r>
        <w:lastRenderedPageBreak/>
        <w:t>Wymagania dotyczące użyteczności produktu</w:t>
      </w:r>
      <w:bookmarkEnd w:id="8"/>
    </w:p>
    <w:p w:rsidR="00EB5F1A" w:rsidRDefault="00606B9C" w:rsidP="00C76CBC">
      <w:pPr>
        <w:ind w:firstLine="567"/>
        <w:jc w:val="both"/>
      </w:pPr>
      <w:r>
        <w:t xml:space="preserve">Głównym celem platformy jest usystematyzowanie procesu tworzenia gier planszowych. Platforma powinna w prosty i czytelny dla twórcy gry sposób wyszczególniać najważniejsze kroki w procesie tworzenia gry. </w:t>
      </w:r>
    </w:p>
    <w:p w:rsidR="00EB07BE" w:rsidRDefault="00EB07BE" w:rsidP="00C76CBC">
      <w:pPr>
        <w:ind w:firstLine="567"/>
        <w:jc w:val="both"/>
      </w:pPr>
      <w:r>
        <w:t xml:space="preserve">Poza tym, platforma ma za zadanie zmienić twórczy proces tworzenia gry w rutynowe określanie poszczególnych, określonych kroków. </w:t>
      </w:r>
    </w:p>
    <w:p w:rsidR="00C76CBC" w:rsidRDefault="00776C2E" w:rsidP="00C76CBC">
      <w:pPr>
        <w:ind w:firstLine="567"/>
        <w:jc w:val="both"/>
      </w:pPr>
      <w:r>
        <w:t>Kolejnym wymaganiem stawianym produktowi jest to aby, wykonywanie podstawowych operacji wspólnych dla większości gier (np. przestawianie pionka, tworzenie planszy) było łatwe i zaimplementowane w sposób łatwy do wykorzystania przez twórcę gry. Natomiast operacje nietypowe powinny być możliwe do zaimplementowania w sposób wybrany przez twórcę gry.</w:t>
      </w:r>
    </w:p>
    <w:p w:rsidR="00776C2E" w:rsidRDefault="00B91AD0" w:rsidP="00C76CBC">
      <w:pPr>
        <w:ind w:firstLine="567"/>
        <w:jc w:val="both"/>
      </w:pPr>
      <w:r>
        <w:t>Ponadto, API twórcy gry powinno być jak najbardziej przystępne i łatwe do przyswojenia. Korzystanie z platformy nie powinno przysparzać żadnych problemów.</w:t>
      </w:r>
    </w:p>
    <w:p w:rsidR="00075AFF" w:rsidRDefault="00075AFF" w:rsidP="00075AFF">
      <w:pPr>
        <w:jc w:val="both"/>
      </w:pPr>
    </w:p>
    <w:p w:rsidR="00075AFF" w:rsidRDefault="00075AFF" w:rsidP="00075AFF">
      <w:pPr>
        <w:pStyle w:val="Nagwek1"/>
      </w:pPr>
      <w:bookmarkStart w:id="9" w:name="_Toc359529827"/>
      <w:r>
        <w:lastRenderedPageBreak/>
        <w:t>Wymagania techniczne</w:t>
      </w:r>
      <w:bookmarkEnd w:id="9"/>
    </w:p>
    <w:p w:rsidR="00075AFF" w:rsidRDefault="00E32B5A" w:rsidP="00075AFF">
      <w:pPr>
        <w:pStyle w:val="Tekstpodstawowy"/>
      </w:pPr>
      <w:r>
        <w:t>- urządzenie z systemem Android</w:t>
      </w:r>
      <w:r w:rsidR="006A739F">
        <w:t>,</w:t>
      </w:r>
    </w:p>
    <w:p w:rsidR="00E32B5A" w:rsidRDefault="00E32B5A" w:rsidP="00075AFF">
      <w:pPr>
        <w:pStyle w:val="Tekstpodstawowy"/>
      </w:pPr>
      <w:r>
        <w:t xml:space="preserve">- </w:t>
      </w:r>
      <w:r w:rsidR="006A739F">
        <w:t xml:space="preserve">urządzenie posiadające interfejs </w:t>
      </w:r>
      <w:proofErr w:type="spellStart"/>
      <w:r w:rsidR="006A739F">
        <w:t>BlueTooth</w:t>
      </w:r>
      <w:proofErr w:type="spellEnd"/>
      <w:r w:rsidR="006A739F">
        <w:t>,</w:t>
      </w:r>
    </w:p>
    <w:p w:rsidR="006A739F" w:rsidRDefault="006A739F" w:rsidP="00075AFF">
      <w:pPr>
        <w:pStyle w:val="Tekstpodstawowy"/>
      </w:pPr>
      <w:r>
        <w:t xml:space="preserve">- grafika dostosowana do ekranu urządzeń </w:t>
      </w:r>
      <w:proofErr w:type="spellStart"/>
      <w:r>
        <w:t>moblinych</w:t>
      </w:r>
      <w:proofErr w:type="spellEnd"/>
      <w:r>
        <w:t>.</w:t>
      </w:r>
    </w:p>
    <w:p w:rsidR="00F46C0B" w:rsidRDefault="00F46C0B" w:rsidP="00075AFF">
      <w:pPr>
        <w:pStyle w:val="Tekstpodstawowy"/>
      </w:pPr>
    </w:p>
    <w:p w:rsidR="00F46C0B" w:rsidRDefault="00F46C0B" w:rsidP="00F46C0B">
      <w:pPr>
        <w:pStyle w:val="Nagwek1"/>
      </w:pPr>
      <w:bookmarkStart w:id="10" w:name="_Toc359529828"/>
      <w:r>
        <w:lastRenderedPageBreak/>
        <w:t>Wymagania</w:t>
      </w:r>
      <w:r w:rsidR="001D395B">
        <w:t xml:space="preserve"> dotyczące kompatybilności</w:t>
      </w:r>
      <w:bookmarkEnd w:id="10"/>
    </w:p>
    <w:p w:rsidR="001D395B" w:rsidRDefault="001D395B" w:rsidP="001D395B">
      <w:pPr>
        <w:pStyle w:val="Tekstpodstawowy"/>
        <w:ind w:left="567"/>
      </w:pPr>
      <w:r>
        <w:t xml:space="preserve">Platforma jest kompatybilna z urządzeniami mobilnymi wyposażonymi w system Android oraz interfejs </w:t>
      </w:r>
      <w:proofErr w:type="spellStart"/>
      <w:r>
        <w:t>Bluetooth</w:t>
      </w:r>
      <w:proofErr w:type="spellEnd"/>
      <w:r>
        <w:t>.</w:t>
      </w:r>
    </w:p>
    <w:p w:rsidR="00466A7E" w:rsidRDefault="004618D0" w:rsidP="00466A7E">
      <w:pPr>
        <w:pStyle w:val="Nagwek1"/>
      </w:pPr>
      <w:bookmarkStart w:id="11" w:name="_Toc359529829"/>
      <w:r>
        <w:lastRenderedPageBreak/>
        <w:t>Planowany przebieg prac</w:t>
      </w:r>
      <w:bookmarkEnd w:id="11"/>
    </w:p>
    <w:p w:rsidR="00466A7E" w:rsidRPr="00466A7E" w:rsidRDefault="00466A7E" w:rsidP="00466A7E">
      <w:pPr>
        <w:pStyle w:val="Tekstpodstawowy"/>
      </w:pPr>
    </w:p>
    <w:p w:rsidR="00B32B05" w:rsidRDefault="00A21BD6" w:rsidP="00075AFF">
      <w:pPr>
        <w:pStyle w:val="Tekstpodstawowy"/>
      </w:pPr>
      <w:r>
        <w:t>1. Określenie i analiza problemu.</w:t>
      </w:r>
    </w:p>
    <w:p w:rsidR="00A21BD6" w:rsidRDefault="00A21BD6" w:rsidP="00075AFF">
      <w:pPr>
        <w:pStyle w:val="Tekstpodstawowy"/>
      </w:pPr>
      <w:r>
        <w:t>2.</w:t>
      </w:r>
      <w:r w:rsidR="00B06B08">
        <w:t xml:space="preserve"> </w:t>
      </w:r>
      <w:r w:rsidR="00C87B11">
        <w:t>Określenie i analiza wymagań.</w:t>
      </w:r>
    </w:p>
    <w:p w:rsidR="00C87B11" w:rsidRDefault="00C87B11" w:rsidP="00075AFF">
      <w:pPr>
        <w:pStyle w:val="Tekstpodstawowy"/>
      </w:pPr>
      <w:r>
        <w:t xml:space="preserve">3. </w:t>
      </w:r>
      <w:r w:rsidR="002B58AD">
        <w:t>O</w:t>
      </w:r>
      <w:r w:rsidR="00BF55AE">
        <w:t>kreślenie architektury systemu.</w:t>
      </w:r>
    </w:p>
    <w:p w:rsidR="00BF55AE" w:rsidRDefault="00BF55AE" w:rsidP="00075AFF">
      <w:pPr>
        <w:pStyle w:val="Tekstpodstawowy"/>
      </w:pPr>
      <w:r>
        <w:t xml:space="preserve">4. </w:t>
      </w:r>
      <w:r w:rsidR="00E745C1">
        <w:t>Implementacja</w:t>
      </w:r>
      <w:r w:rsidR="002B58AD">
        <w:t xml:space="preserve"> prototypu platformy do gier planszowych</w:t>
      </w:r>
      <w:r w:rsidR="00CC27A2">
        <w:t xml:space="preserve"> umożliwiającego tworzenie gier działających na maszynie lokalnej w trybie konsolowym</w:t>
      </w:r>
      <w:r w:rsidR="002B58AD">
        <w:t>.</w:t>
      </w:r>
    </w:p>
    <w:p w:rsidR="002B58AD" w:rsidRDefault="002B58AD" w:rsidP="00075AFF">
      <w:pPr>
        <w:pStyle w:val="Tekstpodstawowy"/>
      </w:pPr>
      <w:r>
        <w:t xml:space="preserve">5. </w:t>
      </w:r>
      <w:r w:rsidR="00E745C1">
        <w:t xml:space="preserve">Implementacja prototypu </w:t>
      </w:r>
      <w:proofErr w:type="spellStart"/>
      <w:r w:rsidR="00E745C1">
        <w:t>Monopoly</w:t>
      </w:r>
      <w:proofErr w:type="spellEnd"/>
      <w:r w:rsidR="00E745C1">
        <w:t xml:space="preserve"> </w:t>
      </w:r>
      <w:r w:rsidR="00CC27A2">
        <w:t>działającego na maszynie lokalnej w trybie konsolowym</w:t>
      </w:r>
      <w:r w:rsidR="00E745C1">
        <w:t>.</w:t>
      </w:r>
    </w:p>
    <w:p w:rsidR="00CC27A2" w:rsidRDefault="00CC27A2" w:rsidP="00CC27A2">
      <w:pPr>
        <w:pStyle w:val="Tekstpodstawowy"/>
      </w:pPr>
      <w:r>
        <w:t>6. Implementacja prototypu platformy do gier planszowych umożliwiającego tworzenie gier w trybie rozproszonym w trybie konsolowym.</w:t>
      </w:r>
    </w:p>
    <w:p w:rsidR="00CC27A2" w:rsidRDefault="00CC27A2" w:rsidP="00CC27A2">
      <w:pPr>
        <w:pStyle w:val="Tekstpodstawowy"/>
      </w:pPr>
      <w:r>
        <w:t xml:space="preserve">7. Implementacja rozproszonego prototypu </w:t>
      </w:r>
      <w:proofErr w:type="spellStart"/>
      <w:r>
        <w:t>Monopoly</w:t>
      </w:r>
      <w:proofErr w:type="spellEnd"/>
      <w:r>
        <w:t xml:space="preserve"> działającego w trybie konsolowym.</w:t>
      </w:r>
    </w:p>
    <w:p w:rsidR="00CC27A2" w:rsidRDefault="00CC27A2" w:rsidP="00CC27A2">
      <w:pPr>
        <w:pStyle w:val="Tekstpodstawowy"/>
      </w:pPr>
      <w:r>
        <w:t>8. Implementacja platformy do gier planszowych umożliwiającego tworzenie gier w trybie rozproszonym z grafiką 2D.</w:t>
      </w:r>
    </w:p>
    <w:p w:rsidR="00CC27A2" w:rsidRDefault="000E218B" w:rsidP="00CC27A2">
      <w:pPr>
        <w:pStyle w:val="Tekstpodstawowy"/>
      </w:pPr>
      <w:r>
        <w:t>9.</w:t>
      </w:r>
      <w:r w:rsidR="00CC27A2">
        <w:t xml:space="preserve"> Implementacja rozproszonego</w:t>
      </w:r>
      <w:r w:rsidR="0022443E">
        <w:t xml:space="preserve"> </w:t>
      </w:r>
      <w:proofErr w:type="spellStart"/>
      <w:r w:rsidR="00CC27A2">
        <w:t>Monopoly</w:t>
      </w:r>
      <w:proofErr w:type="spellEnd"/>
      <w:r w:rsidR="00CC27A2">
        <w:t xml:space="preserve"> z grafiką 2D.</w:t>
      </w:r>
    </w:p>
    <w:p w:rsidR="00CC27A2" w:rsidRDefault="00CC27A2" w:rsidP="00CC27A2">
      <w:pPr>
        <w:pStyle w:val="Tekstpodstawowy"/>
      </w:pPr>
      <w:r>
        <w:t xml:space="preserve">10. </w:t>
      </w:r>
      <w:r w:rsidR="00017DE9">
        <w:t>Faza testów</w:t>
      </w:r>
      <w:r w:rsidR="004044E6">
        <w:t>.</w:t>
      </w:r>
    </w:p>
    <w:p w:rsidR="004044E6" w:rsidRDefault="00017DE9" w:rsidP="00CC27A2">
      <w:pPr>
        <w:pStyle w:val="Tekstpodstawowy"/>
      </w:pPr>
      <w:r>
        <w:t>11. Faza wdrożeniowa.</w:t>
      </w:r>
    </w:p>
    <w:p w:rsidR="00CC27A2" w:rsidRDefault="00CC27A2" w:rsidP="00CC27A2">
      <w:pPr>
        <w:pStyle w:val="Tekstpodstawowy"/>
      </w:pPr>
    </w:p>
    <w:p w:rsidR="00CC27A2" w:rsidRDefault="00CC27A2" w:rsidP="00CC27A2">
      <w:pPr>
        <w:pStyle w:val="Tekstpodstawowy"/>
      </w:pPr>
    </w:p>
    <w:p w:rsidR="00CC27A2" w:rsidRDefault="00CC27A2" w:rsidP="00CC27A2">
      <w:pPr>
        <w:pStyle w:val="Tekstpodstawowy"/>
      </w:pPr>
    </w:p>
    <w:p w:rsidR="00CC27A2" w:rsidRDefault="00CC27A2" w:rsidP="00075AFF">
      <w:pPr>
        <w:pStyle w:val="Tekstpodstawowy"/>
      </w:pPr>
    </w:p>
    <w:p w:rsidR="00E745C1" w:rsidRDefault="00E745C1" w:rsidP="00075AFF">
      <w:pPr>
        <w:pStyle w:val="Tekstpodstawowy"/>
      </w:pPr>
    </w:p>
    <w:p w:rsidR="00D22F5B" w:rsidRPr="001D351D" w:rsidRDefault="0078655C">
      <w:pPr>
        <w:pStyle w:val="Nagwek1"/>
        <w:rPr>
          <w:noProof w:val="0"/>
        </w:rPr>
      </w:pPr>
      <w:bookmarkStart w:id="12" w:name="_Ref496865330"/>
      <w:bookmarkStart w:id="13" w:name="_Toc359529830"/>
      <w:r w:rsidRPr="001D351D">
        <w:rPr>
          <w:noProof w:val="0"/>
        </w:rPr>
        <w:lastRenderedPageBreak/>
        <w:t>Bibliografia</w:t>
      </w:r>
      <w:bookmarkEnd w:id="12"/>
      <w:bookmarkEnd w:id="13"/>
    </w:p>
    <w:p w:rsidR="00D22F5B" w:rsidRPr="001D351D" w:rsidRDefault="000C7F46">
      <w:pPr>
        <w:pStyle w:val="bibliography"/>
      </w:pPr>
      <w:bookmarkStart w:id="14" w:name="_Ref497720139"/>
      <w:bookmarkStart w:id="15" w:name="_Ref496843453"/>
      <w:proofErr w:type="spellStart"/>
      <w:r w:rsidRPr="001D351D">
        <w:t>Brett</w:t>
      </w:r>
      <w:proofErr w:type="spellEnd"/>
      <w:r w:rsidRPr="001D351D">
        <w:t xml:space="preserve"> D. </w:t>
      </w:r>
      <w:proofErr w:type="spellStart"/>
      <w:r w:rsidRPr="001D351D">
        <w:t>McLaughlin</w:t>
      </w:r>
      <w:proofErr w:type="spellEnd"/>
      <w:r w:rsidRPr="001D351D">
        <w:t xml:space="preserve">, </w:t>
      </w:r>
      <w:r w:rsidR="00976558" w:rsidRPr="001D351D">
        <w:t xml:space="preserve">Gary Police &amp; </w:t>
      </w:r>
      <w:r w:rsidR="002E3549" w:rsidRPr="001D351D">
        <w:t xml:space="preserve">David West: </w:t>
      </w:r>
      <w:proofErr w:type="spellStart"/>
      <w:r w:rsidR="002E3549" w:rsidRPr="001D351D">
        <w:rPr>
          <w:i/>
        </w:rPr>
        <w:t>Object</w:t>
      </w:r>
      <w:proofErr w:type="spellEnd"/>
      <w:r w:rsidR="002E3549" w:rsidRPr="001D351D">
        <w:rPr>
          <w:i/>
        </w:rPr>
        <w:t xml:space="preserve"> </w:t>
      </w:r>
      <w:proofErr w:type="spellStart"/>
      <w:r w:rsidR="002E3549" w:rsidRPr="001D351D">
        <w:rPr>
          <w:i/>
        </w:rPr>
        <w:t>Oriented</w:t>
      </w:r>
      <w:proofErr w:type="spellEnd"/>
      <w:r w:rsidR="002E3549" w:rsidRPr="001D351D">
        <w:rPr>
          <w:i/>
        </w:rPr>
        <w:t xml:space="preserve"> </w:t>
      </w:r>
      <w:proofErr w:type="spellStart"/>
      <w:r w:rsidR="002E3549" w:rsidRPr="001D351D">
        <w:rPr>
          <w:i/>
        </w:rPr>
        <w:t>Analysis</w:t>
      </w:r>
      <w:proofErr w:type="spellEnd"/>
      <w:r w:rsidR="002E3549" w:rsidRPr="001D351D">
        <w:rPr>
          <w:i/>
        </w:rPr>
        <w:t xml:space="preserve"> and Design</w:t>
      </w:r>
      <w:r w:rsidR="002E3549" w:rsidRPr="001D351D">
        <w:t xml:space="preserve">, </w:t>
      </w:r>
      <w:proofErr w:type="spellStart"/>
      <w:r w:rsidR="00B37870" w:rsidRPr="001D351D">
        <w:t>O’Reilly</w:t>
      </w:r>
      <w:proofErr w:type="spellEnd"/>
      <w:r w:rsidR="00B37870" w:rsidRPr="001D351D">
        <w:t>, 2007</w:t>
      </w:r>
      <w:r w:rsidR="0078655C" w:rsidRPr="001D351D">
        <w:t xml:space="preserve"> </w:t>
      </w:r>
      <w:bookmarkEnd w:id="14"/>
    </w:p>
    <w:bookmarkEnd w:id="15"/>
    <w:p w:rsidR="00D22F5B" w:rsidRPr="001D351D" w:rsidRDefault="0078655C" w:rsidP="000C7F46">
      <w:pPr>
        <w:pStyle w:val="Podtytu"/>
        <w:numPr>
          <w:ilvl w:val="0"/>
          <w:numId w:val="0"/>
        </w:numPr>
        <w:ind w:left="360"/>
      </w:pPr>
      <w:r w:rsidRPr="001D351D">
        <w:br w:type="page"/>
      </w:r>
      <w:bookmarkStart w:id="16" w:name="_Toc359529831"/>
      <w:r w:rsidRPr="001D351D">
        <w:lastRenderedPageBreak/>
        <w:t>Indeks ważniejszych terminów</w:t>
      </w:r>
      <w:bookmarkEnd w:id="16"/>
      <w:r w:rsidRPr="001D351D">
        <w:t>          </w:t>
      </w:r>
    </w:p>
    <w:p w:rsidR="00D22F5B" w:rsidRPr="001D351D" w:rsidRDefault="00B60AAB">
      <w:r w:rsidRPr="001D351D">
        <w:fldChar w:fldCharType="begin"/>
      </w:r>
      <w:r w:rsidR="0078655C" w:rsidRPr="001D351D">
        <w:instrText xml:space="preserve"> INDEX \e "</w:instrText>
      </w:r>
      <w:r w:rsidR="0078655C" w:rsidRPr="001D351D">
        <w:tab/>
        <w:instrText xml:space="preserve">" \c "2" </w:instrText>
      </w:r>
      <w:r w:rsidRPr="001D351D">
        <w:fldChar w:fldCharType="separate"/>
      </w:r>
      <w:r w:rsidR="004F7C51" w:rsidRPr="001D351D">
        <w:rPr>
          <w:b/>
          <w:bCs/>
        </w:rPr>
        <w:t>Nie można odnaleźć żadnych haseł indeksu.</w:t>
      </w:r>
      <w:r w:rsidRPr="001D351D">
        <w:fldChar w:fldCharType="end"/>
      </w:r>
    </w:p>
    <w:p w:rsidR="00D22F5B" w:rsidRPr="001D351D" w:rsidRDefault="0078655C">
      <w:pPr>
        <w:pStyle w:val="Podtytu"/>
      </w:pPr>
      <w:bookmarkStart w:id="17" w:name="_Toc359529832"/>
      <w:r w:rsidRPr="001D351D">
        <w:t>Spis ilustracji i tabel</w:t>
      </w:r>
      <w:bookmarkEnd w:id="17"/>
      <w:r w:rsidRPr="001D351D">
        <w:t xml:space="preserve">        </w:t>
      </w:r>
    </w:p>
    <w:p w:rsidR="00D22F5B" w:rsidRPr="001D351D" w:rsidRDefault="0078655C">
      <w:pPr>
        <w:spacing w:before="360" w:after="120"/>
        <w:rPr>
          <w:spacing w:val="50"/>
          <w:sz w:val="28"/>
        </w:rPr>
      </w:pPr>
      <w:r w:rsidRPr="001D351D">
        <w:rPr>
          <w:spacing w:val="50"/>
          <w:sz w:val="28"/>
        </w:rPr>
        <w:t>Ilustracje</w:t>
      </w:r>
    </w:p>
    <w:p w:rsidR="00A04C1C" w:rsidRDefault="00B60AAB">
      <w:pPr>
        <w:pStyle w:val="Spisilustracji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1D351D">
        <w:rPr>
          <w:spacing w:val="50"/>
          <w:sz w:val="28"/>
        </w:rPr>
        <w:fldChar w:fldCharType="begin"/>
      </w:r>
      <w:r w:rsidR="000C7F46" w:rsidRPr="001D351D">
        <w:rPr>
          <w:spacing w:val="50"/>
          <w:sz w:val="28"/>
        </w:rPr>
        <w:instrText xml:space="preserve"> TOC \c "Rysunek" </w:instrText>
      </w:r>
      <w:r w:rsidRPr="001D351D">
        <w:rPr>
          <w:spacing w:val="50"/>
          <w:sz w:val="28"/>
        </w:rPr>
        <w:fldChar w:fldCharType="separate"/>
      </w:r>
      <w:r w:rsidR="00A04C1C">
        <w:rPr>
          <w:noProof/>
        </w:rPr>
        <w:t>Rysunek 2</w:t>
      </w:r>
      <w:r w:rsidR="00A04C1C">
        <w:rPr>
          <w:noProof/>
        </w:rPr>
        <w:noBreakHyphen/>
        <w:t>1 Diagram przypadków użycia dla twórcy gry</w:t>
      </w:r>
      <w:r w:rsidR="00A04C1C">
        <w:rPr>
          <w:noProof/>
        </w:rPr>
        <w:tab/>
      </w:r>
      <w:r w:rsidR="00A04C1C">
        <w:rPr>
          <w:noProof/>
        </w:rPr>
        <w:fldChar w:fldCharType="begin"/>
      </w:r>
      <w:r w:rsidR="00A04C1C">
        <w:rPr>
          <w:noProof/>
        </w:rPr>
        <w:instrText xml:space="preserve"> PAGEREF _Toc359529849 \h </w:instrText>
      </w:r>
      <w:r w:rsidR="00A04C1C">
        <w:rPr>
          <w:noProof/>
        </w:rPr>
      </w:r>
      <w:r w:rsidR="00A04C1C">
        <w:rPr>
          <w:noProof/>
        </w:rPr>
        <w:fldChar w:fldCharType="separate"/>
      </w:r>
      <w:r w:rsidR="00A04C1C">
        <w:rPr>
          <w:noProof/>
        </w:rPr>
        <w:t>5</w:t>
      </w:r>
      <w:r w:rsidR="00A04C1C">
        <w:rPr>
          <w:noProof/>
        </w:rPr>
        <w:fldChar w:fldCharType="end"/>
      </w:r>
    </w:p>
    <w:p w:rsidR="00A04C1C" w:rsidRDefault="00A04C1C">
      <w:pPr>
        <w:pStyle w:val="Spisilustracji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Rysunek 2</w:t>
      </w:r>
      <w:r>
        <w:rPr>
          <w:noProof/>
        </w:rPr>
        <w:noBreakHyphen/>
        <w:t>2 Diagram przypadków użycia dla gry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_Toc359529850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22F5B" w:rsidRPr="001D351D" w:rsidRDefault="00B60AAB">
      <w:r w:rsidRPr="001D351D">
        <w:rPr>
          <w:spacing w:val="50"/>
          <w:sz w:val="28"/>
        </w:rPr>
        <w:fldChar w:fldCharType="end"/>
      </w:r>
    </w:p>
    <w:p w:rsidR="00D22F5B" w:rsidRPr="001D351D" w:rsidRDefault="00D22F5B"/>
    <w:p w:rsidR="00AB2C59" w:rsidRPr="009B7004" w:rsidRDefault="0078655C" w:rsidP="009B7004">
      <w:pPr>
        <w:spacing w:before="360" w:after="120"/>
        <w:rPr>
          <w:spacing w:val="50"/>
          <w:sz w:val="28"/>
        </w:rPr>
      </w:pPr>
      <w:r w:rsidRPr="001D351D">
        <w:rPr>
          <w:spacing w:val="50"/>
          <w:sz w:val="28"/>
        </w:rPr>
        <w:t>Tabele</w:t>
      </w:r>
    </w:p>
    <w:p w:rsidR="00AB2C59" w:rsidRPr="001D351D" w:rsidRDefault="00AB2C59">
      <w:r>
        <w:t xml:space="preserve"> </w:t>
      </w:r>
    </w:p>
    <w:sectPr w:rsidR="00AB2C59" w:rsidRPr="001D351D" w:rsidSect="00D22F5B">
      <w:headerReference w:type="first" r:id="rId14"/>
      <w:type w:val="continuous"/>
      <w:pgSz w:w="11906" w:h="16838" w:code="9"/>
      <w:pgMar w:top="1134" w:right="851" w:bottom="1418" w:left="1418" w:header="975" w:footer="737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092" w:rsidRDefault="00AF7092">
      <w:r>
        <w:separator/>
      </w:r>
    </w:p>
  </w:endnote>
  <w:endnote w:type="continuationSeparator" w:id="0">
    <w:p w:rsidR="00AF7092" w:rsidRDefault="00AF7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5640"/>
        <w:tab w:val="right" w:pos="9600"/>
      </w:tabs>
      <w:rPr>
        <w:sz w:val="16"/>
      </w:rPr>
    </w:pPr>
    <w:r>
      <w:rPr>
        <w:rStyle w:val="Numerstrony"/>
        <w:sz w:val="16"/>
      </w:rPr>
      <w:t>Plik: Dokumentacja</w:t>
    </w:r>
    <w:r>
      <w:rPr>
        <w:rStyle w:val="Numerstrony"/>
        <w:sz w:val="16"/>
      </w:rPr>
      <w:tab/>
      <w:t xml:space="preserve"> Wersja: </w:t>
    </w:r>
    <w:r w:rsidR="00B60AAB">
      <w:rPr>
        <w:b/>
        <w:sz w:val="16"/>
      </w:rPr>
      <w:fldChar w:fldCharType="begin"/>
    </w:r>
    <w:r>
      <w:rPr>
        <w:b/>
        <w:sz w:val="16"/>
      </w:rPr>
      <w:instrText xml:space="preserve"> DOCPROPERTY "Release "  </w:instrText>
    </w:r>
    <w:r w:rsidR="00B60AAB">
      <w:rPr>
        <w:b/>
        <w:sz w:val="16"/>
      </w:rPr>
      <w:fldChar w:fldCharType="separate"/>
    </w:r>
    <w:r>
      <w:rPr>
        <w:b/>
        <w:sz w:val="16"/>
      </w:rPr>
      <w:t>0</w:t>
    </w:r>
    <w:r w:rsidR="00B60AAB">
      <w:rPr>
        <w:b/>
        <w:sz w:val="16"/>
      </w:rPr>
      <w:fldChar w:fldCharType="end"/>
    </w:r>
    <w:r>
      <w:rPr>
        <w:b/>
        <w:sz w:val="16"/>
      </w:rPr>
      <w:t>.</w:t>
    </w:r>
    <w:r w:rsidR="00B60AAB">
      <w:rPr>
        <w:b/>
        <w:sz w:val="16"/>
      </w:rPr>
      <w:fldChar w:fldCharType="begin"/>
    </w:r>
    <w:r>
      <w:rPr>
        <w:b/>
        <w:sz w:val="16"/>
      </w:rPr>
      <w:instrText xml:space="preserve"> DOCPROPERTY "Version"  </w:instrText>
    </w:r>
    <w:r w:rsidR="00B60AAB">
      <w:rPr>
        <w:b/>
        <w:sz w:val="16"/>
      </w:rPr>
      <w:fldChar w:fldCharType="separate"/>
    </w:r>
    <w:r>
      <w:rPr>
        <w:b/>
        <w:sz w:val="16"/>
      </w:rPr>
      <w:t>1</w:t>
    </w:r>
    <w:r w:rsidR="00B60AAB">
      <w:rPr>
        <w:b/>
        <w:sz w:val="16"/>
      </w:rPr>
      <w:fldChar w:fldCharType="end"/>
    </w:r>
    <w:r>
      <w:rPr>
        <w:b/>
        <w:sz w:val="16"/>
      </w:rPr>
      <w:t>-</w:t>
    </w:r>
    <w:r w:rsidR="00B60AAB">
      <w:rPr>
        <w:b/>
        <w:sz w:val="16"/>
      </w:rPr>
      <w:fldChar w:fldCharType="begin"/>
    </w:r>
    <w:r>
      <w:rPr>
        <w:b/>
        <w:sz w:val="16"/>
      </w:rPr>
      <w:instrText xml:space="preserve"> DOCPROPERTY "RevisionNumber"  </w:instrText>
    </w:r>
    <w:r w:rsidR="00B60AAB">
      <w:rPr>
        <w:b/>
        <w:sz w:val="16"/>
      </w:rPr>
      <w:fldChar w:fldCharType="separate"/>
    </w:r>
    <w:r>
      <w:rPr>
        <w:b/>
        <w:sz w:val="16"/>
      </w:rPr>
      <w:t>1</w:t>
    </w:r>
    <w:r w:rsidR="00B60AAB">
      <w:rPr>
        <w:b/>
        <w:sz w:val="16"/>
      </w:rPr>
      <w:fldChar w:fldCharType="end"/>
    </w:r>
    <w:r>
      <w:rPr>
        <w:sz w:val="16"/>
      </w:rPr>
      <w:t xml:space="preserve"> z dnia </w:t>
    </w:r>
    <w:r w:rsidR="00B60AAB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SAVEDATE \@ "dd.MM.yyyy" </w:instrText>
    </w:r>
    <w:r w:rsidR="00B60AAB">
      <w:rPr>
        <w:rStyle w:val="Numerstrony"/>
        <w:b/>
        <w:sz w:val="16"/>
      </w:rPr>
      <w:fldChar w:fldCharType="separate"/>
    </w:r>
    <w:r w:rsidR="00026338">
      <w:rPr>
        <w:rStyle w:val="Numerstrony"/>
        <w:b/>
        <w:noProof/>
        <w:sz w:val="16"/>
      </w:rPr>
      <w:t>20.06.2013</w:t>
    </w:r>
    <w:r w:rsidR="00B60AAB">
      <w:rPr>
        <w:rStyle w:val="Numerstrony"/>
        <w:b/>
        <w:sz w:val="16"/>
      </w:rPr>
      <w:fldChar w:fldCharType="end"/>
    </w:r>
    <w:r>
      <w:rPr>
        <w:rStyle w:val="Numerstrony"/>
        <w:b/>
        <w:sz w:val="16"/>
      </w:rPr>
      <w:tab/>
      <w:t xml:space="preserve"> </w:t>
    </w:r>
    <w:r>
      <w:rPr>
        <w:sz w:val="16"/>
      </w:rPr>
      <w:t xml:space="preserve">Stron: </w:t>
    </w:r>
    <w:r w:rsidR="00B60AAB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NUMPAGES </w:instrText>
    </w:r>
    <w:r w:rsidR="00B60AAB">
      <w:rPr>
        <w:rStyle w:val="Numerstrony"/>
        <w:b/>
        <w:sz w:val="16"/>
      </w:rPr>
      <w:fldChar w:fldCharType="separate"/>
    </w:r>
    <w:r w:rsidR="00A04C1C">
      <w:rPr>
        <w:rStyle w:val="Numerstrony"/>
        <w:b/>
        <w:noProof/>
        <w:sz w:val="16"/>
      </w:rPr>
      <w:t>15</w:t>
    </w:r>
    <w:r w:rsidR="00B60AAB">
      <w:rPr>
        <w:rStyle w:val="Numerstrony"/>
        <w:b/>
        <w:sz w:val="16"/>
      </w:rPr>
      <w:fldChar w:fldCharType="end"/>
    </w:r>
    <w:r>
      <w:rPr>
        <w:rStyle w:val="Numerstrony"/>
        <w:b/>
        <w:sz w:val="16"/>
      </w:rPr>
      <w:t xml:space="preserve"> </w:t>
    </w:r>
    <w:r>
      <w:rPr>
        <w:rStyle w:val="Numerstrony"/>
        <w:sz w:val="16"/>
      </w:rPr>
      <w:t xml:space="preserve"> Długość: </w:t>
    </w:r>
    <w:r w:rsidR="00B60AAB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FILESIZE \k </w:instrText>
    </w:r>
    <w:r w:rsidR="00B60AAB">
      <w:rPr>
        <w:rStyle w:val="Numerstrony"/>
        <w:b/>
        <w:sz w:val="16"/>
      </w:rPr>
      <w:fldChar w:fldCharType="separate"/>
    </w:r>
    <w:r>
      <w:rPr>
        <w:rStyle w:val="Numerstrony"/>
        <w:b/>
        <w:noProof/>
        <w:sz w:val="16"/>
      </w:rPr>
      <w:t>307</w:t>
    </w:r>
    <w:r w:rsidR="00B60AAB">
      <w:rPr>
        <w:rStyle w:val="Numerstrony"/>
        <w:b/>
        <w:sz w:val="16"/>
      </w:rPr>
      <w:fldChar w:fldCharType="end"/>
    </w:r>
    <w:r>
      <w:rPr>
        <w:rStyle w:val="Numerstrony"/>
        <w:sz w:val="16"/>
      </w:rPr>
      <w:t xml:space="preserve"> </w:t>
    </w:r>
    <w:proofErr w:type="spellStart"/>
    <w:r>
      <w:rPr>
        <w:rStyle w:val="Numerstrony"/>
        <w:sz w:val="16"/>
      </w:rPr>
      <w:t>kB</w:t>
    </w:r>
    <w:proofErr w:type="spellEnd"/>
    <w:r>
      <w:rPr>
        <w:rStyle w:val="Numerstrony"/>
        <w:b/>
        <w:sz w:val="16"/>
      </w:rPr>
      <w:br/>
    </w:r>
    <w:r>
      <w:rPr>
        <w:sz w:val="16"/>
      </w:rPr>
      <w:t xml:space="preserve">Copyright © </w:t>
    </w:r>
    <w:r w:rsidR="00B60AAB">
      <w:rPr>
        <w:sz w:val="16"/>
      </w:rPr>
      <w:fldChar w:fldCharType="begin"/>
    </w:r>
    <w:r>
      <w:rPr>
        <w:sz w:val="16"/>
      </w:rPr>
      <w:instrText xml:space="preserve"> SAVEDATE \@ " yyyy" </w:instrText>
    </w:r>
    <w:r w:rsidR="00B60AAB">
      <w:rPr>
        <w:sz w:val="16"/>
      </w:rPr>
      <w:fldChar w:fldCharType="separate"/>
    </w:r>
    <w:r w:rsidR="00026338">
      <w:rPr>
        <w:noProof/>
        <w:sz w:val="16"/>
      </w:rPr>
      <w:t xml:space="preserve"> 2013</w:t>
    </w:r>
    <w:r w:rsidR="00B60AAB">
      <w:rPr>
        <w:sz w:val="16"/>
      </w:rPr>
      <w:fldChar w:fldCharType="end"/>
    </w:r>
    <w:r>
      <w:rPr>
        <w:sz w:val="16"/>
      </w:rPr>
      <w:t xml:space="preserve"> Akademia Górniczo-Hutnicza</w:t>
    </w:r>
    <w:r>
      <w:rPr>
        <w:sz w:val="16"/>
      </w:rPr>
      <w:tab/>
    </w:r>
    <w:r>
      <w:rPr>
        <w:sz w:val="16"/>
      </w:rPr>
      <w:tab/>
      <w:t xml:space="preserve">Prowadzenie zajęć: </w:t>
    </w:r>
    <w:r w:rsidR="00B60AAB">
      <w:rPr>
        <w:sz w:val="16"/>
      </w:rPr>
      <w:fldChar w:fldCharType="begin"/>
    </w:r>
    <w:r>
      <w:rPr>
        <w:sz w:val="16"/>
      </w:rPr>
      <w:instrText xml:space="preserve"> DOCPROPERTY "Manager"  \* MERGEFORMAT </w:instrText>
    </w:r>
    <w:r w:rsidR="00B60AAB">
      <w:rPr>
        <w:sz w:val="16"/>
      </w:rPr>
      <w:fldChar w:fldCharType="end"/>
    </w:r>
  </w:p>
  <w:p w:rsidR="00D035EF" w:rsidRDefault="00B60AAB">
    <w:pPr>
      <w:pStyle w:val="Stopka"/>
      <w:tabs>
        <w:tab w:val="clear" w:pos="9072"/>
        <w:tab w:val="right" w:pos="9840"/>
      </w:tabs>
      <w:spacing w:line="240" w:lineRule="auto"/>
      <w:jc w:val="center"/>
      <w:rPr>
        <w:sz w:val="34"/>
      </w:rPr>
    </w:pPr>
    <w:r>
      <w:rPr>
        <w:rStyle w:val="Numerstrony"/>
        <w:rFonts w:ascii="Arial" w:hAnsi="Arial"/>
        <w:sz w:val="30"/>
      </w:rPr>
      <w:fldChar w:fldCharType="begin"/>
    </w:r>
    <w:r w:rsidR="00D035EF">
      <w:rPr>
        <w:rStyle w:val="Numerstrony"/>
        <w:rFonts w:ascii="Arial" w:hAnsi="Arial"/>
        <w:sz w:val="30"/>
      </w:rPr>
      <w:instrText xml:space="preserve"> PAGE </w:instrText>
    </w:r>
    <w:r>
      <w:rPr>
        <w:rStyle w:val="Numerstrony"/>
        <w:rFonts w:ascii="Arial" w:hAnsi="Arial"/>
        <w:sz w:val="30"/>
      </w:rPr>
      <w:fldChar w:fldCharType="separate"/>
    </w:r>
    <w:r w:rsidR="00A04C1C">
      <w:rPr>
        <w:rStyle w:val="Numerstrony"/>
        <w:rFonts w:ascii="Arial" w:hAnsi="Arial"/>
        <w:noProof/>
        <w:sz w:val="30"/>
      </w:rPr>
      <w:t>13</w:t>
    </w:r>
    <w:r>
      <w:rPr>
        <w:rStyle w:val="Numerstrony"/>
        <w:rFonts w:ascii="Arial" w:hAnsi="Arial"/>
        <w:sz w:val="3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jc w:val="center"/>
      <w:rPr>
        <w:sz w:val="40"/>
      </w:rPr>
    </w:pPr>
    <w:r>
      <w:rPr>
        <w:sz w:val="40"/>
      </w:rPr>
      <w:t xml:space="preserve">Wersja </w:t>
    </w:r>
    <w:r w:rsidR="00B60AAB">
      <w:rPr>
        <w:b/>
        <w:sz w:val="40"/>
      </w:rPr>
      <w:fldChar w:fldCharType="begin"/>
    </w:r>
    <w:r>
      <w:rPr>
        <w:b/>
        <w:sz w:val="40"/>
      </w:rPr>
      <w:instrText xml:space="preserve"> DOCPROPERTY "Release "  </w:instrText>
    </w:r>
    <w:r w:rsidR="00B60AAB">
      <w:rPr>
        <w:b/>
        <w:sz w:val="40"/>
      </w:rPr>
      <w:fldChar w:fldCharType="separate"/>
    </w:r>
    <w:r>
      <w:rPr>
        <w:b/>
        <w:sz w:val="40"/>
      </w:rPr>
      <w:t>0</w:t>
    </w:r>
    <w:r w:rsidR="00B60AAB">
      <w:rPr>
        <w:b/>
        <w:sz w:val="40"/>
      </w:rPr>
      <w:fldChar w:fldCharType="end"/>
    </w:r>
    <w:r>
      <w:rPr>
        <w:b/>
        <w:sz w:val="40"/>
      </w:rPr>
      <w:t>.</w:t>
    </w:r>
    <w:r w:rsidR="00B60AAB">
      <w:rPr>
        <w:b/>
        <w:sz w:val="40"/>
      </w:rPr>
      <w:fldChar w:fldCharType="begin"/>
    </w:r>
    <w:r>
      <w:rPr>
        <w:b/>
        <w:sz w:val="40"/>
      </w:rPr>
      <w:instrText xml:space="preserve"> DOCPROPERTY "Version"  </w:instrText>
    </w:r>
    <w:r w:rsidR="00B60AAB">
      <w:rPr>
        <w:b/>
        <w:sz w:val="40"/>
      </w:rPr>
      <w:fldChar w:fldCharType="separate"/>
    </w:r>
    <w:r>
      <w:rPr>
        <w:b/>
        <w:sz w:val="40"/>
      </w:rPr>
      <w:t>1</w:t>
    </w:r>
    <w:r w:rsidR="00B60AAB">
      <w:rPr>
        <w:b/>
        <w:sz w:val="40"/>
      </w:rPr>
      <w:fldChar w:fldCharType="end"/>
    </w:r>
    <w:r>
      <w:rPr>
        <w:b/>
        <w:sz w:val="40"/>
      </w:rPr>
      <w:t>-</w:t>
    </w:r>
    <w:r w:rsidR="00B60AAB">
      <w:rPr>
        <w:b/>
        <w:sz w:val="40"/>
      </w:rPr>
      <w:fldChar w:fldCharType="begin"/>
    </w:r>
    <w:r>
      <w:rPr>
        <w:b/>
        <w:sz w:val="40"/>
      </w:rPr>
      <w:instrText xml:space="preserve"> DOCPROPERTY "RevisionNumber"  </w:instrText>
    </w:r>
    <w:r w:rsidR="00B60AAB">
      <w:rPr>
        <w:b/>
        <w:sz w:val="40"/>
      </w:rPr>
      <w:fldChar w:fldCharType="separate"/>
    </w:r>
    <w:r>
      <w:rPr>
        <w:b/>
        <w:sz w:val="40"/>
      </w:rPr>
      <w:t>9</w:t>
    </w:r>
    <w:r w:rsidR="00B60AAB">
      <w:rPr>
        <w:b/>
        <w:sz w:val="40"/>
      </w:rPr>
      <w:fldChar w:fldCharType="end"/>
    </w:r>
    <w:r>
      <w:rPr>
        <w:b/>
        <w:sz w:val="40"/>
      </w:rPr>
      <w:t xml:space="preserve"> </w:t>
    </w:r>
    <w:r>
      <w:rPr>
        <w:sz w:val="40"/>
      </w:rPr>
      <w:t xml:space="preserve"> z dnia </w:t>
    </w:r>
    <w:r w:rsidR="00B60AAB">
      <w:rPr>
        <w:rStyle w:val="Numerstrony"/>
        <w:b/>
        <w:sz w:val="40"/>
      </w:rPr>
      <w:fldChar w:fldCharType="begin"/>
    </w:r>
    <w:r>
      <w:rPr>
        <w:rStyle w:val="Numerstrony"/>
        <w:b/>
        <w:sz w:val="40"/>
      </w:rPr>
      <w:instrText xml:space="preserve"> SAVEDATE \@ "dd.MM.yyyy" </w:instrText>
    </w:r>
    <w:r w:rsidR="00B60AAB">
      <w:rPr>
        <w:rStyle w:val="Numerstrony"/>
        <w:b/>
        <w:sz w:val="40"/>
      </w:rPr>
      <w:fldChar w:fldCharType="separate"/>
    </w:r>
    <w:r w:rsidR="00026338">
      <w:rPr>
        <w:rStyle w:val="Numerstrony"/>
        <w:b/>
        <w:noProof/>
        <w:sz w:val="40"/>
      </w:rPr>
      <w:t>20.06.2013</w:t>
    </w:r>
    <w:r w:rsidR="00B60AAB">
      <w:rPr>
        <w:rStyle w:val="Numerstrony"/>
        <w:b/>
        <w:sz w:val="40"/>
      </w:rPr>
      <w:fldChar w:fldCharType="end"/>
    </w:r>
  </w:p>
  <w:tbl>
    <w:tblPr>
      <w:tblW w:w="0" w:type="auto"/>
      <w:tblInd w:w="-132" w:type="dxa"/>
      <w:tblLayout w:type="fixed"/>
      <w:tblLook w:val="0000"/>
    </w:tblPr>
    <w:tblGrid>
      <w:gridCol w:w="960"/>
      <w:gridCol w:w="240"/>
      <w:gridCol w:w="3960"/>
      <w:gridCol w:w="1440"/>
      <w:gridCol w:w="1680"/>
      <w:gridCol w:w="1680"/>
    </w:tblGrid>
    <w:tr w:rsidR="00D035EF">
      <w:trPr>
        <w:cantSplit/>
        <w:trHeight w:val="12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</w:p>
      </w:tc>
      <w:tc>
        <w:tcPr>
          <w:tcW w:w="3360" w:type="dxa"/>
          <w:gridSpan w:val="2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i/>
              <w:sz w:val="24"/>
            </w:rPr>
          </w:pPr>
        </w:p>
      </w:tc>
    </w:tr>
    <w:tr w:rsidR="00D035EF">
      <w:trPr>
        <w:cantSplit/>
        <w:trHeight w:val="12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i/>
              <w:sz w:val="24"/>
            </w:rPr>
            <w:t>Kierunek, rok studiów:</w:t>
          </w:r>
        </w:p>
      </w:tc>
      <w:tc>
        <w:tcPr>
          <w:tcW w:w="3360" w:type="dxa"/>
          <w:gridSpan w:val="2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i/>
              <w:sz w:val="24"/>
            </w:rPr>
          </w:pPr>
          <w:r>
            <w:rPr>
              <w:i/>
              <w:sz w:val="24"/>
            </w:rPr>
            <w:t>Grupa (projekt):</w:t>
          </w:r>
        </w:p>
      </w:tc>
    </w:tr>
    <w:tr w:rsidR="00D035EF">
      <w:trPr>
        <w:cantSplit/>
        <w:trHeight w:val="405"/>
      </w:trPr>
      <w:tc>
        <w:tcPr>
          <w:tcW w:w="960" w:type="dxa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</w:p>
      </w:tc>
      <w:tc>
        <w:tcPr>
          <w:tcW w:w="5640" w:type="dxa"/>
          <w:gridSpan w:val="3"/>
          <w:vAlign w:val="bottom"/>
        </w:tcPr>
        <w:p w:rsidR="00D035EF" w:rsidRDefault="00B60AAB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"Company"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>Informatyka, rok III</w:t>
          </w:r>
          <w:r>
            <w:rPr>
              <w:b/>
              <w:sz w:val="28"/>
            </w:rPr>
            <w:fldChar w:fldCharType="end"/>
          </w:r>
        </w:p>
      </w:tc>
      <w:tc>
        <w:tcPr>
          <w:tcW w:w="3360" w:type="dxa"/>
          <w:gridSpan w:val="2"/>
          <w:vMerge w:val="restart"/>
        </w:tcPr>
        <w:p w:rsidR="00D035EF" w:rsidRDefault="00B60AAB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b/>
              <w:sz w:val="96"/>
            </w:rPr>
          </w:pPr>
          <w:r>
            <w:rPr>
              <w:b/>
              <w:sz w:val="96"/>
            </w:rPr>
            <w:fldChar w:fldCharType="begin"/>
          </w:r>
          <w:r w:rsidR="00D035EF">
            <w:rPr>
              <w:b/>
              <w:sz w:val="96"/>
            </w:rPr>
            <w:instrText xml:space="preserve"> DOCPROPERTY "Project"  </w:instrText>
          </w:r>
          <w:r>
            <w:rPr>
              <w:b/>
              <w:sz w:val="96"/>
            </w:rPr>
            <w:fldChar w:fldCharType="separate"/>
          </w:r>
          <w:r w:rsidR="00D035EF">
            <w:rPr>
              <w:b/>
              <w:sz w:val="96"/>
            </w:rPr>
            <w:t xml:space="preserve"> </w:t>
          </w:r>
          <w:r>
            <w:rPr>
              <w:b/>
              <w:sz w:val="96"/>
            </w:rPr>
            <w:fldChar w:fldCharType="end"/>
          </w:r>
        </w:p>
      </w:tc>
    </w:tr>
    <w:tr w:rsidR="00D035EF">
      <w:trPr>
        <w:cantSplit/>
        <w:trHeight w:val="17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  <w:r>
            <w:rPr>
              <w:i/>
              <w:sz w:val="24"/>
            </w:rPr>
            <w:t>Przedmiot:</w:t>
          </w:r>
        </w:p>
      </w:tc>
      <w:tc>
        <w:tcPr>
          <w:tcW w:w="3360" w:type="dxa"/>
          <w:gridSpan w:val="2"/>
          <w:vMerge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b/>
              <w:sz w:val="72"/>
            </w:rPr>
          </w:pPr>
        </w:p>
      </w:tc>
    </w:tr>
    <w:tr w:rsidR="00D035EF">
      <w:trPr>
        <w:cantSplit/>
        <w:trHeight w:val="345"/>
      </w:trPr>
      <w:tc>
        <w:tcPr>
          <w:tcW w:w="960" w:type="dxa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</w:p>
      </w:tc>
      <w:tc>
        <w:tcPr>
          <w:tcW w:w="5640" w:type="dxa"/>
          <w:gridSpan w:val="3"/>
          <w:vAlign w:val="center"/>
        </w:tcPr>
        <w:p w:rsidR="00D035EF" w:rsidRDefault="00B60AAB">
          <w:pPr>
            <w:pStyle w:val="Stopka"/>
            <w:keepLines/>
            <w:widowControl w:val="0"/>
            <w:tabs>
              <w:tab w:val="clear" w:pos="4536"/>
              <w:tab w:val="clear" w:pos="9072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SUBJECT  </w:instrText>
          </w:r>
          <w:r>
            <w:rPr>
              <w:b/>
              <w:sz w:val="28"/>
            </w:rPr>
            <w:fldChar w:fldCharType="end"/>
          </w:r>
        </w:p>
      </w:tc>
      <w:tc>
        <w:tcPr>
          <w:tcW w:w="3360" w:type="dxa"/>
          <w:gridSpan w:val="2"/>
          <w:vMerge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center"/>
            <w:rPr>
              <w:b/>
              <w:i/>
              <w:sz w:val="28"/>
            </w:rPr>
          </w:pPr>
        </w:p>
      </w:tc>
    </w:tr>
    <w:tr w:rsidR="00D035EF">
      <w:trPr>
        <w:cantSplit/>
        <w:trHeight w:val="36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  <w:r>
            <w:rPr>
              <w:i/>
              <w:sz w:val="24"/>
            </w:rPr>
            <w:t>Prowadzący zajęcia</w:t>
          </w:r>
          <w:r>
            <w:rPr>
              <w:sz w:val="24"/>
            </w:rPr>
            <w:t>:</w:t>
          </w:r>
        </w:p>
      </w:tc>
      <w:tc>
        <w:tcPr>
          <w:tcW w:w="1680" w:type="dxa"/>
          <w:vAlign w:val="bottom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24"/>
            </w:rPr>
          </w:pPr>
          <w:r>
            <w:rPr>
              <w:i/>
              <w:sz w:val="24"/>
            </w:rPr>
            <w:t xml:space="preserve">Rok </w:t>
          </w:r>
          <w:proofErr w:type="spellStart"/>
          <w:r>
            <w:rPr>
              <w:i/>
              <w:sz w:val="24"/>
            </w:rPr>
            <w:t>akad</w:t>
          </w:r>
          <w:proofErr w:type="spellEnd"/>
          <w:r>
            <w:rPr>
              <w:i/>
              <w:sz w:val="24"/>
            </w:rPr>
            <w:t>:</w:t>
          </w:r>
        </w:p>
      </w:tc>
      <w:tc>
        <w:tcPr>
          <w:tcW w:w="1680" w:type="dxa"/>
          <w:vAlign w:val="bottom"/>
        </w:tcPr>
        <w:p w:rsidR="00D035EF" w:rsidRDefault="00D035EF" w:rsidP="00D73EC3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line="24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2012/2013</w:t>
          </w:r>
        </w:p>
      </w:tc>
    </w:tr>
    <w:tr w:rsidR="00D035EF">
      <w:trPr>
        <w:cantSplit/>
        <w:trHeight w:val="480"/>
      </w:trPr>
      <w:tc>
        <w:tcPr>
          <w:tcW w:w="960" w:type="dxa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32"/>
            </w:rPr>
          </w:pPr>
        </w:p>
      </w:tc>
      <w:tc>
        <w:tcPr>
          <w:tcW w:w="5640" w:type="dxa"/>
          <w:gridSpan w:val="3"/>
          <w:vAlign w:val="center"/>
        </w:tcPr>
        <w:p w:rsidR="00D035EF" w:rsidRDefault="00B60AAB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"Manager"  </w:instrText>
          </w:r>
          <w:r>
            <w:rPr>
              <w:b/>
              <w:sz w:val="28"/>
            </w:rPr>
            <w:fldChar w:fldCharType="end"/>
          </w:r>
        </w:p>
      </w:tc>
      <w:tc>
        <w:tcPr>
          <w:tcW w:w="1680" w:type="dxa"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i/>
              <w:sz w:val="28"/>
            </w:rPr>
          </w:pPr>
          <w:r>
            <w:rPr>
              <w:i/>
              <w:sz w:val="24"/>
            </w:rPr>
            <w:t>Semestr:</w:t>
          </w:r>
        </w:p>
      </w:tc>
      <w:tc>
        <w:tcPr>
          <w:tcW w:w="1680" w:type="dxa"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letni</w:t>
          </w:r>
        </w:p>
      </w:tc>
    </w:tr>
    <w:tr w:rsidR="00D035EF">
      <w:trPr>
        <w:cantSplit/>
        <w:trHeight w:hRule="exact" w:val="295"/>
      </w:trPr>
      <w:tc>
        <w:tcPr>
          <w:tcW w:w="9960" w:type="dxa"/>
          <w:gridSpan w:val="6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32"/>
            </w:rPr>
          </w:pPr>
        </w:p>
      </w:tc>
    </w:tr>
    <w:tr w:rsidR="00D035EF">
      <w:trPr>
        <w:cantSplit/>
        <w:trHeight w:val="369"/>
      </w:trPr>
      <w:tc>
        <w:tcPr>
          <w:tcW w:w="9960" w:type="dxa"/>
          <w:gridSpan w:val="6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32"/>
            </w:rPr>
          </w:pPr>
          <w:r>
            <w:rPr>
              <w:b/>
              <w:i/>
              <w:sz w:val="32"/>
            </w:rPr>
            <w:t>Zespół autorski:</w:t>
          </w:r>
        </w:p>
      </w:tc>
    </w:tr>
    <w:tr w:rsidR="00D035EF">
      <w:trPr>
        <w:trHeight w:val="358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</w:p>
      </w:tc>
      <w:tc>
        <w:tcPr>
          <w:tcW w:w="3960" w:type="dxa"/>
        </w:tcPr>
        <w:p w:rsidR="00D035EF" w:rsidRDefault="00B60AAB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AUTHOR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noProof/>
              <w:sz w:val="28"/>
            </w:rPr>
            <w:t>Zespół 007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B60AAB">
          <w:pPr>
            <w:pStyle w:val="Stopka"/>
            <w:tabs>
              <w:tab w:val="clear" w:pos="4536"/>
              <w:tab w:val="clear" w:pos="9072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B60AAB">
          <w:pPr>
            <w:pStyle w:val="Stopka"/>
            <w:tabs>
              <w:tab w:val="clear" w:pos="4536"/>
              <w:tab w:val="clear" w:pos="9072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"Author2"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B60AAB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"Contact2"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8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B60AAB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"Author3"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B60AAB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"Contact3"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B60AAB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"Author4"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B60AAB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"Contact4"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</w:p>
      </w:tc>
      <w:tc>
        <w:tcPr>
          <w:tcW w:w="3960" w:type="dxa"/>
        </w:tcPr>
        <w:p w:rsidR="00D035EF" w:rsidRDefault="00B60AAB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"Author5"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B60AAB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"Contact5"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</w:tbl>
  <w:p w:rsidR="00D035EF" w:rsidRDefault="00D035EF">
    <w:pPr>
      <w:pStyle w:val="Stopka"/>
      <w:tabs>
        <w:tab w:val="clear" w:pos="4536"/>
        <w:tab w:val="center" w:pos="4560"/>
      </w:tabs>
      <w:spacing w:before="480"/>
      <w:rPr>
        <w:sz w:val="28"/>
      </w:rPr>
    </w:pPr>
    <w:r>
      <w:rPr>
        <w:sz w:val="28"/>
      </w:rPr>
      <w:tab/>
      <w:t xml:space="preserve">Kraków, </w:t>
    </w:r>
    <w:r w:rsidR="00B60AAB">
      <w:rPr>
        <w:sz w:val="28"/>
      </w:rPr>
      <w:fldChar w:fldCharType="begin"/>
    </w:r>
    <w:r>
      <w:rPr>
        <w:sz w:val="28"/>
      </w:rPr>
      <w:instrText xml:space="preserve"> SAVEDATE \@ "MMMM yyyy" </w:instrText>
    </w:r>
    <w:r w:rsidR="00B60AAB">
      <w:rPr>
        <w:sz w:val="28"/>
      </w:rPr>
      <w:fldChar w:fldCharType="separate"/>
    </w:r>
    <w:r w:rsidR="00026338">
      <w:rPr>
        <w:noProof/>
        <w:sz w:val="28"/>
      </w:rPr>
      <w:t>czerwiec 2013</w:t>
    </w:r>
    <w:r w:rsidR="00B60AAB">
      <w:rPr>
        <w:sz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092" w:rsidRDefault="00AF7092">
      <w:r>
        <w:separator/>
      </w:r>
    </w:p>
  </w:footnote>
  <w:footnote w:type="continuationSeparator" w:id="0">
    <w:p w:rsidR="00AF7092" w:rsidRDefault="00AF70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B60AAB">
    <w:pPr>
      <w:pStyle w:val="Nagwek"/>
      <w:pBdr>
        <w:bottom w:val="single" w:sz="4" w:space="0" w:color="auto"/>
      </w:pBdr>
      <w:tabs>
        <w:tab w:val="clear" w:pos="4536"/>
        <w:tab w:val="clear" w:pos="9072"/>
        <w:tab w:val="left" w:pos="680"/>
        <w:tab w:val="right" w:pos="9720"/>
      </w:tabs>
      <w:jc w:val="left"/>
      <w:rPr>
        <w:b/>
        <w:sz w:val="16"/>
      </w:rPr>
    </w:pPr>
    <w:r>
      <w:rPr>
        <w:b/>
        <w:sz w:val="16"/>
      </w:rPr>
      <w:fldChar w:fldCharType="begin"/>
    </w:r>
    <w:r w:rsidR="00D035EF">
      <w:rPr>
        <w:b/>
        <w:sz w:val="16"/>
      </w:rPr>
      <w:instrText xml:space="preserve"> AUTHOR  </w:instrText>
    </w:r>
    <w:r>
      <w:rPr>
        <w:b/>
        <w:sz w:val="16"/>
      </w:rPr>
      <w:fldChar w:fldCharType="separate"/>
    </w:r>
    <w:r w:rsidR="00D035EF">
      <w:rPr>
        <w:b/>
        <w:noProof/>
        <w:sz w:val="16"/>
      </w:rPr>
      <w:t>Zespół 007</w:t>
    </w:r>
    <w:r>
      <w:rPr>
        <w:b/>
        <w:sz w:val="16"/>
      </w:rPr>
      <w:fldChar w:fldCharType="end"/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Author4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&lt;&gt; " " " i inni" "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Author2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= " " "" ",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"Author2"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>Małgorzata Żabińska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Author3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= " " "" ",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"Author3"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>Czwarty Autor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 w:rsidR="00D035EF">
      <w:rPr>
        <w:b/>
        <w:sz w:val="16"/>
      </w:rPr>
      <w:tab/>
    </w:r>
    <w:r>
      <w:rPr>
        <w:b/>
        <w:i/>
        <w:sz w:val="16"/>
      </w:rPr>
      <w:fldChar w:fldCharType="begin"/>
    </w:r>
    <w:r w:rsidR="00D035EF">
      <w:rPr>
        <w:b/>
        <w:i/>
        <w:sz w:val="16"/>
      </w:rPr>
      <w:instrText xml:space="preserve"> TITLE  </w:instrText>
    </w:r>
    <w:r>
      <w:rPr>
        <w:b/>
        <w:i/>
        <w:sz w:val="16"/>
      </w:rPr>
      <w:fldChar w:fldCharType="end"/>
    </w:r>
  </w:p>
  <w:p w:rsidR="00D035EF" w:rsidRDefault="00D035EF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spacing w:line="240" w:lineRule="atLeast"/>
      <w:jc w:val="center"/>
      <w:outlineLvl w:val="0"/>
      <w:rPr>
        <w:spacing w:val="8"/>
        <w:kern w:val="20"/>
        <w:sz w:val="70"/>
      </w:rPr>
    </w:pPr>
    <w:r>
      <w:rPr>
        <w:spacing w:val="8"/>
        <w:kern w:val="20"/>
        <w:sz w:val="58"/>
      </w:rPr>
      <w:t>AKADEMIA GÓRNICZO-HUTNICZA</w:t>
    </w:r>
  </w:p>
  <w:p w:rsidR="00D035EF" w:rsidRDefault="00D035EF">
    <w:pPr>
      <w:spacing w:before="120" w:line="240" w:lineRule="atLeast"/>
      <w:jc w:val="center"/>
      <w:outlineLvl w:val="0"/>
      <w:rPr>
        <w:spacing w:val="14"/>
        <w:sz w:val="34"/>
      </w:rPr>
    </w:pPr>
    <w:r>
      <w:rPr>
        <w:spacing w:val="14"/>
        <w:sz w:val="34"/>
      </w:rPr>
      <w:t>Wydział Elektrotechniki, Automatyki, Informatyki i Elektroniki</w:t>
    </w:r>
  </w:p>
  <w:p w:rsidR="00D035EF" w:rsidRDefault="00D035EF">
    <w:pPr>
      <w:spacing w:before="240" w:line="240" w:lineRule="atLeast"/>
      <w:jc w:val="center"/>
      <w:rPr>
        <w:sz w:val="176"/>
      </w:rPr>
    </w:pPr>
    <w:r w:rsidRPr="00D22F5B">
      <w:rPr>
        <w:sz w:val="176"/>
      </w:rPr>
      <w:object w:dxaOrig="1496" w:dyaOrig="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8.25pt;height:58.25pt" o:ole="" fillcolor="window">
          <v:imagedata r:id="rId1" o:title=""/>
        </v:shape>
        <o:OLEObject Type="Embed" ProgID="Word.Picture.8" ShapeID="_x0000_i1025" DrawAspect="Content" ObjectID="_1433271696" r:id="rId2"/>
      </w:object>
    </w:r>
  </w:p>
  <w:p w:rsidR="00D035EF" w:rsidRDefault="00D035EF">
    <w:pPr>
      <w:spacing w:before="240" w:line="240" w:lineRule="atLeast"/>
      <w:jc w:val="center"/>
      <w:rPr>
        <w:sz w:val="32"/>
      </w:rPr>
    </w:pPr>
    <w:r>
      <w:rPr>
        <w:sz w:val="32"/>
      </w:rPr>
      <w:t>KATEDRA INFORMATYKI</w:t>
    </w:r>
  </w:p>
  <w:p w:rsidR="00D035EF" w:rsidRPr="00F67799" w:rsidRDefault="00B60AAB" w:rsidP="00F67799">
    <w:pPr>
      <w:spacing w:before="840" w:line="240" w:lineRule="atLeast"/>
      <w:ind w:left="567" w:right="567"/>
      <w:jc w:val="center"/>
      <w:outlineLvl w:val="0"/>
      <w:rPr>
        <w:b/>
        <w:sz w:val="52"/>
      </w:rPr>
    </w:pPr>
    <w:r>
      <w:rPr>
        <w:b/>
        <w:sz w:val="52"/>
      </w:rPr>
      <w:fldChar w:fldCharType="begin"/>
    </w:r>
    <w:r w:rsidR="00D035EF">
      <w:rPr>
        <w:b/>
        <w:sz w:val="52"/>
      </w:rPr>
      <w:instrText xml:space="preserve"> TITLE  </w:instrText>
    </w:r>
    <w:r>
      <w:rPr>
        <w:b/>
        <w:sz w:val="52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spacing w:line="240" w:lineRule="atLeast"/>
      <w:jc w:val="center"/>
      <w:outlineLvl w:val="0"/>
      <w:rPr>
        <w:spacing w:val="8"/>
        <w:kern w:val="20"/>
        <w:sz w:val="70"/>
      </w:rPr>
    </w:pPr>
    <w:r>
      <w:rPr>
        <w:spacing w:val="8"/>
        <w:kern w:val="20"/>
        <w:sz w:val="58"/>
      </w:rPr>
      <w:t>AKADEMIA GÓRNICZO-HUTNICZA</w:t>
    </w:r>
  </w:p>
  <w:p w:rsidR="00D035EF" w:rsidRDefault="00D035EF">
    <w:pPr>
      <w:spacing w:before="120" w:line="240" w:lineRule="atLeast"/>
      <w:jc w:val="center"/>
      <w:outlineLvl w:val="0"/>
      <w:rPr>
        <w:spacing w:val="14"/>
        <w:sz w:val="34"/>
      </w:rPr>
    </w:pPr>
    <w:r>
      <w:rPr>
        <w:spacing w:val="14"/>
        <w:sz w:val="34"/>
      </w:rPr>
      <w:t>Wydział Elektrotechniki, Automatyki, Informatyki i Elektroniki</w:t>
    </w:r>
  </w:p>
  <w:p w:rsidR="00D035EF" w:rsidRDefault="00D035EF">
    <w:pPr>
      <w:spacing w:before="240" w:line="240" w:lineRule="atLeast"/>
      <w:jc w:val="center"/>
      <w:rPr>
        <w:sz w:val="176"/>
      </w:rPr>
    </w:pPr>
    <w:r w:rsidRPr="00D22F5B">
      <w:rPr>
        <w:sz w:val="176"/>
      </w:rPr>
      <w:object w:dxaOrig="1496" w:dyaOrig="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8.25pt;height:58.25pt" o:ole="" fillcolor="window">
          <v:imagedata r:id="rId1" o:title=""/>
        </v:shape>
        <o:OLEObject Type="Embed" ProgID="Word.Picture.8" ShapeID="_x0000_i1026" DrawAspect="Content" ObjectID="_1433271697" r:id="rId2"/>
      </w:object>
    </w:r>
  </w:p>
  <w:p w:rsidR="00D035EF" w:rsidRDefault="00D035EF">
    <w:pPr>
      <w:spacing w:before="240" w:line="240" w:lineRule="atLeast"/>
      <w:jc w:val="center"/>
      <w:rPr>
        <w:sz w:val="32"/>
      </w:rPr>
    </w:pPr>
    <w:r>
      <w:rPr>
        <w:sz w:val="32"/>
      </w:rPr>
      <w:t>KATEDRA INFORMATYKI</w:t>
    </w:r>
  </w:p>
  <w:p w:rsidR="00D035EF" w:rsidRDefault="00B60AAB">
    <w:pPr>
      <w:spacing w:before="840" w:line="240" w:lineRule="atLeast"/>
      <w:ind w:left="567" w:right="567"/>
      <w:jc w:val="center"/>
      <w:outlineLvl w:val="0"/>
      <w:rPr>
        <w:b/>
        <w:sz w:val="52"/>
      </w:rPr>
    </w:pPr>
    <w:r>
      <w:rPr>
        <w:b/>
        <w:sz w:val="52"/>
      </w:rPr>
      <w:fldChar w:fldCharType="begin"/>
    </w:r>
    <w:r w:rsidR="00D035EF">
      <w:rPr>
        <w:b/>
        <w:sz w:val="52"/>
      </w:rPr>
      <w:instrText xml:space="preserve"> TITLE  </w:instrText>
    </w:r>
    <w:r>
      <w:rPr>
        <w:b/>
        <w:sz w:val="52"/>
      </w:rPr>
      <w:fldChar w:fldCharType="separate"/>
    </w:r>
    <w:r w:rsidR="00D035EF">
      <w:rPr>
        <w:b/>
        <w:sz w:val="52"/>
      </w:rPr>
      <w:t xml:space="preserve"> </w:t>
    </w:r>
    <w:r>
      <w:rPr>
        <w:b/>
        <w:sz w:val="52"/>
      </w:rPr>
      <w:fldChar w:fldCharType="end"/>
    </w:r>
  </w:p>
  <w:p w:rsidR="00D035EF" w:rsidRDefault="00B60AAB">
    <w:pPr>
      <w:keepLines/>
      <w:widowControl w:val="0"/>
      <w:spacing w:before="360" w:after="360"/>
      <w:ind w:left="851" w:right="851"/>
      <w:jc w:val="center"/>
      <w:outlineLvl w:val="0"/>
      <w:rPr>
        <w:i/>
        <w:sz w:val="36"/>
      </w:rPr>
    </w:pPr>
    <w:r>
      <w:rPr>
        <w:i/>
        <w:sz w:val="36"/>
      </w:rPr>
      <w:fldChar w:fldCharType="begin"/>
    </w:r>
    <w:r w:rsidR="00D035EF">
      <w:rPr>
        <w:i/>
        <w:sz w:val="36"/>
      </w:rPr>
      <w:instrText xml:space="preserve"> COMMENTS  </w:instrText>
    </w:r>
    <w:r>
      <w:rPr>
        <w:i/>
        <w:sz w:val="36"/>
      </w:rPr>
      <w:fldChar w:fldCharType="separate"/>
    </w:r>
    <w:r w:rsidR="00D035EF">
      <w:rPr>
        <w:i/>
        <w:sz w:val="36"/>
      </w:rPr>
      <w:t>Szablon dokumentu programu MS Word97 wraz z zaleceniami formatowania i przykładami użycia stylów</w:t>
    </w:r>
    <w:r>
      <w:rPr>
        <w:i/>
        <w:sz w:val="3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906F42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BB03E4C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7B40470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80"/>
    <w:multiLevelType w:val="singleLevel"/>
    <w:tmpl w:val="B0A07F10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513A7C6C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91D2D174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FE699BA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BECAF348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6D26425"/>
    <w:multiLevelType w:val="hybridMultilevel"/>
    <w:tmpl w:val="3B323986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>
    <w:nsid w:val="0885163E"/>
    <w:multiLevelType w:val="hybridMultilevel"/>
    <w:tmpl w:val="0C3819AA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0C8610A5"/>
    <w:multiLevelType w:val="hybridMultilevel"/>
    <w:tmpl w:val="842055D6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14006984"/>
    <w:multiLevelType w:val="hybridMultilevel"/>
    <w:tmpl w:val="F752CA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F07EF"/>
    <w:multiLevelType w:val="hybridMultilevel"/>
    <w:tmpl w:val="2D661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660507"/>
    <w:multiLevelType w:val="singleLevel"/>
    <w:tmpl w:val="017C3BF4"/>
    <w:lvl w:ilvl="0">
      <w:start w:val="1"/>
      <w:numFmt w:val="decimal"/>
      <w:pStyle w:val="bibliography"/>
      <w:lvlText w:val=" [%1]"/>
      <w:lvlJc w:val="left"/>
      <w:pPr>
        <w:tabs>
          <w:tab w:val="num" w:pos="454"/>
        </w:tabs>
        <w:ind w:left="454" w:hanging="454"/>
      </w:pPr>
    </w:lvl>
  </w:abstractNum>
  <w:abstractNum w:abstractNumId="14">
    <w:nsid w:val="23216256"/>
    <w:multiLevelType w:val="multilevel"/>
    <w:tmpl w:val="B7D62EA0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lowerRoman"/>
      <w:lvlText w:val="(%6)"/>
      <w:lvlJc w:val="left"/>
      <w:pPr>
        <w:tabs>
          <w:tab w:val="num" w:pos="1531"/>
        </w:tabs>
        <w:ind w:left="1531" w:hanging="1531"/>
      </w:pPr>
    </w:lvl>
    <w:lvl w:ilvl="6">
      <w:start w:val="1"/>
      <w:numFmt w:val="upperLetter"/>
      <w:pStyle w:val="Nagwek7"/>
      <w:suff w:val="space"/>
      <w:lvlText w:val="%7."/>
      <w:lvlJc w:val="left"/>
      <w:pPr>
        <w:ind w:left="1985" w:hanging="284"/>
      </w:pPr>
    </w:lvl>
    <w:lvl w:ilvl="7">
      <w:start w:val="1"/>
      <w:numFmt w:val="decimalZero"/>
      <w:pStyle w:val="Nagwek8"/>
      <w:suff w:val="space"/>
      <w:lvlText w:val="%7%8."/>
      <w:lvlJc w:val="left"/>
      <w:pPr>
        <w:ind w:left="2268" w:hanging="567"/>
      </w:pPr>
    </w:lvl>
    <w:lvl w:ilvl="8">
      <w:start w:val="1"/>
      <w:numFmt w:val="decimal"/>
      <w:pStyle w:val="Nagwek9"/>
      <w:suff w:val="space"/>
      <w:lvlText w:val="%7%8-%9."/>
      <w:lvlJc w:val="left"/>
      <w:pPr>
        <w:ind w:left="2835" w:hanging="1701"/>
      </w:pPr>
    </w:lvl>
  </w:abstractNum>
  <w:abstractNum w:abstractNumId="15">
    <w:nsid w:val="26E02AD6"/>
    <w:multiLevelType w:val="hybridMultilevel"/>
    <w:tmpl w:val="ACBE72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D642C"/>
    <w:multiLevelType w:val="multilevel"/>
    <w:tmpl w:val="80420B6E"/>
    <w:lvl w:ilvl="0">
      <w:start w:val="1"/>
      <w:numFmt w:val="decimal"/>
      <w:pStyle w:val="Nagwek1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Nagwek2"/>
      <w:isLgl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Nagwek3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pStyle w:val="Nagwek4"/>
      <w:lvlText w:val="%1.%2.%3.%4."/>
      <w:lvlJc w:val="left"/>
      <w:pPr>
        <w:tabs>
          <w:tab w:val="num" w:pos="1440"/>
        </w:tabs>
        <w:ind w:left="1134" w:hanging="1134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2E1924CC"/>
    <w:multiLevelType w:val="multilevel"/>
    <w:tmpl w:val="0AF6FBD6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lowerLetter"/>
      <w:pStyle w:val="Nagwek5"/>
      <w:lvlText w:val="%1.%2.%3.%4 %5)"/>
      <w:lvlJc w:val="left"/>
      <w:pPr>
        <w:tabs>
          <w:tab w:val="num" w:pos="1800"/>
        </w:tabs>
        <w:ind w:left="1134" w:hanging="1134"/>
      </w:pPr>
    </w:lvl>
    <w:lvl w:ilvl="5">
      <w:start w:val="1"/>
      <w:numFmt w:val="decimal"/>
      <w:isLgl/>
      <w:lvlText w:val="%1.%2.%3.%4.%5.%6.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307072D6"/>
    <w:multiLevelType w:val="multilevel"/>
    <w:tmpl w:val="C2D2A5A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lowerRoman"/>
      <w:pStyle w:val="Nagwek6"/>
      <w:lvlText w:val="(%6)"/>
      <w:lvlJc w:val="left"/>
      <w:pPr>
        <w:tabs>
          <w:tab w:val="num" w:pos="2214"/>
        </w:tabs>
        <w:ind w:left="1701" w:hanging="567"/>
      </w:pPr>
    </w:lvl>
    <w:lvl w:ilvl="6">
      <w:start w:val="1"/>
      <w:numFmt w:val="upperLetter"/>
      <w:lvlText w:val="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6EA7E31"/>
    <w:multiLevelType w:val="hybridMultilevel"/>
    <w:tmpl w:val="EBE8A2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E1229"/>
    <w:multiLevelType w:val="hybridMultilevel"/>
    <w:tmpl w:val="3A8427F0"/>
    <w:lvl w:ilvl="0" w:tplc="1E9A546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429E5D18"/>
    <w:multiLevelType w:val="singleLevel"/>
    <w:tmpl w:val="A3FC70D6"/>
    <w:lvl w:ilvl="0">
      <w:start w:val="1"/>
      <w:numFmt w:val="none"/>
      <w:pStyle w:val="Podtytu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2">
    <w:nsid w:val="42C249AC"/>
    <w:multiLevelType w:val="hybridMultilevel"/>
    <w:tmpl w:val="E5D0E6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E865C7"/>
    <w:multiLevelType w:val="hybridMultilevel"/>
    <w:tmpl w:val="D4A8DE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967195"/>
    <w:multiLevelType w:val="hybridMultilevel"/>
    <w:tmpl w:val="56D81A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02A29"/>
    <w:multiLevelType w:val="hybridMultilevel"/>
    <w:tmpl w:val="3176DE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DE6141"/>
    <w:multiLevelType w:val="hybridMultilevel"/>
    <w:tmpl w:val="75ACBE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214542"/>
    <w:multiLevelType w:val="hybridMultilevel"/>
    <w:tmpl w:val="8DDC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6A517B"/>
    <w:multiLevelType w:val="hybridMultilevel"/>
    <w:tmpl w:val="4DCAB7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427CB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6186285"/>
    <w:multiLevelType w:val="hybridMultilevel"/>
    <w:tmpl w:val="87FEB330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>
    <w:nsid w:val="796A184E"/>
    <w:multiLevelType w:val="hybridMultilevel"/>
    <w:tmpl w:val="0EB46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11546B"/>
    <w:multiLevelType w:val="hybridMultilevel"/>
    <w:tmpl w:val="6CF448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4"/>
  </w:num>
  <w:num w:numId="10">
    <w:abstractNumId w:val="17"/>
  </w:num>
  <w:num w:numId="11">
    <w:abstractNumId w:val="13"/>
  </w:num>
  <w:num w:numId="12">
    <w:abstractNumId w:val="16"/>
  </w:num>
  <w:num w:numId="13">
    <w:abstractNumId w:val="21"/>
  </w:num>
  <w:num w:numId="14">
    <w:abstractNumId w:val="18"/>
  </w:num>
  <w:num w:numId="15">
    <w:abstractNumId w:val="20"/>
  </w:num>
  <w:num w:numId="16">
    <w:abstractNumId w:val="8"/>
  </w:num>
  <w:num w:numId="17">
    <w:abstractNumId w:val="10"/>
  </w:num>
  <w:num w:numId="18">
    <w:abstractNumId w:val="9"/>
  </w:num>
  <w:num w:numId="19">
    <w:abstractNumId w:val="30"/>
  </w:num>
  <w:num w:numId="20">
    <w:abstractNumId w:val="31"/>
  </w:num>
  <w:num w:numId="21">
    <w:abstractNumId w:val="24"/>
  </w:num>
  <w:num w:numId="22">
    <w:abstractNumId w:val="26"/>
  </w:num>
  <w:num w:numId="23">
    <w:abstractNumId w:val="12"/>
  </w:num>
  <w:num w:numId="24">
    <w:abstractNumId w:val="29"/>
  </w:num>
  <w:num w:numId="25">
    <w:abstractNumId w:val="28"/>
  </w:num>
  <w:num w:numId="26">
    <w:abstractNumId w:val="25"/>
  </w:num>
  <w:num w:numId="27">
    <w:abstractNumId w:val="22"/>
  </w:num>
  <w:num w:numId="28">
    <w:abstractNumId w:val="15"/>
  </w:num>
  <w:num w:numId="29">
    <w:abstractNumId w:val="23"/>
  </w:num>
  <w:num w:numId="30">
    <w:abstractNumId w:val="11"/>
  </w:num>
  <w:num w:numId="31">
    <w:abstractNumId w:val="27"/>
  </w:num>
  <w:num w:numId="32">
    <w:abstractNumId w:val="19"/>
  </w:num>
  <w:num w:numId="33">
    <w:abstractNumId w:val="3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TrueTypeFonts/>
  <w:saveSubsetFonts/>
  <w:activeWritingStyle w:appName="MSWord" w:lang="en-US" w:vendorID="8" w:dllVersion="513" w:checkStyle="1"/>
  <w:proofState w:spelling="clean"/>
  <w:attachedTemplate r:id="rId1"/>
  <w:defaultTabStop w:val="567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3993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655C"/>
    <w:rsid w:val="00003A31"/>
    <w:rsid w:val="000100B5"/>
    <w:rsid w:val="00017DE9"/>
    <w:rsid w:val="00017F07"/>
    <w:rsid w:val="000255F0"/>
    <w:rsid w:val="00026338"/>
    <w:rsid w:val="00027F5F"/>
    <w:rsid w:val="00034550"/>
    <w:rsid w:val="0005061B"/>
    <w:rsid w:val="00055BA1"/>
    <w:rsid w:val="00072A17"/>
    <w:rsid w:val="00075AFF"/>
    <w:rsid w:val="00077B0F"/>
    <w:rsid w:val="00083477"/>
    <w:rsid w:val="000A54E3"/>
    <w:rsid w:val="000A799D"/>
    <w:rsid w:val="000B7D93"/>
    <w:rsid w:val="000C0551"/>
    <w:rsid w:val="000C7F46"/>
    <w:rsid w:val="000D13BC"/>
    <w:rsid w:val="000D4D61"/>
    <w:rsid w:val="000E092D"/>
    <w:rsid w:val="000E218B"/>
    <w:rsid w:val="000F0663"/>
    <w:rsid w:val="0010047F"/>
    <w:rsid w:val="00124621"/>
    <w:rsid w:val="00125FBB"/>
    <w:rsid w:val="00126A61"/>
    <w:rsid w:val="00133A1E"/>
    <w:rsid w:val="00143BFC"/>
    <w:rsid w:val="001445CB"/>
    <w:rsid w:val="00146653"/>
    <w:rsid w:val="00155AF7"/>
    <w:rsid w:val="0015704D"/>
    <w:rsid w:val="0016060F"/>
    <w:rsid w:val="001633DB"/>
    <w:rsid w:val="00164CD2"/>
    <w:rsid w:val="00171283"/>
    <w:rsid w:val="0018389B"/>
    <w:rsid w:val="0018668C"/>
    <w:rsid w:val="00192550"/>
    <w:rsid w:val="001972B8"/>
    <w:rsid w:val="00197A04"/>
    <w:rsid w:val="001A43BC"/>
    <w:rsid w:val="001A5356"/>
    <w:rsid w:val="001A695B"/>
    <w:rsid w:val="001B59FF"/>
    <w:rsid w:val="001C65D9"/>
    <w:rsid w:val="001C7C02"/>
    <w:rsid w:val="001D0E5B"/>
    <w:rsid w:val="001D256E"/>
    <w:rsid w:val="001D351D"/>
    <w:rsid w:val="001D395B"/>
    <w:rsid w:val="001D4457"/>
    <w:rsid w:val="001D4A7F"/>
    <w:rsid w:val="00207B8E"/>
    <w:rsid w:val="002170FB"/>
    <w:rsid w:val="002171D6"/>
    <w:rsid w:val="0022443E"/>
    <w:rsid w:val="002364A7"/>
    <w:rsid w:val="00257E56"/>
    <w:rsid w:val="00271CDD"/>
    <w:rsid w:val="002862B1"/>
    <w:rsid w:val="00293FDB"/>
    <w:rsid w:val="00293FE9"/>
    <w:rsid w:val="002B58AD"/>
    <w:rsid w:val="002C5C1D"/>
    <w:rsid w:val="002D2F95"/>
    <w:rsid w:val="002D4FFC"/>
    <w:rsid w:val="002E0CCC"/>
    <w:rsid w:val="002E16D2"/>
    <w:rsid w:val="002E2805"/>
    <w:rsid w:val="002E334F"/>
    <w:rsid w:val="002E3549"/>
    <w:rsid w:val="002F0991"/>
    <w:rsid w:val="002F5A91"/>
    <w:rsid w:val="00303DB1"/>
    <w:rsid w:val="00315CB8"/>
    <w:rsid w:val="003211A6"/>
    <w:rsid w:val="00323297"/>
    <w:rsid w:val="00335155"/>
    <w:rsid w:val="00341BB5"/>
    <w:rsid w:val="00345FCF"/>
    <w:rsid w:val="00346940"/>
    <w:rsid w:val="003515D2"/>
    <w:rsid w:val="00353C57"/>
    <w:rsid w:val="0036154F"/>
    <w:rsid w:val="00363C36"/>
    <w:rsid w:val="00375C3A"/>
    <w:rsid w:val="00386D56"/>
    <w:rsid w:val="00392970"/>
    <w:rsid w:val="00392F51"/>
    <w:rsid w:val="0039685C"/>
    <w:rsid w:val="003A6112"/>
    <w:rsid w:val="003C3CAE"/>
    <w:rsid w:val="003C6CE6"/>
    <w:rsid w:val="003C7539"/>
    <w:rsid w:val="003E323F"/>
    <w:rsid w:val="003E3391"/>
    <w:rsid w:val="003E4153"/>
    <w:rsid w:val="003E7021"/>
    <w:rsid w:val="003F0673"/>
    <w:rsid w:val="003F69FB"/>
    <w:rsid w:val="00401E0A"/>
    <w:rsid w:val="004044E6"/>
    <w:rsid w:val="004127FF"/>
    <w:rsid w:val="00415030"/>
    <w:rsid w:val="004159AA"/>
    <w:rsid w:val="00416E2E"/>
    <w:rsid w:val="0043071F"/>
    <w:rsid w:val="004326E5"/>
    <w:rsid w:val="00436884"/>
    <w:rsid w:val="00436E68"/>
    <w:rsid w:val="0044649C"/>
    <w:rsid w:val="00450B8C"/>
    <w:rsid w:val="00451709"/>
    <w:rsid w:val="004618D0"/>
    <w:rsid w:val="00466A7E"/>
    <w:rsid w:val="00474BDB"/>
    <w:rsid w:val="004765C1"/>
    <w:rsid w:val="0048028F"/>
    <w:rsid w:val="004812D0"/>
    <w:rsid w:val="00492344"/>
    <w:rsid w:val="004927F0"/>
    <w:rsid w:val="0049402E"/>
    <w:rsid w:val="0049503F"/>
    <w:rsid w:val="004A2ACF"/>
    <w:rsid w:val="004A4457"/>
    <w:rsid w:val="004B2E9A"/>
    <w:rsid w:val="004B7F1B"/>
    <w:rsid w:val="004C2B36"/>
    <w:rsid w:val="004C30FD"/>
    <w:rsid w:val="004D143C"/>
    <w:rsid w:val="004D5566"/>
    <w:rsid w:val="004D7E15"/>
    <w:rsid w:val="004E1022"/>
    <w:rsid w:val="004E576C"/>
    <w:rsid w:val="004F5301"/>
    <w:rsid w:val="004F7C51"/>
    <w:rsid w:val="005040C0"/>
    <w:rsid w:val="0050414F"/>
    <w:rsid w:val="005073C4"/>
    <w:rsid w:val="005119FF"/>
    <w:rsid w:val="005135A6"/>
    <w:rsid w:val="005143EE"/>
    <w:rsid w:val="00522948"/>
    <w:rsid w:val="00531CE6"/>
    <w:rsid w:val="005459FD"/>
    <w:rsid w:val="00547BC4"/>
    <w:rsid w:val="00550AEE"/>
    <w:rsid w:val="0057397A"/>
    <w:rsid w:val="005747A6"/>
    <w:rsid w:val="005769C1"/>
    <w:rsid w:val="005941D4"/>
    <w:rsid w:val="00597F7C"/>
    <w:rsid w:val="005A015A"/>
    <w:rsid w:val="005A3113"/>
    <w:rsid w:val="005A7CFA"/>
    <w:rsid w:val="005B2BCC"/>
    <w:rsid w:val="005B36BE"/>
    <w:rsid w:val="005B6FE6"/>
    <w:rsid w:val="005C6851"/>
    <w:rsid w:val="005D4B3F"/>
    <w:rsid w:val="005D5E96"/>
    <w:rsid w:val="005E5B1E"/>
    <w:rsid w:val="00601BD9"/>
    <w:rsid w:val="00606B9C"/>
    <w:rsid w:val="00612302"/>
    <w:rsid w:val="00613940"/>
    <w:rsid w:val="0061648D"/>
    <w:rsid w:val="006201D1"/>
    <w:rsid w:val="006243DC"/>
    <w:rsid w:val="006315B4"/>
    <w:rsid w:val="00635200"/>
    <w:rsid w:val="00640EDE"/>
    <w:rsid w:val="006462C5"/>
    <w:rsid w:val="00652612"/>
    <w:rsid w:val="00653CD5"/>
    <w:rsid w:val="00663FA7"/>
    <w:rsid w:val="00674389"/>
    <w:rsid w:val="00674A26"/>
    <w:rsid w:val="00675B26"/>
    <w:rsid w:val="00680E16"/>
    <w:rsid w:val="006815F1"/>
    <w:rsid w:val="00686DA9"/>
    <w:rsid w:val="006A739F"/>
    <w:rsid w:val="006D2B79"/>
    <w:rsid w:val="006D3833"/>
    <w:rsid w:val="006E7E92"/>
    <w:rsid w:val="006F1EBF"/>
    <w:rsid w:val="00714CBE"/>
    <w:rsid w:val="007236B5"/>
    <w:rsid w:val="00725090"/>
    <w:rsid w:val="00731E36"/>
    <w:rsid w:val="007336B7"/>
    <w:rsid w:val="00740248"/>
    <w:rsid w:val="00743E49"/>
    <w:rsid w:val="007453D8"/>
    <w:rsid w:val="007466D1"/>
    <w:rsid w:val="0075091B"/>
    <w:rsid w:val="00761874"/>
    <w:rsid w:val="00761BD3"/>
    <w:rsid w:val="00773B5D"/>
    <w:rsid w:val="00776A94"/>
    <w:rsid w:val="00776AD9"/>
    <w:rsid w:val="00776C2E"/>
    <w:rsid w:val="007804A5"/>
    <w:rsid w:val="0078655C"/>
    <w:rsid w:val="007866DB"/>
    <w:rsid w:val="007909A5"/>
    <w:rsid w:val="007B05F2"/>
    <w:rsid w:val="007B1760"/>
    <w:rsid w:val="007B21C4"/>
    <w:rsid w:val="007C0601"/>
    <w:rsid w:val="007D19DD"/>
    <w:rsid w:val="007E3DD3"/>
    <w:rsid w:val="007E6486"/>
    <w:rsid w:val="007F5CB9"/>
    <w:rsid w:val="0080632A"/>
    <w:rsid w:val="008139C1"/>
    <w:rsid w:val="00816251"/>
    <w:rsid w:val="008204B3"/>
    <w:rsid w:val="00823062"/>
    <w:rsid w:val="0083253B"/>
    <w:rsid w:val="0083556A"/>
    <w:rsid w:val="0083589F"/>
    <w:rsid w:val="0084127D"/>
    <w:rsid w:val="008447E7"/>
    <w:rsid w:val="0085575D"/>
    <w:rsid w:val="00856569"/>
    <w:rsid w:val="00865BB6"/>
    <w:rsid w:val="00866AC4"/>
    <w:rsid w:val="0087335A"/>
    <w:rsid w:val="008822FF"/>
    <w:rsid w:val="00893F70"/>
    <w:rsid w:val="008A1F9E"/>
    <w:rsid w:val="008A4A74"/>
    <w:rsid w:val="008A56B8"/>
    <w:rsid w:val="008B60E3"/>
    <w:rsid w:val="008C5062"/>
    <w:rsid w:val="008C536E"/>
    <w:rsid w:val="008E4A0A"/>
    <w:rsid w:val="008F3E0E"/>
    <w:rsid w:val="008F5FB8"/>
    <w:rsid w:val="0090433E"/>
    <w:rsid w:val="00914C8F"/>
    <w:rsid w:val="009279F2"/>
    <w:rsid w:val="00934EF3"/>
    <w:rsid w:val="00937D5B"/>
    <w:rsid w:val="00940BCA"/>
    <w:rsid w:val="009420F8"/>
    <w:rsid w:val="00947438"/>
    <w:rsid w:val="009510CD"/>
    <w:rsid w:val="00951DFF"/>
    <w:rsid w:val="00956560"/>
    <w:rsid w:val="009635DA"/>
    <w:rsid w:val="00965B42"/>
    <w:rsid w:val="00970258"/>
    <w:rsid w:val="00972946"/>
    <w:rsid w:val="00976558"/>
    <w:rsid w:val="00986F19"/>
    <w:rsid w:val="009911D0"/>
    <w:rsid w:val="009916B4"/>
    <w:rsid w:val="009931C9"/>
    <w:rsid w:val="00997DBA"/>
    <w:rsid w:val="009A065E"/>
    <w:rsid w:val="009A15D3"/>
    <w:rsid w:val="009B7004"/>
    <w:rsid w:val="009C5CF8"/>
    <w:rsid w:val="009C686B"/>
    <w:rsid w:val="009D20DB"/>
    <w:rsid w:val="009D3340"/>
    <w:rsid w:val="009D57F1"/>
    <w:rsid w:val="009D631C"/>
    <w:rsid w:val="009E050E"/>
    <w:rsid w:val="009F3E94"/>
    <w:rsid w:val="009F7514"/>
    <w:rsid w:val="00A00E39"/>
    <w:rsid w:val="00A01F01"/>
    <w:rsid w:val="00A0461C"/>
    <w:rsid w:val="00A04C1C"/>
    <w:rsid w:val="00A04DBC"/>
    <w:rsid w:val="00A07086"/>
    <w:rsid w:val="00A123D6"/>
    <w:rsid w:val="00A21BD6"/>
    <w:rsid w:val="00A36043"/>
    <w:rsid w:val="00A43469"/>
    <w:rsid w:val="00A706B6"/>
    <w:rsid w:val="00A74EB9"/>
    <w:rsid w:val="00A82B79"/>
    <w:rsid w:val="00AB1DCA"/>
    <w:rsid w:val="00AB2024"/>
    <w:rsid w:val="00AB2C59"/>
    <w:rsid w:val="00AD4263"/>
    <w:rsid w:val="00AF7092"/>
    <w:rsid w:val="00AF7552"/>
    <w:rsid w:val="00B06B08"/>
    <w:rsid w:val="00B13DD3"/>
    <w:rsid w:val="00B32B05"/>
    <w:rsid w:val="00B37870"/>
    <w:rsid w:val="00B50377"/>
    <w:rsid w:val="00B5105A"/>
    <w:rsid w:val="00B52964"/>
    <w:rsid w:val="00B540B0"/>
    <w:rsid w:val="00B55BBD"/>
    <w:rsid w:val="00B60AAB"/>
    <w:rsid w:val="00B62CEF"/>
    <w:rsid w:val="00B669F2"/>
    <w:rsid w:val="00B76C38"/>
    <w:rsid w:val="00B8239F"/>
    <w:rsid w:val="00B91AD0"/>
    <w:rsid w:val="00BA3371"/>
    <w:rsid w:val="00BA6323"/>
    <w:rsid w:val="00BA6B9F"/>
    <w:rsid w:val="00BB3CC3"/>
    <w:rsid w:val="00BB47F4"/>
    <w:rsid w:val="00BB4BDC"/>
    <w:rsid w:val="00BC34CE"/>
    <w:rsid w:val="00BE18DC"/>
    <w:rsid w:val="00BE60D4"/>
    <w:rsid w:val="00BF55AE"/>
    <w:rsid w:val="00C1024F"/>
    <w:rsid w:val="00C10724"/>
    <w:rsid w:val="00C15169"/>
    <w:rsid w:val="00C27866"/>
    <w:rsid w:val="00C306E3"/>
    <w:rsid w:val="00C319D2"/>
    <w:rsid w:val="00C3516D"/>
    <w:rsid w:val="00C51AA7"/>
    <w:rsid w:val="00C54BFC"/>
    <w:rsid w:val="00C5648A"/>
    <w:rsid w:val="00C57987"/>
    <w:rsid w:val="00C60806"/>
    <w:rsid w:val="00C60B54"/>
    <w:rsid w:val="00C616F8"/>
    <w:rsid w:val="00C70DDD"/>
    <w:rsid w:val="00C71C97"/>
    <w:rsid w:val="00C75AD5"/>
    <w:rsid w:val="00C76CBC"/>
    <w:rsid w:val="00C80979"/>
    <w:rsid w:val="00C85579"/>
    <w:rsid w:val="00C85598"/>
    <w:rsid w:val="00C85E8E"/>
    <w:rsid w:val="00C879E7"/>
    <w:rsid w:val="00C87B11"/>
    <w:rsid w:val="00CB4ECF"/>
    <w:rsid w:val="00CB69DE"/>
    <w:rsid w:val="00CC224C"/>
    <w:rsid w:val="00CC27A2"/>
    <w:rsid w:val="00CC2BCF"/>
    <w:rsid w:val="00CD422D"/>
    <w:rsid w:val="00CD4FED"/>
    <w:rsid w:val="00CD66EF"/>
    <w:rsid w:val="00CD73CD"/>
    <w:rsid w:val="00CE4D9D"/>
    <w:rsid w:val="00CE741F"/>
    <w:rsid w:val="00CF6167"/>
    <w:rsid w:val="00D035EF"/>
    <w:rsid w:val="00D104D7"/>
    <w:rsid w:val="00D148FE"/>
    <w:rsid w:val="00D21C7F"/>
    <w:rsid w:val="00D22F5B"/>
    <w:rsid w:val="00D24873"/>
    <w:rsid w:val="00D325DC"/>
    <w:rsid w:val="00D4791D"/>
    <w:rsid w:val="00D54C4C"/>
    <w:rsid w:val="00D55D75"/>
    <w:rsid w:val="00D66500"/>
    <w:rsid w:val="00D71B35"/>
    <w:rsid w:val="00D73EC3"/>
    <w:rsid w:val="00D75D4F"/>
    <w:rsid w:val="00D77CD8"/>
    <w:rsid w:val="00D84C3B"/>
    <w:rsid w:val="00D85012"/>
    <w:rsid w:val="00D92823"/>
    <w:rsid w:val="00D93B09"/>
    <w:rsid w:val="00D9553C"/>
    <w:rsid w:val="00D96C0D"/>
    <w:rsid w:val="00DC1506"/>
    <w:rsid w:val="00DC2749"/>
    <w:rsid w:val="00DC415B"/>
    <w:rsid w:val="00DD14BA"/>
    <w:rsid w:val="00DD1DEC"/>
    <w:rsid w:val="00DE0019"/>
    <w:rsid w:val="00DE329D"/>
    <w:rsid w:val="00E30520"/>
    <w:rsid w:val="00E32B5A"/>
    <w:rsid w:val="00E35088"/>
    <w:rsid w:val="00E436CE"/>
    <w:rsid w:val="00E51D26"/>
    <w:rsid w:val="00E52915"/>
    <w:rsid w:val="00E53F10"/>
    <w:rsid w:val="00E55950"/>
    <w:rsid w:val="00E561AD"/>
    <w:rsid w:val="00E568B5"/>
    <w:rsid w:val="00E636CC"/>
    <w:rsid w:val="00E67DDB"/>
    <w:rsid w:val="00E738B5"/>
    <w:rsid w:val="00E745C1"/>
    <w:rsid w:val="00E7562B"/>
    <w:rsid w:val="00E77EB4"/>
    <w:rsid w:val="00E803E3"/>
    <w:rsid w:val="00E85BF7"/>
    <w:rsid w:val="00E85EC7"/>
    <w:rsid w:val="00E96DBC"/>
    <w:rsid w:val="00EA5205"/>
    <w:rsid w:val="00EA7C1F"/>
    <w:rsid w:val="00EB07BE"/>
    <w:rsid w:val="00EB43EC"/>
    <w:rsid w:val="00EB5075"/>
    <w:rsid w:val="00EB5F1A"/>
    <w:rsid w:val="00EB7FB4"/>
    <w:rsid w:val="00ED0C78"/>
    <w:rsid w:val="00ED2B3E"/>
    <w:rsid w:val="00ED31CE"/>
    <w:rsid w:val="00ED7012"/>
    <w:rsid w:val="00EE17FA"/>
    <w:rsid w:val="00EF4EA0"/>
    <w:rsid w:val="00EF5199"/>
    <w:rsid w:val="00F03A90"/>
    <w:rsid w:val="00F124F4"/>
    <w:rsid w:val="00F17CBC"/>
    <w:rsid w:val="00F40338"/>
    <w:rsid w:val="00F46C0B"/>
    <w:rsid w:val="00F51931"/>
    <w:rsid w:val="00F52395"/>
    <w:rsid w:val="00F528CF"/>
    <w:rsid w:val="00F57E44"/>
    <w:rsid w:val="00F67799"/>
    <w:rsid w:val="00FA4301"/>
    <w:rsid w:val="00FB104F"/>
    <w:rsid w:val="00FB7AEC"/>
    <w:rsid w:val="00FC1471"/>
    <w:rsid w:val="00FC2E1A"/>
    <w:rsid w:val="00FC38BA"/>
    <w:rsid w:val="00FD094B"/>
    <w:rsid w:val="00FD178A"/>
    <w:rsid w:val="00FE1177"/>
    <w:rsid w:val="00FE23F6"/>
    <w:rsid w:val="00FE3463"/>
    <w:rsid w:val="00FE5914"/>
    <w:rsid w:val="00FF37C2"/>
    <w:rsid w:val="00FF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2F5B"/>
    <w:rPr>
      <w:sz w:val="22"/>
    </w:rPr>
  </w:style>
  <w:style w:type="paragraph" w:styleId="Nagwek1">
    <w:name w:val="heading 1"/>
    <w:next w:val="Tekstpodstawowy"/>
    <w:qFormat/>
    <w:rsid w:val="00D22F5B"/>
    <w:pPr>
      <w:keepNext/>
      <w:keepLines/>
      <w:pageBreakBefore/>
      <w:numPr>
        <w:numId w:val="12"/>
      </w:numPr>
      <w:tabs>
        <w:tab w:val="left" w:pos="851"/>
      </w:tabs>
      <w:suppressAutoHyphens/>
      <w:spacing w:before="360" w:after="600"/>
      <w:outlineLvl w:val="0"/>
    </w:pPr>
    <w:rPr>
      <w:b/>
      <w:noProof/>
      <w:kern w:val="16"/>
      <w:sz w:val="40"/>
    </w:rPr>
  </w:style>
  <w:style w:type="paragraph" w:styleId="Nagwek2">
    <w:name w:val="heading 2"/>
    <w:basedOn w:val="Nagwek1"/>
    <w:next w:val="Tekstpodstawowy"/>
    <w:qFormat/>
    <w:rsid w:val="00D22F5B"/>
    <w:pPr>
      <w:pageBreakBefore w:val="0"/>
      <w:widowControl w:val="0"/>
      <w:numPr>
        <w:ilvl w:val="1"/>
      </w:numPr>
      <w:spacing w:before="240" w:after="180"/>
      <w:outlineLvl w:val="1"/>
    </w:pPr>
    <w:rPr>
      <w:b w:val="0"/>
      <w:noProof w:val="0"/>
      <w:sz w:val="32"/>
    </w:rPr>
  </w:style>
  <w:style w:type="paragraph" w:styleId="Nagwek3">
    <w:name w:val="heading 3"/>
    <w:basedOn w:val="Nagwek2"/>
    <w:next w:val="Tekstpodstawowy"/>
    <w:qFormat/>
    <w:rsid w:val="00D22F5B"/>
    <w:pPr>
      <w:numPr>
        <w:ilvl w:val="2"/>
      </w:numPr>
      <w:spacing w:before="120"/>
      <w:outlineLvl w:val="2"/>
    </w:pPr>
    <w:rPr>
      <w:b/>
      <w:sz w:val="26"/>
    </w:rPr>
  </w:style>
  <w:style w:type="paragraph" w:styleId="Nagwek4">
    <w:name w:val="heading 4"/>
    <w:basedOn w:val="Nagwek3"/>
    <w:next w:val="Tekstpodstawowy"/>
    <w:qFormat/>
    <w:rsid w:val="00D22F5B"/>
    <w:pPr>
      <w:numPr>
        <w:ilvl w:val="3"/>
      </w:numPr>
      <w:tabs>
        <w:tab w:val="left" w:pos="1134"/>
      </w:tabs>
      <w:spacing w:after="0"/>
      <w:outlineLvl w:val="3"/>
    </w:pPr>
    <w:rPr>
      <w:sz w:val="22"/>
    </w:rPr>
  </w:style>
  <w:style w:type="paragraph" w:styleId="Nagwek5">
    <w:name w:val="heading 5"/>
    <w:basedOn w:val="Nagwek4"/>
    <w:next w:val="Tekstpodstawowy"/>
    <w:qFormat/>
    <w:rsid w:val="00D22F5B"/>
    <w:pPr>
      <w:numPr>
        <w:ilvl w:val="4"/>
        <w:numId w:val="10"/>
      </w:numPr>
      <w:tabs>
        <w:tab w:val="clear" w:pos="1800"/>
      </w:tabs>
      <w:outlineLvl w:val="4"/>
    </w:pPr>
  </w:style>
  <w:style w:type="paragraph" w:styleId="Nagwek6">
    <w:name w:val="heading 6"/>
    <w:basedOn w:val="Nagwek5"/>
    <w:next w:val="Normalny"/>
    <w:qFormat/>
    <w:rsid w:val="00D22F5B"/>
    <w:pPr>
      <w:numPr>
        <w:ilvl w:val="5"/>
        <w:numId w:val="14"/>
      </w:numPr>
      <w:tabs>
        <w:tab w:val="clear" w:pos="1134"/>
        <w:tab w:val="left" w:pos="1701"/>
      </w:tabs>
      <w:suppressAutoHyphens w:val="0"/>
      <w:spacing w:before="60" w:after="60"/>
      <w:outlineLvl w:val="5"/>
    </w:pPr>
  </w:style>
  <w:style w:type="paragraph" w:styleId="Nagwek7">
    <w:name w:val="heading 7"/>
    <w:basedOn w:val="Nagwek6"/>
    <w:next w:val="Tekstpodstawowy"/>
    <w:qFormat/>
    <w:rsid w:val="00D22F5B"/>
    <w:pPr>
      <w:numPr>
        <w:ilvl w:val="6"/>
        <w:numId w:val="9"/>
      </w:numPr>
      <w:tabs>
        <w:tab w:val="clear" w:pos="1701"/>
        <w:tab w:val="left" w:pos="1680"/>
      </w:tabs>
      <w:spacing w:before="240"/>
      <w:ind w:left="1134" w:firstLine="0"/>
      <w:outlineLvl w:val="6"/>
    </w:pPr>
    <w:rPr>
      <w:b w:val="0"/>
    </w:rPr>
  </w:style>
  <w:style w:type="paragraph" w:styleId="Nagwek8">
    <w:name w:val="heading 8"/>
    <w:basedOn w:val="Nagwek7"/>
    <w:next w:val="Tekstpodstawowy"/>
    <w:qFormat/>
    <w:rsid w:val="00D22F5B"/>
    <w:pPr>
      <w:numPr>
        <w:ilvl w:val="7"/>
      </w:numPr>
      <w:ind w:left="1134" w:firstLine="0"/>
      <w:outlineLvl w:val="7"/>
    </w:pPr>
  </w:style>
  <w:style w:type="paragraph" w:styleId="Nagwek9">
    <w:name w:val="heading 9"/>
    <w:basedOn w:val="Nagwek8"/>
    <w:next w:val="Tekstpodstawowy"/>
    <w:qFormat/>
    <w:rsid w:val="00D22F5B"/>
    <w:pPr>
      <w:numPr>
        <w:ilvl w:val="8"/>
      </w:numPr>
      <w:tabs>
        <w:tab w:val="left" w:pos="1985"/>
      </w:tabs>
      <w:ind w:left="1134" w:firstLine="0"/>
      <w:outlineLvl w:val="8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rsid w:val="00D22F5B"/>
    <w:pPr>
      <w:tabs>
        <w:tab w:val="center" w:pos="4536"/>
        <w:tab w:val="right" w:pos="9072"/>
      </w:tabs>
      <w:spacing w:line="360" w:lineRule="auto"/>
      <w:jc w:val="both"/>
    </w:pPr>
  </w:style>
  <w:style w:type="paragraph" w:styleId="Stopka">
    <w:name w:val="footer"/>
    <w:basedOn w:val="Normalny"/>
    <w:semiHidden/>
    <w:rsid w:val="00D22F5B"/>
    <w:pPr>
      <w:tabs>
        <w:tab w:val="center" w:pos="4536"/>
        <w:tab w:val="right" w:pos="9072"/>
      </w:tabs>
      <w:spacing w:line="360" w:lineRule="auto"/>
      <w:jc w:val="both"/>
    </w:pPr>
    <w:rPr>
      <w:sz w:val="14"/>
    </w:rPr>
  </w:style>
  <w:style w:type="paragraph" w:styleId="Tekstpodstawowy">
    <w:name w:val="Body Text"/>
    <w:semiHidden/>
    <w:rsid w:val="00D22F5B"/>
    <w:pPr>
      <w:tabs>
        <w:tab w:val="left" w:pos="425"/>
        <w:tab w:val="left" w:pos="4560"/>
      </w:tabs>
      <w:spacing w:line="360" w:lineRule="auto"/>
      <w:jc w:val="both"/>
    </w:pPr>
    <w:rPr>
      <w:sz w:val="22"/>
    </w:rPr>
  </w:style>
  <w:style w:type="paragraph" w:styleId="Tekstprzypisudolnego">
    <w:name w:val="footnote text"/>
    <w:basedOn w:val="Normalny"/>
    <w:semiHidden/>
    <w:rsid w:val="00D22F5B"/>
    <w:pPr>
      <w:spacing w:line="360" w:lineRule="auto"/>
      <w:jc w:val="both"/>
    </w:pPr>
    <w:rPr>
      <w:sz w:val="18"/>
    </w:rPr>
  </w:style>
  <w:style w:type="character" w:styleId="Odwoanieprzypisudolnego">
    <w:name w:val="footnote reference"/>
    <w:basedOn w:val="Domylnaczcionkaakapitu"/>
    <w:semiHidden/>
    <w:rsid w:val="00D22F5B"/>
    <w:rPr>
      <w:b/>
      <w:vertAlign w:val="superscript"/>
    </w:rPr>
  </w:style>
  <w:style w:type="character" w:styleId="Numerstrony">
    <w:name w:val="page number"/>
    <w:basedOn w:val="Domylnaczcionkaakapitu"/>
    <w:semiHidden/>
    <w:rsid w:val="00D22F5B"/>
    <w:rPr>
      <w:rFonts w:ascii="Times New Roman" w:hAnsi="Times New Roman"/>
    </w:rPr>
  </w:style>
  <w:style w:type="paragraph" w:styleId="Legenda">
    <w:name w:val="caption"/>
    <w:basedOn w:val="Normalny"/>
    <w:next w:val="Normalny"/>
    <w:qFormat/>
    <w:rsid w:val="00D22F5B"/>
    <w:pPr>
      <w:keepNext/>
      <w:spacing w:before="240" w:after="180"/>
      <w:ind w:left="2552" w:right="851" w:hanging="1701"/>
      <w:jc w:val="center"/>
    </w:pPr>
    <w:rPr>
      <w:b/>
      <w:sz w:val="26"/>
    </w:rPr>
  </w:style>
  <w:style w:type="paragraph" w:styleId="Spistreci1">
    <w:name w:val="toc 1"/>
    <w:basedOn w:val="Normalny"/>
    <w:next w:val="Normalny"/>
    <w:autoRedefine/>
    <w:uiPriority w:val="39"/>
    <w:rsid w:val="00D22F5B"/>
    <w:pPr>
      <w:tabs>
        <w:tab w:val="left" w:pos="425"/>
        <w:tab w:val="right" w:leader="underscore" w:pos="9060"/>
      </w:tabs>
      <w:spacing w:before="180" w:after="60"/>
      <w:ind w:left="425" w:hanging="425"/>
    </w:pPr>
    <w:rPr>
      <w:b/>
      <w:noProof/>
      <w:sz w:val="20"/>
    </w:rPr>
  </w:style>
  <w:style w:type="paragraph" w:styleId="Spistreci2">
    <w:name w:val="toc 2"/>
    <w:basedOn w:val="Normalny"/>
    <w:next w:val="Normalny"/>
    <w:autoRedefine/>
    <w:uiPriority w:val="39"/>
    <w:rsid w:val="00D22F5B"/>
    <w:pPr>
      <w:tabs>
        <w:tab w:val="left" w:pos="1134"/>
        <w:tab w:val="right" w:leader="underscore" w:pos="9072"/>
      </w:tabs>
      <w:ind w:left="1134" w:right="997" w:hanging="964"/>
    </w:pPr>
    <w:rPr>
      <w:b/>
      <w:noProof/>
      <w:sz w:val="20"/>
    </w:rPr>
  </w:style>
  <w:style w:type="paragraph" w:styleId="Spistreci3">
    <w:name w:val="toc 3"/>
    <w:basedOn w:val="Normalny"/>
    <w:next w:val="Normalny"/>
    <w:autoRedefine/>
    <w:uiPriority w:val="39"/>
    <w:rsid w:val="00D22F5B"/>
    <w:pPr>
      <w:tabs>
        <w:tab w:val="left" w:pos="1304"/>
        <w:tab w:val="right" w:leader="underscore" w:pos="9072"/>
      </w:tabs>
      <w:ind w:left="1304" w:right="998" w:hanging="964"/>
    </w:pPr>
    <w:rPr>
      <w:b/>
      <w:i/>
      <w:noProof/>
      <w:sz w:val="20"/>
    </w:rPr>
  </w:style>
  <w:style w:type="paragraph" w:styleId="Spistreci4">
    <w:name w:val="toc 4"/>
    <w:basedOn w:val="Normalny"/>
    <w:next w:val="Normalny"/>
    <w:autoRedefine/>
    <w:semiHidden/>
    <w:rsid w:val="00D22F5B"/>
    <w:pPr>
      <w:tabs>
        <w:tab w:val="left" w:pos="1474"/>
        <w:tab w:val="right" w:pos="9072"/>
      </w:tabs>
      <w:spacing w:before="60"/>
      <w:ind w:left="1474" w:right="997" w:hanging="964"/>
    </w:pPr>
    <w:rPr>
      <w:noProof/>
      <w:sz w:val="20"/>
    </w:rPr>
  </w:style>
  <w:style w:type="paragraph" w:styleId="Spistreci5">
    <w:name w:val="toc 5"/>
    <w:basedOn w:val="Normalny"/>
    <w:next w:val="Normalny"/>
    <w:autoRedefine/>
    <w:semiHidden/>
    <w:rsid w:val="00D22F5B"/>
    <w:pPr>
      <w:tabs>
        <w:tab w:val="left" w:pos="1985"/>
        <w:tab w:val="right" w:leader="underscore" w:pos="9072"/>
      </w:tabs>
      <w:ind w:left="1985" w:right="998" w:hanging="1134"/>
    </w:pPr>
    <w:rPr>
      <w:noProof/>
      <w:sz w:val="20"/>
    </w:rPr>
  </w:style>
  <w:style w:type="paragraph" w:styleId="Spistreci6">
    <w:name w:val="toc 6"/>
    <w:basedOn w:val="Normalny"/>
    <w:next w:val="Normalny"/>
    <w:autoRedefine/>
    <w:semiHidden/>
    <w:rsid w:val="00D22F5B"/>
    <w:pPr>
      <w:tabs>
        <w:tab w:val="left" w:pos="1474"/>
        <w:tab w:val="left" w:pos="1985"/>
        <w:tab w:val="right" w:leader="underscore" w:pos="9072"/>
      </w:tabs>
      <w:spacing w:before="60"/>
      <w:ind w:left="1985" w:right="998" w:hanging="567"/>
    </w:pPr>
    <w:rPr>
      <w:b/>
      <w:i/>
      <w:noProof/>
      <w:sz w:val="20"/>
    </w:rPr>
  </w:style>
  <w:style w:type="paragraph" w:styleId="Spistreci7">
    <w:name w:val="toc 7"/>
    <w:basedOn w:val="Normalny"/>
    <w:next w:val="Normalny"/>
    <w:autoRedefine/>
    <w:semiHidden/>
    <w:rsid w:val="00D22F5B"/>
    <w:pPr>
      <w:tabs>
        <w:tab w:val="right" w:leader="underscore" w:pos="9072"/>
      </w:tabs>
      <w:ind w:left="2155" w:right="879" w:hanging="170"/>
    </w:pPr>
    <w:rPr>
      <w:noProof/>
      <w:sz w:val="20"/>
    </w:rPr>
  </w:style>
  <w:style w:type="paragraph" w:styleId="Spistreci8">
    <w:name w:val="toc 8"/>
    <w:basedOn w:val="Normalny"/>
    <w:next w:val="Normalny"/>
    <w:autoRedefine/>
    <w:semiHidden/>
    <w:rsid w:val="00D22F5B"/>
    <w:pPr>
      <w:tabs>
        <w:tab w:val="right" w:leader="underscore" w:pos="9120"/>
      </w:tabs>
      <w:ind w:left="2155" w:right="998" w:hanging="170"/>
    </w:pPr>
    <w:rPr>
      <w:i/>
      <w:noProof/>
      <w:sz w:val="20"/>
    </w:rPr>
  </w:style>
  <w:style w:type="paragraph" w:styleId="Spistreci9">
    <w:name w:val="toc 9"/>
    <w:basedOn w:val="Normalny"/>
    <w:next w:val="Normalny"/>
    <w:autoRedefine/>
    <w:semiHidden/>
    <w:rsid w:val="00D22F5B"/>
    <w:pPr>
      <w:tabs>
        <w:tab w:val="right" w:leader="underscore" w:pos="9120"/>
      </w:tabs>
      <w:ind w:left="2155" w:right="998" w:hanging="170"/>
    </w:pPr>
    <w:rPr>
      <w:noProof/>
      <w:sz w:val="20"/>
    </w:rPr>
  </w:style>
  <w:style w:type="character" w:styleId="Hipercze">
    <w:name w:val="Hyperlink"/>
    <w:basedOn w:val="Domylnaczcionkaakapitu"/>
    <w:semiHidden/>
    <w:rsid w:val="00D22F5B"/>
    <w:rPr>
      <w:color w:val="0000FF"/>
      <w:u w:val="single"/>
    </w:rPr>
  </w:style>
  <w:style w:type="paragraph" w:styleId="Tekstkomentarza">
    <w:name w:val="annotation text"/>
    <w:basedOn w:val="Normalny"/>
    <w:semiHidden/>
    <w:rsid w:val="00D22F5B"/>
    <w:rPr>
      <w:sz w:val="20"/>
    </w:rPr>
  </w:style>
  <w:style w:type="character" w:styleId="UyteHipercze">
    <w:name w:val="FollowedHyperlink"/>
    <w:basedOn w:val="Domylnaczcionkaakapitu"/>
    <w:semiHidden/>
    <w:rsid w:val="00D22F5B"/>
    <w:rPr>
      <w:color w:val="800080"/>
      <w:u w:val="single"/>
    </w:rPr>
  </w:style>
  <w:style w:type="paragraph" w:styleId="Tytu">
    <w:name w:val="Title"/>
    <w:basedOn w:val="Normalny"/>
    <w:qFormat/>
    <w:rsid w:val="00D22F5B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styleId="Odwoaniedokomentarza">
    <w:name w:val="annotation reference"/>
    <w:basedOn w:val="Domylnaczcionkaakapitu"/>
    <w:semiHidden/>
    <w:rsid w:val="00D22F5B"/>
    <w:rPr>
      <w:sz w:val="16"/>
    </w:rPr>
  </w:style>
  <w:style w:type="paragraph" w:styleId="Indeks1">
    <w:name w:val="index 1"/>
    <w:basedOn w:val="Normalny"/>
    <w:next w:val="Normalny"/>
    <w:autoRedefine/>
    <w:semiHidden/>
    <w:rsid w:val="00D22F5B"/>
    <w:pPr>
      <w:ind w:left="240" w:hanging="240"/>
    </w:pPr>
  </w:style>
  <w:style w:type="paragraph" w:styleId="Spisilustracji">
    <w:name w:val="table of figures"/>
    <w:basedOn w:val="Normalny"/>
    <w:next w:val="Normalny"/>
    <w:uiPriority w:val="99"/>
    <w:rsid w:val="00D22F5B"/>
    <w:pPr>
      <w:ind w:left="480" w:hanging="480"/>
    </w:pPr>
  </w:style>
  <w:style w:type="paragraph" w:styleId="Indeks2">
    <w:name w:val="index 2"/>
    <w:basedOn w:val="Normalny"/>
    <w:next w:val="Normalny"/>
    <w:autoRedefine/>
    <w:semiHidden/>
    <w:rsid w:val="00D22F5B"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rsid w:val="00D22F5B"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rsid w:val="00D22F5B"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rsid w:val="00D22F5B"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rsid w:val="00D22F5B"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rsid w:val="00D22F5B"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rsid w:val="00D22F5B"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rsid w:val="00D22F5B"/>
    <w:pPr>
      <w:ind w:left="2160" w:hanging="240"/>
    </w:pPr>
  </w:style>
  <w:style w:type="paragraph" w:styleId="Nagwekindeksu">
    <w:name w:val="index heading"/>
    <w:basedOn w:val="Normalny"/>
    <w:next w:val="Indeks1"/>
    <w:semiHidden/>
    <w:rsid w:val="00D22F5B"/>
    <w:pPr>
      <w:spacing w:before="240" w:after="120"/>
      <w:jc w:val="center"/>
    </w:pPr>
    <w:rPr>
      <w:b/>
    </w:rPr>
  </w:style>
  <w:style w:type="paragraph" w:customStyle="1" w:styleId="bibliography">
    <w:name w:val="bibliography"/>
    <w:basedOn w:val="Normalny"/>
    <w:rsid w:val="00D22F5B"/>
    <w:pPr>
      <w:numPr>
        <w:numId w:val="11"/>
      </w:numPr>
      <w:tabs>
        <w:tab w:val="clear" w:pos="454"/>
        <w:tab w:val="left" w:pos="567"/>
      </w:tabs>
      <w:spacing w:after="120"/>
      <w:ind w:left="567" w:hanging="567"/>
    </w:pPr>
  </w:style>
  <w:style w:type="paragraph" w:styleId="Lista">
    <w:name w:val="List"/>
    <w:basedOn w:val="Normalny"/>
    <w:semiHidden/>
    <w:rsid w:val="00D22F5B"/>
    <w:pPr>
      <w:ind w:left="283" w:hanging="283"/>
    </w:pPr>
    <w:rPr>
      <w:sz w:val="20"/>
      <w:lang w:val="en-US" w:eastAsia="en-US"/>
    </w:rPr>
  </w:style>
  <w:style w:type="paragraph" w:styleId="Lista2">
    <w:name w:val="List 2"/>
    <w:basedOn w:val="Normalny"/>
    <w:semiHidden/>
    <w:rsid w:val="00D22F5B"/>
    <w:pPr>
      <w:ind w:left="566" w:hanging="283"/>
    </w:pPr>
  </w:style>
  <w:style w:type="paragraph" w:styleId="Tekstblokowy">
    <w:name w:val="Block Text"/>
    <w:basedOn w:val="Normalny"/>
    <w:semiHidden/>
    <w:rsid w:val="00D22F5B"/>
    <w:pPr>
      <w:spacing w:after="120"/>
      <w:ind w:left="1440" w:right="1440"/>
    </w:pPr>
  </w:style>
  <w:style w:type="paragraph" w:styleId="Zwrotpoegnalny">
    <w:name w:val="Closing"/>
    <w:basedOn w:val="Normalny"/>
    <w:semiHidden/>
    <w:rsid w:val="00D22F5B"/>
    <w:pPr>
      <w:ind w:left="4252"/>
    </w:pPr>
  </w:style>
  <w:style w:type="paragraph" w:styleId="Podtytu">
    <w:name w:val="Subtitle"/>
    <w:basedOn w:val="Normalny"/>
    <w:qFormat/>
    <w:rsid w:val="00D22F5B"/>
    <w:pPr>
      <w:numPr>
        <w:numId w:val="13"/>
      </w:numPr>
      <w:spacing w:before="480" w:after="120"/>
      <w:outlineLvl w:val="1"/>
    </w:pPr>
    <w:rPr>
      <w:b/>
      <w:sz w:val="36"/>
    </w:rPr>
  </w:style>
  <w:style w:type="paragraph" w:styleId="Lista3">
    <w:name w:val="List 3"/>
    <w:basedOn w:val="Normalny"/>
    <w:semiHidden/>
    <w:rsid w:val="00D22F5B"/>
    <w:pPr>
      <w:ind w:left="849" w:hanging="283"/>
    </w:pPr>
  </w:style>
  <w:style w:type="paragraph" w:styleId="Listapunktowana3">
    <w:name w:val="List Bullet 3"/>
    <w:basedOn w:val="Normalny"/>
    <w:autoRedefine/>
    <w:semiHidden/>
    <w:rsid w:val="00D22F5B"/>
    <w:pPr>
      <w:numPr>
        <w:numId w:val="6"/>
      </w:numPr>
    </w:pPr>
  </w:style>
  <w:style w:type="paragraph" w:styleId="Lista-kontynuacja">
    <w:name w:val="List Continue"/>
    <w:basedOn w:val="Normalny"/>
    <w:semiHidden/>
    <w:rsid w:val="00D22F5B"/>
    <w:pPr>
      <w:spacing w:after="120"/>
      <w:ind w:left="283"/>
    </w:pPr>
  </w:style>
  <w:style w:type="paragraph" w:styleId="Lista-kontynuacja2">
    <w:name w:val="List Continue 2"/>
    <w:basedOn w:val="Normalny"/>
    <w:semiHidden/>
    <w:rsid w:val="00D22F5B"/>
    <w:pPr>
      <w:spacing w:after="120"/>
      <w:ind w:left="566"/>
    </w:pPr>
  </w:style>
  <w:style w:type="paragraph" w:styleId="Lista-kontynuacja3">
    <w:name w:val="List Continue 3"/>
    <w:basedOn w:val="Normalny"/>
    <w:semiHidden/>
    <w:rsid w:val="00D22F5B"/>
    <w:pPr>
      <w:spacing w:after="120"/>
      <w:ind w:left="849"/>
    </w:pPr>
  </w:style>
  <w:style w:type="paragraph" w:styleId="Tekstpodstawowywcity">
    <w:name w:val="Body Text Indent"/>
    <w:basedOn w:val="Normalny"/>
    <w:semiHidden/>
    <w:rsid w:val="00D22F5B"/>
    <w:pPr>
      <w:spacing w:after="120"/>
      <w:ind w:left="283"/>
    </w:pPr>
  </w:style>
  <w:style w:type="paragraph" w:styleId="Plandokumentu">
    <w:name w:val="Document Map"/>
    <w:basedOn w:val="Normalny"/>
    <w:semiHidden/>
    <w:rsid w:val="00D22F5B"/>
    <w:pPr>
      <w:shd w:val="clear" w:color="auto" w:fill="000080"/>
    </w:pPr>
    <w:rPr>
      <w:rFonts w:ascii="Tahoma" w:hAnsi="Tahoma"/>
    </w:rPr>
  </w:style>
  <w:style w:type="paragraph" w:styleId="Listanumerowana4">
    <w:name w:val="List Number 4"/>
    <w:basedOn w:val="Normalny"/>
    <w:semiHidden/>
    <w:rsid w:val="00D22F5B"/>
    <w:pPr>
      <w:numPr>
        <w:numId w:val="3"/>
      </w:numPr>
    </w:pPr>
  </w:style>
  <w:style w:type="paragraph" w:styleId="Nagwekwykazurde">
    <w:name w:val="toa heading"/>
    <w:basedOn w:val="Normalny"/>
    <w:next w:val="Normalny"/>
    <w:semiHidden/>
    <w:rsid w:val="00D22F5B"/>
    <w:pPr>
      <w:spacing w:before="120"/>
    </w:pPr>
    <w:rPr>
      <w:rFonts w:ascii="Arial" w:hAnsi="Arial"/>
      <w:b/>
      <w:sz w:val="24"/>
    </w:rPr>
  </w:style>
  <w:style w:type="paragraph" w:styleId="Listanumerowana">
    <w:name w:val="List Number"/>
    <w:basedOn w:val="Normalny"/>
    <w:semiHidden/>
    <w:rsid w:val="00D22F5B"/>
    <w:pPr>
      <w:ind w:left="283" w:hanging="283"/>
    </w:pPr>
    <w:rPr>
      <w:sz w:val="20"/>
      <w:lang w:val="en-US" w:eastAsia="en-US"/>
    </w:rPr>
  </w:style>
  <w:style w:type="paragraph" w:styleId="Listanumerowana2">
    <w:name w:val="List Number 2"/>
    <w:basedOn w:val="Normalny"/>
    <w:semiHidden/>
    <w:rsid w:val="00D22F5B"/>
    <w:pPr>
      <w:ind w:left="566" w:hanging="283"/>
    </w:pPr>
    <w:rPr>
      <w:sz w:val="20"/>
      <w:lang w:val="en-US" w:eastAsia="en-US"/>
    </w:rPr>
  </w:style>
  <w:style w:type="paragraph" w:styleId="Listapunktowana">
    <w:name w:val="List Bullet"/>
    <w:basedOn w:val="Normalny"/>
    <w:autoRedefine/>
    <w:semiHidden/>
    <w:rsid w:val="00D22F5B"/>
    <w:pPr>
      <w:numPr>
        <w:numId w:val="4"/>
      </w:numPr>
    </w:pPr>
  </w:style>
  <w:style w:type="paragraph" w:styleId="Listapunktowana2">
    <w:name w:val="List Bullet 2"/>
    <w:basedOn w:val="Normalny"/>
    <w:autoRedefine/>
    <w:semiHidden/>
    <w:rsid w:val="00D22F5B"/>
    <w:pPr>
      <w:numPr>
        <w:numId w:val="5"/>
      </w:numPr>
    </w:pPr>
  </w:style>
  <w:style w:type="paragraph" w:styleId="Listapunktowana4">
    <w:name w:val="List Bullet 4"/>
    <w:basedOn w:val="Normalny"/>
    <w:autoRedefine/>
    <w:semiHidden/>
    <w:rsid w:val="00D22F5B"/>
    <w:pPr>
      <w:numPr>
        <w:numId w:val="7"/>
      </w:numPr>
    </w:pPr>
  </w:style>
  <w:style w:type="paragraph" w:styleId="Listapunktowana5">
    <w:name w:val="List Bullet 5"/>
    <w:basedOn w:val="Normalny"/>
    <w:autoRedefine/>
    <w:semiHidden/>
    <w:rsid w:val="00D22F5B"/>
    <w:pPr>
      <w:numPr>
        <w:numId w:val="8"/>
      </w:numPr>
    </w:pPr>
  </w:style>
  <w:style w:type="paragraph" w:styleId="Lista-kontynuacja4">
    <w:name w:val="List Continue 4"/>
    <w:basedOn w:val="Normalny"/>
    <w:semiHidden/>
    <w:rsid w:val="00D22F5B"/>
    <w:pPr>
      <w:spacing w:after="120"/>
      <w:ind w:left="1132"/>
    </w:pPr>
  </w:style>
  <w:style w:type="paragraph" w:styleId="Lista-kontynuacja5">
    <w:name w:val="List Continue 5"/>
    <w:basedOn w:val="Normalny"/>
    <w:semiHidden/>
    <w:rsid w:val="00D22F5B"/>
    <w:pPr>
      <w:spacing w:after="120"/>
      <w:ind w:left="1415"/>
    </w:pPr>
  </w:style>
  <w:style w:type="paragraph" w:styleId="Listanumerowana3">
    <w:name w:val="List Number 3"/>
    <w:basedOn w:val="Normalny"/>
    <w:semiHidden/>
    <w:rsid w:val="00D22F5B"/>
    <w:pPr>
      <w:numPr>
        <w:numId w:val="2"/>
      </w:numPr>
    </w:pPr>
  </w:style>
  <w:style w:type="paragraph" w:styleId="Listanumerowana5">
    <w:name w:val="List Number 5"/>
    <w:basedOn w:val="Normalny"/>
    <w:semiHidden/>
    <w:rsid w:val="00D22F5B"/>
    <w:pPr>
      <w:numPr>
        <w:numId w:val="1"/>
      </w:numPr>
    </w:pPr>
  </w:style>
  <w:style w:type="paragraph" w:styleId="Lista4">
    <w:name w:val="List 4"/>
    <w:basedOn w:val="Normalny"/>
    <w:semiHidden/>
    <w:rsid w:val="00D22F5B"/>
    <w:pPr>
      <w:ind w:left="1132" w:hanging="283"/>
    </w:pPr>
  </w:style>
  <w:style w:type="paragraph" w:styleId="Lista5">
    <w:name w:val="List 5"/>
    <w:basedOn w:val="Normalny"/>
    <w:semiHidden/>
    <w:rsid w:val="00D22F5B"/>
    <w:pPr>
      <w:ind w:left="1415" w:hanging="283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7128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128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3556A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776AD9"/>
  </w:style>
  <w:style w:type="character" w:styleId="HTML-kod">
    <w:name w:val="HTML Code"/>
    <w:basedOn w:val="Domylnaczcionkaakapitu"/>
    <w:uiPriority w:val="99"/>
    <w:semiHidden/>
    <w:unhideWhenUsed/>
    <w:rsid w:val="00776A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0d171\Desktop\RedagowanieDokProj\RedagowanieDokProj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490CE8-C758-479E-A2E3-BF46306E3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RedagowanieDokProj.dot</Template>
  <TotalTime>2015</TotalTime>
  <Pages>15</Pages>
  <Words>1296</Words>
  <Characters>7777</Characters>
  <Application>Microsoft Office Word</Application>
  <DocSecurity>0</DocSecurity>
  <Lines>64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Informatyka, rok III</Company>
  <LinksUpToDate>false</LinksUpToDate>
  <CharactersWithSpaces>9055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Zespół 007</dc:creator>
  <dc:description/>
  <cp:lastModifiedBy>d00d171</cp:lastModifiedBy>
  <cp:revision>413</cp:revision>
  <cp:lastPrinted>2000-11-19T13:19:00Z</cp:lastPrinted>
  <dcterms:created xsi:type="dcterms:W3CDTF">2013-04-11T16:51:00Z</dcterms:created>
  <dcterms:modified xsi:type="dcterms:W3CDTF">2013-06-20T20:15:00Z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 ">
    <vt:i4>0</vt:i4>
  </property>
  <property fmtid="{D5CDD505-2E9C-101B-9397-08002B2CF9AE}" pid="3" name="Version">
    <vt:i4>1</vt:i4>
  </property>
  <property fmtid="{D5CDD505-2E9C-101B-9397-08002B2CF9AE}" pid="4" name="Author2">
    <vt:lpwstr> </vt:lpwstr>
  </property>
  <property fmtid="{D5CDD505-2E9C-101B-9397-08002B2CF9AE}" pid="5" name="Author3">
    <vt:lpwstr> </vt:lpwstr>
  </property>
  <property fmtid="{D5CDD505-2E9C-101B-9397-08002B2CF9AE}" pid="6" name="Author4">
    <vt:lpwstr> </vt:lpwstr>
  </property>
  <property fmtid="{D5CDD505-2E9C-101B-9397-08002B2CF9AE}" pid="7" name="Contact">
    <vt:lpwstr> </vt:lpwstr>
  </property>
  <property fmtid="{D5CDD505-2E9C-101B-9397-08002B2CF9AE}" pid="8" name="Contact2">
    <vt:lpwstr> </vt:lpwstr>
  </property>
  <property fmtid="{D5CDD505-2E9C-101B-9397-08002B2CF9AE}" pid="9" name="Contact3">
    <vt:lpwstr> </vt:lpwstr>
  </property>
  <property fmtid="{D5CDD505-2E9C-101B-9397-08002B2CF9AE}" pid="10" name="Contact4">
    <vt:lpwstr> </vt:lpwstr>
  </property>
  <property fmtid="{D5CDD505-2E9C-101B-9397-08002B2CF9AE}" pid="11" name="Author5">
    <vt:lpwstr> </vt:lpwstr>
  </property>
  <property fmtid="{D5CDD505-2E9C-101B-9397-08002B2CF9AE}" pid="12" name="Contact5">
    <vt:lpwstr> </vt:lpwstr>
  </property>
  <property fmtid="{D5CDD505-2E9C-101B-9397-08002B2CF9AE}" pid="13" name="Project">
    <vt:lpwstr> </vt:lpwstr>
  </property>
  <property fmtid="{D5CDD505-2E9C-101B-9397-08002B2CF9AE}" pid="14" name="Document number">
    <vt:lpwstr> </vt:lpwstr>
  </property>
</Properties>
</file>