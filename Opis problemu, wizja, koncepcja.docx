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8E6A9E" w:rsidP="00A61261">
      <w:pPr>
        <w:tabs>
          <w:tab w:val="center" w:pos="4818"/>
        </w:tabs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Opis problemu i wizja systemu</w:t>
      </w:r>
    </w:p>
    <w:p w:rsidR="00D22F5B" w:rsidRPr="001D351D" w:rsidRDefault="004326E5" w:rsidP="00A61261">
      <w:pPr>
        <w:tabs>
          <w:tab w:val="center" w:pos="4818"/>
        </w:tabs>
        <w:spacing w:line="360" w:lineRule="auto"/>
        <w:jc w:val="center"/>
      </w:pPr>
      <w:r>
        <w:rPr>
          <w:sz w:val="56"/>
          <w:szCs w:val="56"/>
        </w:rPr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 w:rsidP="00A61261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 w:line="360" w:lineRule="auto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ED510B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ED510B" w:rsidRPr="001D351D">
        <w:rPr>
          <w:b/>
          <w:i/>
          <w:sz w:val="24"/>
        </w:rPr>
        <w:fldChar w:fldCharType="separate"/>
      </w:r>
      <w:r w:rsidR="00807113">
        <w:rPr>
          <w:b/>
          <w:i/>
          <w:noProof/>
          <w:sz w:val="24"/>
        </w:rPr>
        <w:t>2013</w:t>
      </w:r>
      <w:r w:rsidR="00ED510B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 w:rsidP="00A61261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0633BD" w:rsidRDefault="00ED510B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D510B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ED510B">
        <w:rPr>
          <w:b w:val="0"/>
          <w:noProof w:val="0"/>
          <w:sz w:val="24"/>
        </w:rPr>
        <w:fldChar w:fldCharType="separate"/>
      </w:r>
      <w:r w:rsidR="000633BD">
        <w:t>1.</w:t>
      </w:r>
      <w:r w:rsidR="000633BD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0633BD">
        <w:t>Zakres dokumentu</w:t>
      </w:r>
      <w:r w:rsidR="000633BD">
        <w:tab/>
      </w:r>
      <w:r w:rsidR="000633BD">
        <w:fldChar w:fldCharType="begin"/>
      </w:r>
      <w:r w:rsidR="000633BD">
        <w:instrText xml:space="preserve"> PAGEREF _Toc364886018 \h </w:instrText>
      </w:r>
      <w:r w:rsidR="000633BD">
        <w:fldChar w:fldCharType="separate"/>
      </w:r>
      <w:r w:rsidR="000633BD">
        <w:t>4</w:t>
      </w:r>
      <w:r w:rsidR="000633BD">
        <w:fldChar w:fldCharType="end"/>
      </w:r>
    </w:p>
    <w:p w:rsidR="000633BD" w:rsidRDefault="000633BD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Analiza problemu</w:t>
      </w:r>
      <w:r>
        <w:tab/>
      </w:r>
      <w:r>
        <w:fldChar w:fldCharType="begin"/>
      </w:r>
      <w:r>
        <w:instrText xml:space="preserve"> PAGEREF _Toc364886019 \h </w:instrText>
      </w:r>
      <w:r>
        <w:fldChar w:fldCharType="separate"/>
      </w:r>
      <w:r>
        <w:t>5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Opis problemu</w:t>
      </w:r>
      <w:r>
        <w:tab/>
      </w:r>
      <w:r>
        <w:fldChar w:fldCharType="begin"/>
      </w:r>
      <w:r>
        <w:instrText xml:space="preserve"> PAGEREF _Toc364886020 \h </w:instrText>
      </w:r>
      <w:r>
        <w:fldChar w:fldCharType="separate"/>
      </w:r>
      <w:r>
        <w:t>5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Rozpoznanie problemu na przykładach</w:t>
      </w:r>
      <w:r>
        <w:tab/>
      </w:r>
      <w:r>
        <w:fldChar w:fldCharType="begin"/>
      </w:r>
      <w:r>
        <w:instrText xml:space="preserve"> PAGEREF _Toc364886021 \h </w:instrText>
      </w:r>
      <w:r>
        <w:fldChar w:fldCharType="separate"/>
      </w:r>
      <w:r>
        <w:t>5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2.2.1.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Monopoly</w:t>
      </w:r>
      <w:r>
        <w:tab/>
      </w:r>
      <w:r>
        <w:fldChar w:fldCharType="begin"/>
      </w:r>
      <w:r>
        <w:instrText xml:space="preserve"> PAGEREF _Toc364886022 \h </w:instrText>
      </w:r>
      <w:r>
        <w:fldChar w:fldCharType="separate"/>
      </w:r>
      <w:r>
        <w:t>5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2.2.2.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Grzybobranie</w:t>
      </w:r>
      <w:r>
        <w:tab/>
      </w:r>
      <w:r>
        <w:fldChar w:fldCharType="begin"/>
      </w:r>
      <w:r>
        <w:instrText xml:space="preserve"> PAGEREF _Toc364886023 \h </w:instrText>
      </w:r>
      <w:r>
        <w:fldChar w:fldCharType="separate"/>
      </w:r>
      <w:r>
        <w:t>6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2.2.3.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Pędzące Żółwie – Wyścig do Sałaty</w:t>
      </w:r>
      <w:r>
        <w:tab/>
      </w:r>
      <w:r>
        <w:fldChar w:fldCharType="begin"/>
      </w:r>
      <w:r>
        <w:instrText xml:space="preserve"> PAGEREF _Toc364886024 \h </w:instrText>
      </w:r>
      <w:r>
        <w:fldChar w:fldCharType="separate"/>
      </w:r>
      <w:r>
        <w:t>6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2.2.4.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Chińczyk</w:t>
      </w:r>
      <w:r>
        <w:tab/>
      </w:r>
      <w:r>
        <w:fldChar w:fldCharType="begin"/>
      </w:r>
      <w:r>
        <w:instrText xml:space="preserve"> PAGEREF _Toc364886025 \h </w:instrText>
      </w:r>
      <w:r>
        <w:fldChar w:fldCharType="separate"/>
      </w:r>
      <w:r>
        <w:t>7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2.2.5.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Podsumowanie</w:t>
      </w:r>
      <w:r>
        <w:tab/>
      </w:r>
      <w:r>
        <w:fldChar w:fldCharType="begin"/>
      </w:r>
      <w:r>
        <w:instrText xml:space="preserve"> PAGEREF _Toc364886026 \h </w:instrText>
      </w:r>
      <w:r>
        <w:fldChar w:fldCharType="separate"/>
      </w:r>
      <w:r>
        <w:t>8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Finalne sformułowanie problemu</w:t>
      </w:r>
      <w:r>
        <w:tab/>
      </w:r>
      <w:r>
        <w:fldChar w:fldCharType="begin"/>
      </w:r>
      <w:r>
        <w:instrText xml:space="preserve"> PAGEREF _Toc364886027 \h </w:instrText>
      </w:r>
      <w:r>
        <w:fldChar w:fldCharType="separate"/>
      </w:r>
      <w:r>
        <w:t>9</w:t>
      </w:r>
      <w:r>
        <w:fldChar w:fldCharType="end"/>
      </w:r>
    </w:p>
    <w:p w:rsidR="000633BD" w:rsidRDefault="000633BD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Wizja systemu</w:t>
      </w:r>
      <w:r>
        <w:tab/>
      </w:r>
      <w:r>
        <w:fldChar w:fldCharType="begin"/>
      </w:r>
      <w:r>
        <w:instrText xml:space="preserve"> PAGEREF _Toc364886028 \h </w:instrText>
      </w:r>
      <w:r>
        <w:fldChar w:fldCharType="separate"/>
      </w:r>
      <w:r>
        <w:t>11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Tworzenie logiki gry</w:t>
      </w:r>
      <w:r>
        <w:tab/>
      </w:r>
      <w:r>
        <w:fldChar w:fldCharType="begin"/>
      </w:r>
      <w:r>
        <w:instrText xml:space="preserve"> PAGEREF _Toc364886029 \h </w:instrText>
      </w:r>
      <w:r>
        <w:fldChar w:fldCharType="separate"/>
      </w:r>
      <w:r>
        <w:t>11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Komunikacja między graczami</w:t>
      </w:r>
      <w:r>
        <w:tab/>
      </w:r>
      <w:r>
        <w:fldChar w:fldCharType="begin"/>
      </w:r>
      <w:r>
        <w:instrText xml:space="preserve"> PAGEREF _Toc364886030 \h </w:instrText>
      </w:r>
      <w:r>
        <w:fldChar w:fldCharType="separate"/>
      </w:r>
      <w:r>
        <w:t>11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Grafika</w:t>
      </w:r>
      <w:r>
        <w:tab/>
      </w:r>
      <w:r>
        <w:fldChar w:fldCharType="begin"/>
      </w:r>
      <w:r>
        <w:instrText xml:space="preserve"> PAGEREF _Toc364886031 \h </w:instrText>
      </w:r>
      <w:r>
        <w:fldChar w:fldCharType="separate"/>
      </w:r>
      <w:r>
        <w:t>11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Zapisywanie i wznawianie rozgrywki</w:t>
      </w:r>
      <w:r>
        <w:tab/>
      </w:r>
      <w:r>
        <w:fldChar w:fldCharType="begin"/>
      </w:r>
      <w:r>
        <w:instrText xml:space="preserve"> PAGEREF _Toc364886032 \h </w:instrText>
      </w:r>
      <w:r>
        <w:fldChar w:fldCharType="separate"/>
      </w:r>
      <w:r>
        <w:t>12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Docelowa platforma sprzętowa</w:t>
      </w:r>
      <w:r>
        <w:tab/>
      </w:r>
      <w:r>
        <w:fldChar w:fldCharType="begin"/>
      </w:r>
      <w:r>
        <w:instrText xml:space="preserve"> PAGEREF _Toc364886033 \h </w:instrText>
      </w:r>
      <w:r>
        <w:fldChar w:fldCharType="separate"/>
      </w:r>
      <w:r>
        <w:t>12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Możliwe przypadki użycia platformy</w:t>
      </w:r>
      <w:r>
        <w:tab/>
      </w:r>
      <w:r>
        <w:fldChar w:fldCharType="begin"/>
      </w:r>
      <w:r>
        <w:instrText xml:space="preserve"> PAGEREF _Toc364886034 \h </w:instrText>
      </w:r>
      <w:r>
        <w:fldChar w:fldCharType="separate"/>
      </w:r>
      <w:r>
        <w:t>13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Możliwe przypadki użycia gry</w:t>
      </w:r>
      <w:r>
        <w:tab/>
      </w:r>
      <w:r>
        <w:fldChar w:fldCharType="begin"/>
      </w:r>
      <w:r>
        <w:instrText xml:space="preserve"> PAGEREF _Toc364886035 \h </w:instrText>
      </w:r>
      <w:r>
        <w:fldChar w:fldCharType="separate"/>
      </w:r>
      <w:r>
        <w:t>15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Podsumowanie głównych wymagań</w:t>
      </w:r>
      <w:r>
        <w:tab/>
      </w:r>
      <w:r>
        <w:fldChar w:fldCharType="begin"/>
      </w:r>
      <w:r>
        <w:instrText xml:space="preserve"> PAGEREF _Toc364886036 \h </w:instrText>
      </w:r>
      <w:r>
        <w:fldChar w:fldCharType="separate"/>
      </w:r>
      <w:r>
        <w:t>16</w:t>
      </w:r>
      <w:r>
        <w:fldChar w:fldCharType="end"/>
      </w:r>
    </w:p>
    <w:p w:rsidR="000633BD" w:rsidRDefault="000633BD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Koncepcja systemu</w:t>
      </w:r>
      <w:r>
        <w:tab/>
      </w:r>
      <w:r>
        <w:fldChar w:fldCharType="begin"/>
      </w:r>
      <w:r>
        <w:instrText xml:space="preserve"> PAGEREF _Toc364886037 \h </w:instrText>
      </w:r>
      <w:r>
        <w:fldChar w:fldCharType="separate"/>
      </w:r>
      <w:r>
        <w:t>18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Architektura systemu</w:t>
      </w:r>
      <w:r>
        <w:tab/>
      </w:r>
      <w:r>
        <w:fldChar w:fldCharType="begin"/>
      </w:r>
      <w:r>
        <w:instrText xml:space="preserve"> PAGEREF _Toc364886038 \h </w:instrText>
      </w:r>
      <w:r>
        <w:fldChar w:fldCharType="separate"/>
      </w:r>
      <w:r>
        <w:t>18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4.1.1.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Diagram wdrożenia</w:t>
      </w:r>
      <w:r>
        <w:tab/>
      </w:r>
      <w:r>
        <w:fldChar w:fldCharType="begin"/>
      </w:r>
      <w:r>
        <w:instrText xml:space="preserve"> PAGEREF _Toc364886039 \h </w:instrText>
      </w:r>
      <w:r>
        <w:fldChar w:fldCharType="separate"/>
      </w:r>
      <w:r>
        <w:t>18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4.1.2.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Opis komponentów</w:t>
      </w:r>
      <w:r>
        <w:tab/>
      </w:r>
      <w:r>
        <w:fldChar w:fldCharType="begin"/>
      </w:r>
      <w:r>
        <w:instrText xml:space="preserve"> PAGEREF _Toc364886040 \h </w:instrText>
      </w:r>
      <w:r>
        <w:fldChar w:fldCharType="separate"/>
      </w:r>
      <w:r>
        <w:t>19</w:t>
      </w:r>
      <w:r>
        <w:fldChar w:fldCharType="end"/>
      </w:r>
    </w:p>
    <w:p w:rsidR="000633BD" w:rsidRDefault="000633BD">
      <w:pPr>
        <w:pStyle w:val="Spistreci4"/>
        <w:rPr>
          <w:rFonts w:asciiTheme="minorHAnsi" w:eastAsiaTheme="minorEastAsia" w:hAnsiTheme="minorHAnsi" w:cstheme="minorBidi"/>
          <w:sz w:val="22"/>
          <w:szCs w:val="22"/>
        </w:rPr>
      </w:pPr>
      <w:r>
        <w:t>4.1.2.1.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Komponent game</w:t>
      </w:r>
      <w:r>
        <w:tab/>
      </w:r>
      <w:r>
        <w:fldChar w:fldCharType="begin"/>
      </w:r>
      <w:r>
        <w:instrText xml:space="preserve"> PAGEREF _Toc364886041 \h </w:instrText>
      </w:r>
      <w:r>
        <w:fldChar w:fldCharType="separate"/>
      </w:r>
      <w:r>
        <w:t>20</w:t>
      </w:r>
      <w:r>
        <w:fldChar w:fldCharType="end"/>
      </w:r>
    </w:p>
    <w:p w:rsidR="000633BD" w:rsidRDefault="000633BD">
      <w:pPr>
        <w:pStyle w:val="Spistreci4"/>
        <w:rPr>
          <w:rFonts w:asciiTheme="minorHAnsi" w:eastAsiaTheme="minorEastAsia" w:hAnsiTheme="minorHAnsi" w:cstheme="minorBidi"/>
          <w:sz w:val="22"/>
          <w:szCs w:val="22"/>
        </w:rPr>
      </w:pPr>
      <w:r>
        <w:t>4.1.2.2.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Komponent gameResources</w:t>
      </w:r>
      <w:r>
        <w:tab/>
      </w:r>
      <w:r>
        <w:fldChar w:fldCharType="begin"/>
      </w:r>
      <w:r>
        <w:instrText xml:space="preserve"> PAGEREF _Toc364886042 \h </w:instrText>
      </w:r>
      <w:r>
        <w:fldChar w:fldCharType="separate"/>
      </w:r>
      <w:r>
        <w:t>21</w:t>
      </w:r>
      <w:r>
        <w:fldChar w:fldCharType="end"/>
      </w:r>
    </w:p>
    <w:p w:rsidR="000633BD" w:rsidRDefault="000633BD">
      <w:pPr>
        <w:pStyle w:val="Spistreci4"/>
        <w:rPr>
          <w:rFonts w:asciiTheme="minorHAnsi" w:eastAsiaTheme="minorEastAsia" w:hAnsiTheme="minorHAnsi" w:cstheme="minorBidi"/>
          <w:sz w:val="22"/>
          <w:szCs w:val="22"/>
        </w:rPr>
      </w:pPr>
      <w:r>
        <w:t>4.1.2.3.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Komponent gameInitializers</w:t>
      </w:r>
      <w:r>
        <w:tab/>
      </w:r>
      <w:r>
        <w:fldChar w:fldCharType="begin"/>
      </w:r>
      <w:r>
        <w:instrText xml:space="preserve"> PAGEREF _Toc364886043 \h </w:instrText>
      </w:r>
      <w:r>
        <w:fldChar w:fldCharType="separate"/>
      </w:r>
      <w:r>
        <w:t>21</w:t>
      </w:r>
      <w:r>
        <w:fldChar w:fldCharType="end"/>
      </w:r>
    </w:p>
    <w:p w:rsidR="000633BD" w:rsidRDefault="000633BD">
      <w:pPr>
        <w:pStyle w:val="Spistreci4"/>
        <w:rPr>
          <w:rFonts w:asciiTheme="minorHAnsi" w:eastAsiaTheme="minorEastAsia" w:hAnsiTheme="minorHAnsi" w:cstheme="minorBidi"/>
          <w:sz w:val="22"/>
          <w:szCs w:val="22"/>
        </w:rPr>
      </w:pPr>
      <w:r>
        <w:t>4.1.2.4.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Komponent utilities</w:t>
      </w:r>
      <w:r>
        <w:tab/>
      </w:r>
      <w:r>
        <w:fldChar w:fldCharType="begin"/>
      </w:r>
      <w:r>
        <w:instrText xml:space="preserve"> PAGEREF _Toc364886044 \h </w:instrText>
      </w:r>
      <w:r>
        <w:fldChar w:fldCharType="separate"/>
      </w:r>
      <w:r>
        <w:t>22</w:t>
      </w:r>
      <w:r>
        <w:fldChar w:fldCharType="end"/>
      </w:r>
    </w:p>
    <w:p w:rsidR="000633BD" w:rsidRDefault="000633BD">
      <w:pPr>
        <w:pStyle w:val="Spistreci4"/>
        <w:rPr>
          <w:rFonts w:asciiTheme="minorHAnsi" w:eastAsiaTheme="minorEastAsia" w:hAnsiTheme="minorHAnsi" w:cstheme="minorBidi"/>
          <w:sz w:val="22"/>
          <w:szCs w:val="22"/>
        </w:rPr>
      </w:pPr>
      <w:r>
        <w:t>4.1.2.5.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Komponent network</w:t>
      </w:r>
      <w:r>
        <w:tab/>
      </w:r>
      <w:r>
        <w:fldChar w:fldCharType="begin"/>
      </w:r>
      <w:r>
        <w:instrText xml:space="preserve"> PAGEREF _Toc364886045 \h </w:instrText>
      </w:r>
      <w:r>
        <w:fldChar w:fldCharType="separate"/>
      </w:r>
      <w:r>
        <w:t>22</w:t>
      </w:r>
      <w:r>
        <w:fldChar w:fldCharType="end"/>
      </w:r>
    </w:p>
    <w:p w:rsidR="000633BD" w:rsidRDefault="000633BD">
      <w:pPr>
        <w:pStyle w:val="Spistreci4"/>
        <w:rPr>
          <w:rFonts w:asciiTheme="minorHAnsi" w:eastAsiaTheme="minorEastAsia" w:hAnsiTheme="minorHAnsi" w:cstheme="minorBidi"/>
          <w:sz w:val="22"/>
          <w:szCs w:val="22"/>
        </w:rPr>
      </w:pPr>
      <w:r>
        <w:t>4.1.2.6.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Komponent platformExceptions</w:t>
      </w:r>
      <w:r>
        <w:tab/>
      </w:r>
      <w:r>
        <w:fldChar w:fldCharType="begin"/>
      </w:r>
      <w:r>
        <w:instrText xml:space="preserve"> PAGEREF _Toc364886046 \h </w:instrText>
      </w:r>
      <w:r>
        <w:fldChar w:fldCharType="separate"/>
      </w:r>
      <w:r>
        <w:t>23</w:t>
      </w:r>
      <w:r>
        <w:fldChar w:fldCharType="end"/>
      </w:r>
    </w:p>
    <w:p w:rsidR="000633BD" w:rsidRDefault="000633BD">
      <w:pPr>
        <w:pStyle w:val="Spistreci4"/>
        <w:rPr>
          <w:rFonts w:asciiTheme="minorHAnsi" w:eastAsiaTheme="minorEastAsia" w:hAnsiTheme="minorHAnsi" w:cstheme="minorBidi"/>
          <w:sz w:val="22"/>
          <w:szCs w:val="22"/>
        </w:rPr>
      </w:pPr>
      <w:r>
        <w:lastRenderedPageBreak/>
        <w:t>4.1.2.7.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Komponent tests</w:t>
      </w:r>
      <w:r>
        <w:tab/>
      </w:r>
      <w:r>
        <w:fldChar w:fldCharType="begin"/>
      </w:r>
      <w:r>
        <w:instrText xml:space="preserve"> PAGEREF _Toc364886047 \h </w:instrText>
      </w:r>
      <w:r>
        <w:fldChar w:fldCharType="separate"/>
      </w:r>
      <w:r>
        <w:t>24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027CBB">
        <w:rPr>
          <w:shd w:val="clear" w:color="auto" w:fill="FFFFFF"/>
        </w:rPr>
        <w:t>Przepływ sterowania dla podstawowych funkcji platformy</w:t>
      </w:r>
      <w:r>
        <w:tab/>
      </w:r>
      <w:r>
        <w:fldChar w:fldCharType="begin"/>
      </w:r>
      <w:r>
        <w:instrText xml:space="preserve"> PAGEREF _Toc364886048 \h </w:instrText>
      </w:r>
      <w:r>
        <w:fldChar w:fldCharType="separate"/>
      </w:r>
      <w:r>
        <w:t>24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4.2.1.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Tworzenie nowego pokoju gry</w:t>
      </w:r>
      <w:r>
        <w:tab/>
      </w:r>
      <w:r>
        <w:fldChar w:fldCharType="begin"/>
      </w:r>
      <w:r>
        <w:instrText xml:space="preserve"> PAGEREF _Toc364886049 \h </w:instrText>
      </w:r>
      <w:r>
        <w:fldChar w:fldCharType="separate"/>
      </w:r>
      <w:r>
        <w:t>25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4.2.2.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Dołączanie do istniejącego pokoju</w:t>
      </w:r>
      <w:r>
        <w:tab/>
      </w:r>
      <w:r>
        <w:fldChar w:fldCharType="begin"/>
      </w:r>
      <w:r>
        <w:instrText xml:space="preserve"> PAGEREF _Toc364886050 \h </w:instrText>
      </w:r>
      <w:r>
        <w:fldChar w:fldCharType="separate"/>
      </w:r>
      <w:r>
        <w:t>26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4.2.3.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Przebieg gry</w:t>
      </w:r>
      <w:r>
        <w:tab/>
      </w:r>
      <w:r>
        <w:fldChar w:fldCharType="begin"/>
      </w:r>
      <w:r>
        <w:instrText xml:space="preserve"> PAGEREF _Toc364886051 \h </w:instrText>
      </w:r>
      <w:r>
        <w:fldChar w:fldCharType="separate"/>
      </w:r>
      <w:r>
        <w:t>27</w:t>
      </w:r>
      <w:r>
        <w:fldChar w:fldCharType="end"/>
      </w:r>
    </w:p>
    <w:p w:rsidR="000633BD" w:rsidRDefault="000633BD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4.2.4.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Inicjalizacja obiektu gry</w:t>
      </w:r>
      <w:r>
        <w:tab/>
      </w:r>
      <w:r>
        <w:fldChar w:fldCharType="begin"/>
      </w:r>
      <w:r>
        <w:instrText xml:space="preserve"> PAGEREF _Toc364886052 \h </w:instrText>
      </w:r>
      <w:r>
        <w:fldChar w:fldCharType="separate"/>
      </w:r>
      <w:r>
        <w:t>28</w:t>
      </w:r>
      <w:r>
        <w:fldChar w:fldCharType="end"/>
      </w:r>
    </w:p>
    <w:p w:rsidR="000633BD" w:rsidRDefault="000633BD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>
        <w:fldChar w:fldCharType="begin"/>
      </w:r>
      <w:r>
        <w:instrText xml:space="preserve"> PAGEREF _Toc364886053 \h </w:instrText>
      </w:r>
      <w:r>
        <w:fldChar w:fldCharType="separate"/>
      </w:r>
      <w:r>
        <w:t>30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>
        <w:fldChar w:fldCharType="begin"/>
      </w:r>
      <w:r>
        <w:instrText xml:space="preserve"> PAGEREF _Toc364886054 \h </w:instrText>
      </w:r>
      <w:r>
        <w:fldChar w:fldCharType="separate"/>
      </w:r>
      <w:r>
        <w:t>31</w:t>
      </w:r>
      <w:r>
        <w:fldChar w:fldCharType="end"/>
      </w:r>
    </w:p>
    <w:p w:rsidR="000633BD" w:rsidRDefault="000633BD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>
        <w:fldChar w:fldCharType="begin"/>
      </w:r>
      <w:r>
        <w:instrText xml:space="preserve"> PAGEREF _Toc364886055 \h </w:instrText>
      </w:r>
      <w:r>
        <w:fldChar w:fldCharType="separate"/>
      </w:r>
      <w:r>
        <w:t>31</w:t>
      </w:r>
      <w:r>
        <w:fldChar w:fldCharType="end"/>
      </w:r>
    </w:p>
    <w:p w:rsidR="00D22F5B" w:rsidRPr="001D351D" w:rsidRDefault="00ED510B" w:rsidP="00A61261">
      <w:pPr>
        <w:pStyle w:val="Spistreci2"/>
        <w:spacing w:line="360" w:lineRule="auto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A61261">
      <w:pPr>
        <w:spacing w:line="360" w:lineRule="auto"/>
        <w:rPr>
          <w:b/>
          <w:sz w:val="20"/>
        </w:rPr>
      </w:pPr>
    </w:p>
    <w:p w:rsidR="009279F2" w:rsidRPr="001D351D" w:rsidRDefault="009279F2" w:rsidP="00A61261">
      <w:pPr>
        <w:spacing w:line="360" w:lineRule="auto"/>
      </w:pPr>
    </w:p>
    <w:p w:rsidR="00F67799" w:rsidRDefault="00F67799" w:rsidP="00A61261">
      <w:pPr>
        <w:pStyle w:val="Nagwek1"/>
        <w:spacing w:line="360" w:lineRule="auto"/>
        <w:rPr>
          <w:noProof w:val="0"/>
        </w:rPr>
      </w:pPr>
      <w:bookmarkStart w:id="0" w:name="_Toc364886018"/>
      <w:r>
        <w:rPr>
          <w:noProof w:val="0"/>
        </w:rPr>
        <w:lastRenderedPageBreak/>
        <w:t>Zakres dokumentu</w:t>
      </w:r>
      <w:bookmarkEnd w:id="0"/>
    </w:p>
    <w:p w:rsidR="00061BCA" w:rsidRDefault="00061BCA" w:rsidP="00A61261">
      <w:pPr>
        <w:pStyle w:val="Tekstpodstawowy"/>
        <w:ind w:firstLine="567"/>
        <w:jc w:val="left"/>
      </w:pPr>
      <w:r>
        <w:t xml:space="preserve">Dokument zawiera pierwotne sformułowanie problemu, powstałe w wyniku analizy przedmiotu naszego projektu. Znajduje się w nim opis przeanalizowanych przez nas przypadków, wraz z wnioskami wynikającymi z ich analizy. </w:t>
      </w:r>
      <w:r w:rsidR="00271629">
        <w:t>Wyspecyfikowany jest w nim również cel projektu i wymagania strategiczne wobec rozwiązania.</w:t>
      </w:r>
    </w:p>
    <w:p w:rsidR="00271629" w:rsidRDefault="00271629" w:rsidP="00A61261">
      <w:pPr>
        <w:pStyle w:val="Tekstpodstawowy"/>
        <w:ind w:firstLine="567"/>
        <w:jc w:val="left"/>
      </w:pPr>
    </w:p>
    <w:p w:rsidR="00271629" w:rsidRDefault="00271629" w:rsidP="00A61261">
      <w:pPr>
        <w:pStyle w:val="Tekstpodstawowy"/>
        <w:ind w:firstLine="567"/>
        <w:jc w:val="left"/>
      </w:pPr>
      <w:r>
        <w:t xml:space="preserve">Druga część dokumentu obejmuje powstałą na bazie analizy wizję rozwiązania problemu, w szczególności jego realizowalność, oraz wynikające z niej ograniczenia problemu. </w:t>
      </w:r>
      <w:r w:rsidR="004E504F">
        <w:t>Poza tym są w niej zawarte wynikające z analizy ograniczenia technologiczne i samego zakresu rozwiązania.</w:t>
      </w:r>
    </w:p>
    <w:p w:rsidR="00271629" w:rsidRDefault="00271629" w:rsidP="00A61261">
      <w:pPr>
        <w:pStyle w:val="Tekstpodstawowy"/>
        <w:ind w:firstLine="567"/>
        <w:jc w:val="left"/>
      </w:pPr>
    </w:p>
    <w:p w:rsidR="00061BCA" w:rsidRDefault="00061BCA" w:rsidP="00A61261">
      <w:pPr>
        <w:pStyle w:val="Tekstpodstawowy"/>
      </w:pPr>
    </w:p>
    <w:p w:rsidR="00061BCA" w:rsidRDefault="00061BCA" w:rsidP="00A61261">
      <w:pPr>
        <w:pStyle w:val="Tekstpodstawowy"/>
      </w:pPr>
    </w:p>
    <w:p w:rsidR="00E222ED" w:rsidRDefault="00E222ED" w:rsidP="00A61261">
      <w:pPr>
        <w:pStyle w:val="Nagwek1"/>
        <w:spacing w:line="360" w:lineRule="auto"/>
      </w:pPr>
      <w:bookmarkStart w:id="1" w:name="_Toc364886019"/>
      <w:r>
        <w:lastRenderedPageBreak/>
        <w:t>Analiza problemu</w:t>
      </w:r>
      <w:bookmarkEnd w:id="1"/>
    </w:p>
    <w:p w:rsidR="0027003B" w:rsidRPr="00EB5F1A" w:rsidRDefault="0027003B" w:rsidP="00A61261">
      <w:pPr>
        <w:spacing w:line="360" w:lineRule="auto"/>
      </w:pPr>
    </w:p>
    <w:p w:rsidR="0027003B" w:rsidRPr="001D351D" w:rsidRDefault="0067219E" w:rsidP="00A61261">
      <w:pPr>
        <w:pStyle w:val="Nagwek2"/>
        <w:spacing w:line="360" w:lineRule="auto"/>
      </w:pPr>
      <w:bookmarkStart w:id="2" w:name="_Toc364886020"/>
      <w:r>
        <w:t>Opis</w:t>
      </w:r>
      <w:r w:rsidR="0027003B" w:rsidRPr="001D351D">
        <w:t xml:space="preserve"> problemu</w:t>
      </w:r>
      <w:bookmarkEnd w:id="2"/>
    </w:p>
    <w:p w:rsidR="0067219E" w:rsidRDefault="00523E6B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Tematem </w:t>
      </w:r>
      <w:r w:rsidR="0027003B" w:rsidRPr="001D351D">
        <w:t xml:space="preserve">przedsięwzięcia projektowego jest zaprojektowanie platformy do </w:t>
      </w:r>
      <w:r w:rsidR="0067219E">
        <w:t xml:space="preserve">tworzenia </w:t>
      </w:r>
      <w:r w:rsidR="0027003B" w:rsidRPr="001D351D">
        <w:t>gie</w:t>
      </w:r>
      <w:r w:rsidR="0067219E">
        <w:t>r planszowych, przeznaczonych do rozgrywki między wieloma graczami.</w:t>
      </w:r>
      <w:r w:rsidR="00EA2F05">
        <w:t xml:space="preserve"> Tworzone na niej gry są przeznaczone na system Android</w:t>
      </w:r>
      <w:r w:rsidR="00DE6A01">
        <w:t>,</w:t>
      </w:r>
      <w:r w:rsidR="00EA2F05">
        <w:t xml:space="preserve"> a komunikacja między graczami ma odbywać się w sposób rozproszony.</w:t>
      </w:r>
      <w:r w:rsidR="009335F4">
        <w:t xml:space="preserve"> Podstawowym trybem graficznym jest tryb 2D, z możliwością rozszerzenia do 3D.</w:t>
      </w:r>
    </w:p>
    <w:p w:rsidR="00D40D3F" w:rsidRDefault="00EA2F05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Kluczową funkcjonalnością naszej platformy ma być maksymalne ułatwienie twórcy gry jej implementacji.  </w:t>
      </w:r>
    </w:p>
    <w:p w:rsidR="0067219E" w:rsidRDefault="00FD405C" w:rsidP="00A61261">
      <w:pPr>
        <w:pStyle w:val="Tekstpodstawowy"/>
        <w:tabs>
          <w:tab w:val="clear" w:pos="425"/>
          <w:tab w:val="left" w:pos="0"/>
        </w:tabs>
        <w:ind w:firstLine="567"/>
      </w:pPr>
      <w:r>
        <w:t>S</w:t>
      </w:r>
      <w:r w:rsidR="00D40D3F">
        <w:t xml:space="preserve">zczególną uwagę należy poświęcić grom typu </w:t>
      </w:r>
      <w:proofErr w:type="spellStart"/>
      <w:r w:rsidR="00D40D3F">
        <w:t>Monopoly</w:t>
      </w:r>
      <w:proofErr w:type="spellEnd"/>
      <w:r w:rsidR="00D40D3F">
        <w:t>.</w:t>
      </w:r>
      <w:r w:rsidR="00EA2F05">
        <w:t xml:space="preserve">  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left="567"/>
      </w:pPr>
    </w:p>
    <w:p w:rsidR="0027003B" w:rsidRPr="001D351D" w:rsidRDefault="00D8774D" w:rsidP="00A61261">
      <w:pPr>
        <w:pStyle w:val="Nagwek2"/>
        <w:spacing w:line="360" w:lineRule="auto"/>
      </w:pPr>
      <w:bookmarkStart w:id="3" w:name="_Toc364886021"/>
      <w:r>
        <w:t>Rozpoznanie problemu na przykładach</w:t>
      </w:r>
      <w:bookmarkEnd w:id="3"/>
    </w:p>
    <w:p w:rsidR="00566197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>Aby lepiej zrozumieć istotę problemu</w:t>
      </w:r>
      <w:r w:rsidR="001C037C">
        <w:t xml:space="preserve"> </w:t>
      </w:r>
      <w:r w:rsidR="00151FC5">
        <w:t>przeprowadzona została analiza</w:t>
      </w:r>
      <w:r w:rsidRPr="001D351D">
        <w:t xml:space="preserve"> typowych gier planszowych, </w:t>
      </w:r>
      <w:r w:rsidR="00151FC5">
        <w:t>a</w:t>
      </w:r>
      <w:r w:rsidRPr="001D351D">
        <w:t>by wyszczególnić podobieństwa i różnice dotyczące planszy, logiki gry, losowości rozgrywki</w:t>
      </w:r>
      <w:r w:rsidR="00151FC5">
        <w:t>,</w:t>
      </w:r>
      <w:r w:rsidRPr="001D351D">
        <w:t xml:space="preserve"> oraz innych istotnych elementów</w:t>
      </w:r>
      <w:r w:rsidR="00151FC5">
        <w:t xml:space="preserve"> gier. Analizie poddane zostały</w:t>
      </w:r>
      <w:r w:rsidRPr="001D351D">
        <w:t xml:space="preserve"> </w:t>
      </w:r>
      <w:r w:rsidR="00DE6A01">
        <w:t>cztery</w:t>
      </w:r>
      <w:r w:rsidR="00D40D3F">
        <w:t xml:space="preserve"> wybrane gry planszowe </w:t>
      </w:r>
      <w:r w:rsidRPr="001D351D">
        <w:t>:</w:t>
      </w:r>
      <w:r w:rsidR="007C0AD5">
        <w:t xml:space="preserve"> </w:t>
      </w:r>
      <w:proofErr w:type="spellStart"/>
      <w:r w:rsidR="007C0AD5">
        <w:t>Monopoly</w:t>
      </w:r>
      <w:proofErr w:type="spellEnd"/>
      <w:r w:rsidR="001C037C">
        <w:t>, Grzybobranie</w:t>
      </w:r>
      <w:r w:rsidR="0043012D">
        <w:t>, Chińczyk</w:t>
      </w:r>
      <w:r w:rsidR="001C037C">
        <w:t xml:space="preserve"> oraz </w:t>
      </w:r>
      <w:r w:rsidR="00D40D3F">
        <w:t xml:space="preserve">Pędzące żółwie. </w:t>
      </w:r>
    </w:p>
    <w:p w:rsidR="007A35C7" w:rsidRPr="001D351D" w:rsidRDefault="00D40D3F" w:rsidP="00A61261">
      <w:pPr>
        <w:pStyle w:val="Tekstpodstawowy"/>
        <w:tabs>
          <w:tab w:val="clear" w:pos="425"/>
          <w:tab w:val="left" w:pos="0"/>
        </w:tabs>
      </w:pPr>
      <w:r>
        <w:t>W wyniku przeprowadzonego rozpoznania wyszczególn</w:t>
      </w:r>
      <w:r w:rsidR="00151FC5">
        <w:t>ione zostały</w:t>
      </w:r>
      <w:r>
        <w:t xml:space="preserve"> następujące cechy </w:t>
      </w:r>
      <w:r w:rsidR="00566197">
        <w:t xml:space="preserve">każdej z </w:t>
      </w:r>
      <w:r>
        <w:t xml:space="preserve">tych gier: </w:t>
      </w:r>
    </w:p>
    <w:p w:rsidR="0027003B" w:rsidRPr="001D351D" w:rsidRDefault="0027003B" w:rsidP="00A61261">
      <w:pPr>
        <w:pStyle w:val="Nagwek3"/>
        <w:spacing w:line="360" w:lineRule="auto"/>
      </w:pPr>
      <w:bookmarkStart w:id="4" w:name="_Toc364886022"/>
      <w:proofErr w:type="spellStart"/>
      <w:r w:rsidRPr="001D351D">
        <w:t>Monopoly</w:t>
      </w:r>
      <w:bookmarkEnd w:id="4"/>
      <w:proofErr w:type="spellEnd"/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rozgrywka </w:t>
      </w:r>
      <w:r w:rsidR="00D40D3F">
        <w:t xml:space="preserve">przebiega w sposób </w:t>
      </w:r>
      <w:proofErr w:type="spellStart"/>
      <w:r w:rsidR="00D40D3F">
        <w:t>turowy</w:t>
      </w:r>
      <w:proofErr w:type="spellEnd"/>
      <w:r w:rsidRPr="001D351D">
        <w:t>,</w:t>
      </w:r>
    </w:p>
    <w:p w:rsidR="001F5389" w:rsidRDefault="001F5389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jest jedna możliwa ścieżka, którą mogą poruszać się pionki,</w:t>
      </w:r>
    </w:p>
    <w:p w:rsidR="001F5389" w:rsidRDefault="001F5389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jedno z pól jest oznaczone jako start, </w:t>
      </w:r>
    </w:p>
    <w:p w:rsidR="001F5389" w:rsidRPr="001D351D" w:rsidRDefault="001F5389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plansza jest cykliczna, </w:t>
      </w:r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</w:t>
      </w:r>
      <w:r w:rsidR="007C0AD5">
        <w:t>przesunięcie pionka</w:t>
      </w:r>
      <w:r w:rsidRPr="001D351D">
        <w:t xml:space="preserve"> </w:t>
      </w:r>
      <w:r w:rsidR="007C0AD5">
        <w:t>jest determinowane</w:t>
      </w:r>
      <w:r w:rsidRPr="001D351D">
        <w:t xml:space="preserve"> przez kostkę,</w:t>
      </w:r>
    </w:p>
    <w:p w:rsidR="007C0AD5" w:rsidRDefault="007C0AD5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na planszy można wyszczególnić dwa typy pól: pola „zwykłe” i pola specjalne</w:t>
      </w:r>
    </w:p>
    <w:p w:rsidR="007C0AD5" w:rsidRDefault="007C0AD5" w:rsidP="00A61261">
      <w:pPr>
        <w:pStyle w:val="Tekstpodstawowy"/>
        <w:tabs>
          <w:tab w:val="clear" w:pos="425"/>
          <w:tab w:val="left" w:pos="709"/>
        </w:tabs>
        <w:ind w:left="709" w:hanging="142"/>
      </w:pPr>
      <w:r>
        <w:t xml:space="preserve"> - pola „zwykłe” mają przypisaną cenę, właściciela, koszt zakupu domku, koszt zakupu hotelu, </w:t>
      </w:r>
    </w:p>
    <w:p w:rsidR="007C0AD5" w:rsidRPr="001D351D" w:rsidRDefault="007C0AD5" w:rsidP="00A61261">
      <w:pPr>
        <w:pStyle w:val="Tekstpodstawowy"/>
        <w:tabs>
          <w:tab w:val="clear" w:pos="425"/>
          <w:tab w:val="clear" w:pos="4560"/>
          <w:tab w:val="left" w:pos="709"/>
        </w:tabs>
        <w:ind w:left="709" w:hanging="142"/>
      </w:pPr>
      <w:r>
        <w:tab/>
        <w:t>wysokość kary dla gracza który znajdzie się na polu przeciwnika; część z tych właściwości jest   przypisana na stałe do pola, pozostałe mogą ulec zmianie w trakcie trwania rozgrywki</w:t>
      </w:r>
    </w:p>
    <w:p w:rsidR="007C0AD5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lastRenderedPageBreak/>
        <w:t xml:space="preserve"> - </w:t>
      </w:r>
      <w:r w:rsidR="007C0AD5">
        <w:t>do pól specjalnych są przypisane niestandardowe akcje, które pozostają niezmienne w trakcie   trwania rozgrywki</w:t>
      </w:r>
      <w:r w:rsidR="000A5DA2">
        <w:t>; pole te to m.in</w:t>
      </w:r>
      <w:r w:rsidR="001F5389">
        <w:t>.</w:t>
      </w:r>
      <w:r w:rsidR="000A5DA2">
        <w:t xml:space="preserve"> : więzienie, policjant, pole szansy, pole startu</w:t>
      </w:r>
    </w:p>
    <w:p w:rsidR="0027003B" w:rsidRDefault="007C0AD5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</w:t>
      </w:r>
      <w:r w:rsidR="0027003B" w:rsidRPr="001D351D">
        <w:t xml:space="preserve">- w trakcie </w:t>
      </w:r>
      <w:r w:rsidR="000A5DA2">
        <w:t>trwania swojej tury</w:t>
      </w:r>
      <w:r w:rsidR="0027003B" w:rsidRPr="001D351D">
        <w:t xml:space="preserve"> gracz może modyfikować </w:t>
      </w:r>
      <w:r w:rsidR="000A5DA2">
        <w:t xml:space="preserve">niektóre </w:t>
      </w:r>
      <w:r w:rsidR="0027003B" w:rsidRPr="001D351D">
        <w:t>właśc</w:t>
      </w:r>
      <w:r w:rsidR="000A5DA2">
        <w:t>iwości pola, poprzez jego zakup lub</w:t>
      </w:r>
      <w:r w:rsidR="0027003B" w:rsidRPr="001D351D">
        <w:t xml:space="preserve"> kupno budynków,</w:t>
      </w:r>
    </w:p>
    <w:p w:rsidR="000A5DA2" w:rsidRDefault="000A5DA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każdy z graczy może być właścicielem pól,</w:t>
      </w:r>
    </w:p>
    <w:p w:rsidR="000A5DA2" w:rsidRDefault="000A5DA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każdy gracz ma początkowo przypisaną określoną ilość gotówki, która ulega zmianie w trakcie trwania gry; gracz, któremu skończą się pieniądze, przegrywa;</w:t>
      </w:r>
    </w:p>
    <w:p w:rsidR="007A35C7" w:rsidRDefault="000A5DA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gra kończy się w momencie, kiedy pozostaje jeden gracz </w:t>
      </w:r>
      <w:r w:rsidR="007A35C7">
        <w:t>–</w:t>
      </w:r>
      <w:r>
        <w:t xml:space="preserve"> zwycięzca</w:t>
      </w:r>
    </w:p>
    <w:p w:rsidR="00DE282E" w:rsidRDefault="00DE282E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pionki poszczególnych graczy mają różny wygląd</w:t>
      </w:r>
    </w:p>
    <w:p w:rsidR="00DE282E" w:rsidRDefault="00DE282E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pola planszy różnią się </w:t>
      </w:r>
      <w:r w:rsidR="003C1B9D">
        <w:t>od siebie wyglądem</w:t>
      </w:r>
    </w:p>
    <w:p w:rsidR="003C1B9D" w:rsidRPr="001D351D" w:rsidRDefault="003C1B9D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plansza ma kształt prostokąta</w:t>
      </w:r>
    </w:p>
    <w:p w:rsidR="0027003B" w:rsidRPr="001D351D" w:rsidRDefault="0027003B" w:rsidP="00A61261">
      <w:pPr>
        <w:pStyle w:val="Nagwek3"/>
        <w:spacing w:line="360" w:lineRule="auto"/>
      </w:pPr>
      <w:bookmarkStart w:id="5" w:name="_Toc364886023"/>
      <w:r w:rsidRPr="001D351D">
        <w:t>Grzybobranie</w:t>
      </w:r>
      <w:bookmarkEnd w:id="5"/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rozgrywka</w:t>
      </w:r>
      <w:r w:rsidR="000A5DA2">
        <w:t xml:space="preserve"> przebiega w sposób </w:t>
      </w:r>
      <w:proofErr w:type="spellStart"/>
      <w:r w:rsidR="000A5DA2">
        <w:t>turowy</w:t>
      </w:r>
      <w:proofErr w:type="spellEnd"/>
      <w:r w:rsidRPr="001D351D">
        <w:t>,</w:t>
      </w:r>
    </w:p>
    <w:p w:rsidR="001F5389" w:rsidRDefault="001F5389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plansza posiada pole startu i mety,</w:t>
      </w:r>
    </w:p>
    <w:p w:rsidR="001F5389" w:rsidRDefault="001F5389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w niektórych wers</w:t>
      </w:r>
      <w:r w:rsidR="00455B6D">
        <w:t>jach gry istnieje kilka ścieżek</w:t>
      </w:r>
      <w:r>
        <w:t xml:space="preserve"> umożliwiających dotarcie do mety,</w:t>
      </w:r>
    </w:p>
    <w:p w:rsidR="003C1B9D" w:rsidRPr="001D351D" w:rsidRDefault="003C1B9D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kształt planszy może być różny w zależności od wersji,</w:t>
      </w:r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każdy z graczy otrzymuje na początku koszyczek,</w:t>
      </w:r>
    </w:p>
    <w:p w:rsidR="003C1B9D" w:rsidRPr="001D351D" w:rsidRDefault="003C1B9D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grzybki mają różne kolory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na odpowiednich polach planszy ustawiane są grzybki – jadalne lub niejadalne,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jeżeli gracz stanie na polu na którym znajdzie się grzybek jadalny zbiera go do koszyczka, 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jeżeli gracz znajdzie się na polu z grzybkiem niejadalnym traci jeden grzybek,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jeżeli w koszyczku gracza skończą się grzybki czeka dwie kolejki,</w:t>
      </w:r>
    </w:p>
    <w:p w:rsidR="000A5DA2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</w:t>
      </w:r>
      <w:r w:rsidR="000A5DA2">
        <w:t xml:space="preserve">występują </w:t>
      </w:r>
      <w:r w:rsidRPr="001D351D">
        <w:t>pola specjalne, m.in. „Stare rozłożyste drzewo napędziło ci strachu” – gracz cofa się o pięć pól, „Zająłeś się zabawą z napotkanym zajączkiem, nie myślisz o zbieraniu gr</w:t>
      </w:r>
      <w:r w:rsidR="000A5DA2">
        <w:t>zybów” – gracz traci jedną turę,</w:t>
      </w:r>
      <w:r w:rsidRPr="001D351D">
        <w:t xml:space="preserve"> </w:t>
      </w:r>
    </w:p>
    <w:p w:rsidR="000A5DA2" w:rsidRDefault="000A5DA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gracz, który jako pierwszy dotrze do mety wygrywa</w:t>
      </w:r>
    </w:p>
    <w:p w:rsidR="003C1B9D" w:rsidRDefault="003C1B9D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pionki poszczególnych graczy mają różny wygląd</w:t>
      </w:r>
    </w:p>
    <w:p w:rsidR="003C1B9D" w:rsidRPr="001D351D" w:rsidRDefault="003C1B9D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pola planszy różnią się od siebie wyglądem</w:t>
      </w:r>
    </w:p>
    <w:p w:rsidR="0027003B" w:rsidRPr="001D351D" w:rsidRDefault="0027003B" w:rsidP="00A61261">
      <w:pPr>
        <w:pStyle w:val="Nagwek3"/>
        <w:spacing w:line="360" w:lineRule="auto"/>
      </w:pPr>
      <w:bookmarkStart w:id="6" w:name="_Toc364886024"/>
      <w:r w:rsidRPr="001D351D">
        <w:t>Pędzące Żółwie – Wyścig do Sałaty</w:t>
      </w:r>
      <w:bookmarkEnd w:id="6"/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rozgrywka </w:t>
      </w:r>
      <w:proofErr w:type="spellStart"/>
      <w:r w:rsidRPr="001D351D">
        <w:t>turowa</w:t>
      </w:r>
      <w:proofErr w:type="spellEnd"/>
      <w:r w:rsidRPr="001D351D">
        <w:t>,</w:t>
      </w:r>
    </w:p>
    <w:p w:rsidR="00151BBF" w:rsidRDefault="00151BBF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plansza posiada pole startu i mety,</w:t>
      </w:r>
    </w:p>
    <w:p w:rsidR="00151BBF" w:rsidRPr="001D351D" w:rsidRDefault="00151BBF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- istnieje jedna ścieżka umożliwiające dotarcie do mety,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ruch losowy determinowany przez kostkę,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kolor gracza jest przydzielany losowo, gracz zna tylko kolor swojego żółwia,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lastRenderedPageBreak/>
        <w:t xml:space="preserve"> - każdemu z graczy przyporządkowane jest 5 losowo wybranych kart,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w każdej turze gracz wybiera jedną spośród swoich pięciu kart, które mogą określać ruch jego bądź przeciwników,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w momencie kiedy na zajęte pole wejdzie inny żółw staje on na żółwiu który już zajmuje pole, </w:t>
      </w:r>
    </w:p>
    <w:p w:rsidR="0027003B" w:rsidRPr="001D351D" w:rsidRDefault="000A5DA2" w:rsidP="00A61261">
      <w:pPr>
        <w:pStyle w:val="Tekstpodstawowy"/>
        <w:tabs>
          <w:tab w:val="clear" w:pos="425"/>
          <w:tab w:val="left" w:pos="0"/>
        </w:tabs>
        <w:ind w:firstLine="567"/>
      </w:pPr>
      <w:r>
        <w:t xml:space="preserve"> </w:t>
      </w:r>
      <w:r w:rsidR="0027003B" w:rsidRPr="001D351D">
        <w:t>- w momencie ruchu żółw zabiera ze sobą wszystkie żółwie które stanęły na jego grzbiecie,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firstLine="567"/>
      </w:pPr>
      <w:r w:rsidRPr="001D351D">
        <w:t xml:space="preserve"> - wygrywa żółw który jako pierwszy dojdzie do mety,</w:t>
      </w:r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w przypadku gdy na mecie znajdzie się kilka żółwi ułożonych jeden na drugim wygrywa żółw znajdujący się na dole</w:t>
      </w:r>
    </w:p>
    <w:p w:rsidR="003C1B9D" w:rsidRDefault="003C1B9D" w:rsidP="00A61261">
      <w:pPr>
        <w:pStyle w:val="Tekstpodstawowy"/>
        <w:tabs>
          <w:tab w:val="clear" w:pos="425"/>
          <w:tab w:val="left" w:pos="0"/>
        </w:tabs>
        <w:ind w:left="567"/>
      </w:pPr>
      <w:r>
        <w:t>- pionki poszczególnych graczy mają różny wygląd</w:t>
      </w:r>
    </w:p>
    <w:p w:rsidR="007A35C7" w:rsidRDefault="003C1B9D" w:rsidP="00A61261">
      <w:pPr>
        <w:pStyle w:val="Tekstpodstawowy"/>
        <w:tabs>
          <w:tab w:val="clear" w:pos="425"/>
          <w:tab w:val="left" w:pos="0"/>
        </w:tabs>
        <w:ind w:left="567"/>
      </w:pPr>
      <w:r>
        <w:t>- pola planszy różnią się od siebie wyglądem</w:t>
      </w:r>
    </w:p>
    <w:p w:rsidR="007A35C7" w:rsidRDefault="007A35C7" w:rsidP="00A61261">
      <w:pPr>
        <w:pStyle w:val="Tekstpodstawowy"/>
        <w:tabs>
          <w:tab w:val="clear" w:pos="425"/>
          <w:tab w:val="left" w:pos="0"/>
        </w:tabs>
      </w:pPr>
    </w:p>
    <w:p w:rsidR="0043012D" w:rsidRDefault="0043012D" w:rsidP="00A61261">
      <w:pPr>
        <w:pStyle w:val="Nagwek3"/>
        <w:spacing w:line="360" w:lineRule="auto"/>
      </w:pPr>
      <w:bookmarkStart w:id="7" w:name="_Toc364886025"/>
      <w:r>
        <w:t>Chińczyk</w:t>
      </w:r>
      <w:bookmarkEnd w:id="7"/>
    </w:p>
    <w:p w:rsidR="0043012D" w:rsidRDefault="0043012D" w:rsidP="00A61261">
      <w:pPr>
        <w:spacing w:line="360" w:lineRule="auto"/>
        <w:ind w:left="567"/>
      </w:pPr>
      <w:r>
        <w:t xml:space="preserve"> - </w:t>
      </w:r>
      <w:r>
        <w:rPr>
          <w:shd w:val="clear" w:color="auto" w:fill="FFFFFF"/>
        </w:rPr>
        <w:t>do gry potrzebna jest plansza, 16 pionków (cztery w kolorze żółtym, cztery w niebieskim, cztery w zielonym i cztery w czerwonym) oraz</w:t>
      </w:r>
      <w:r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43012D">
        <w:t>kostka do gry.</w:t>
      </w:r>
      <w:r>
        <w:t xml:space="preserve"> </w:t>
      </w:r>
    </w:p>
    <w:p w:rsidR="0043012D" w:rsidRDefault="0043012D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- </w:t>
      </w:r>
      <w:r w:rsidRPr="0043012D">
        <w:t>gracze, w ustalonej wcześniej kolejności, rzucają </w:t>
      </w:r>
      <w:hyperlink r:id="rId12" w:tooltip="Kość do gry" w:history="1">
        <w:r w:rsidRPr="0043012D">
          <w:t>kostką</w:t>
        </w:r>
      </w:hyperlink>
      <w:r w:rsidRPr="0043012D">
        <w:t> po trzy razy. Kiedy któryś z graczy wyrzuci kostką </w:t>
      </w:r>
      <w:hyperlink r:id="rId13" w:tooltip="Liczba" w:history="1">
        <w:r w:rsidRPr="0043012D">
          <w:t>liczbę</w:t>
        </w:r>
      </w:hyperlink>
      <w:r w:rsidRPr="0043012D">
        <w:t> 6, wtedy ustawia jeden ze swoich czterech pionków na polu startowym (kropka w "</w:t>
      </w:r>
      <w:hyperlink r:id="rId14" w:tooltip="Barwa" w:history="1">
        <w:r w:rsidRPr="0043012D">
          <w:t>kolorze</w:t>
        </w:r>
      </w:hyperlink>
      <w:r w:rsidRPr="0043012D">
        <w:t> gracza") i rzuca jeszcze raz, a następnie przesuwa pionek o taką liczbę pól w kierunku wskazówek </w:t>
      </w:r>
      <w:hyperlink r:id="rId15" w:tooltip="Zegar (czasomierz)" w:history="1">
        <w:r w:rsidRPr="0043012D">
          <w:t>zegara</w:t>
        </w:r>
      </w:hyperlink>
      <w:r w:rsidRPr="0043012D">
        <w:t>, ile wyrzuci kostką.</w:t>
      </w:r>
    </w:p>
    <w:p w:rsidR="0043012D" w:rsidRDefault="0043012D" w:rsidP="00A61261">
      <w:pPr>
        <w:spacing w:line="360" w:lineRule="auto"/>
        <w:ind w:left="567"/>
        <w:jc w:val="both"/>
        <w:rPr>
          <w:shd w:val="clear" w:color="auto" w:fill="FFFFFF"/>
        </w:rPr>
      </w:pPr>
      <w:r>
        <w:t xml:space="preserve"> - </w:t>
      </w:r>
      <w:r>
        <w:rPr>
          <w:shd w:val="clear" w:color="auto" w:fill="FFFFFF"/>
        </w:rPr>
        <w:t>gracze przesuwają się o taką liczbę pól, jaką liczbę wyrzucą kostką.</w:t>
      </w:r>
    </w:p>
    <w:p w:rsidR="0043012D" w:rsidRDefault="0043012D" w:rsidP="00A61261">
      <w:pPr>
        <w:spacing w:line="360" w:lineRule="auto"/>
        <w:ind w:left="5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- pionki przesuwają się jedynie na tych polach, które na ilustracji obok są oznaczone są kolorem białym (oprócz tego na samym środku).</w:t>
      </w:r>
    </w:p>
    <w:p w:rsidR="0043012D" w:rsidRDefault="0043012D" w:rsidP="00A61261">
      <w:pPr>
        <w:spacing w:line="360" w:lineRule="auto"/>
        <w:ind w:left="567"/>
        <w:jc w:val="both"/>
        <w:rPr>
          <w:shd w:val="clear" w:color="auto" w:fill="FFFFFF"/>
        </w:rPr>
      </w:pPr>
      <w:r>
        <w:rPr>
          <w:shd w:val="clear" w:color="auto" w:fill="FFFFFF"/>
        </w:rPr>
        <w:t>- jeżeli któryś z graczy wyrzuci 6, ma prawo do jeszcze jednego rzutu (pozostali czekają kolejkę). Kiedy przykładowo ktoś wyrzuci 6, a potem 5, rusza się o 11 pól. Kiedy wyrzuci 6, a potem jeszcze raz 6, rzuca jeszcze raz itd. Gracz, po wyrzuceniu 6, może także wyprowadzić ze "schowka" kolejny pionek.</w:t>
      </w:r>
    </w:p>
    <w:p w:rsidR="0043012D" w:rsidRDefault="0043012D" w:rsidP="00A61261">
      <w:pPr>
        <w:spacing w:line="360" w:lineRule="auto"/>
        <w:ind w:left="567"/>
        <w:jc w:val="both"/>
        <w:rPr>
          <w:shd w:val="clear" w:color="auto" w:fill="FFFFFF"/>
        </w:rPr>
      </w:pPr>
      <w:r>
        <w:rPr>
          <w:shd w:val="clear" w:color="auto" w:fill="FFFFFF"/>
        </w:rPr>
        <w:t>- jeśli podczas gry pionek jednego gracza stanie na polu zajmowanym przez drugiego, pionek stojący tutaj poprzednio zostaje zbity i wraca do swojego "schowka".</w:t>
      </w:r>
    </w:p>
    <w:p w:rsidR="0043012D" w:rsidRDefault="0043012D" w:rsidP="00A61261">
      <w:pPr>
        <w:spacing w:line="360" w:lineRule="auto"/>
        <w:ind w:left="567"/>
        <w:jc w:val="both"/>
        <w:rPr>
          <w:shd w:val="clear" w:color="auto" w:fill="FFFFFF"/>
        </w:rPr>
      </w:pPr>
      <w:r>
        <w:rPr>
          <w:shd w:val="clear" w:color="auto" w:fill="FFFFFF"/>
        </w:rPr>
        <w:t>- kiedy gracz obejdzie pionkiem całą planszę dookoła, wprowadza swój pionek do "domku" - czyli czterech pól oznaczonych własnym kolorem. Do "domku" jednego gracza nie mogą wjechać swoimi pionkami inni gracze.</w:t>
      </w:r>
    </w:p>
    <w:p w:rsidR="0043012D" w:rsidRDefault="0043012D" w:rsidP="00A61261">
      <w:pPr>
        <w:spacing w:line="360" w:lineRule="auto"/>
        <w:ind w:left="567"/>
        <w:jc w:val="both"/>
        <w:rPr>
          <w:shd w:val="clear" w:color="auto" w:fill="FFFFFF"/>
        </w:rPr>
      </w:pPr>
      <w:r>
        <w:rPr>
          <w:shd w:val="clear" w:color="auto" w:fill="FFFFFF"/>
        </w:rPr>
        <w:t>- kiedy gracz wjechał swoim pionkiem do "domku", a na planszy nie ma żadnych innych pionków, nie ma już żadnej możliwości ruchu, rzuca kostką trzy razy tak, jak na początku gry, aż nie wyrzuci 6.</w:t>
      </w:r>
    </w:p>
    <w:p w:rsidR="001C037C" w:rsidRDefault="001C037C" w:rsidP="00A61261">
      <w:pPr>
        <w:pStyle w:val="Tekstpodstawowy"/>
        <w:tabs>
          <w:tab w:val="clear" w:pos="425"/>
          <w:tab w:val="left" w:pos="0"/>
        </w:tabs>
        <w:ind w:left="567"/>
      </w:pPr>
    </w:p>
    <w:p w:rsidR="007A35C7" w:rsidRDefault="007A35C7" w:rsidP="00A61261">
      <w:pPr>
        <w:pStyle w:val="Nagwek3"/>
        <w:spacing w:line="360" w:lineRule="auto"/>
      </w:pPr>
      <w:bookmarkStart w:id="8" w:name="_Toc364886026"/>
      <w:r>
        <w:lastRenderedPageBreak/>
        <w:t>Podsumowanie</w:t>
      </w:r>
      <w:bookmarkEnd w:id="8"/>
    </w:p>
    <w:p w:rsidR="001C037C" w:rsidRDefault="00566197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Rozpatrzone przypadki pozwoliły </w:t>
      </w:r>
      <w:r w:rsidR="0043012D">
        <w:t xml:space="preserve">wyszczególnić zestaw cech wspólnych dla większości gier planszowych, na które należy zwrócić szczególną uwagę. </w:t>
      </w:r>
    </w:p>
    <w:p w:rsidR="00367230" w:rsidRDefault="00367230" w:rsidP="00A61261">
      <w:pPr>
        <w:pStyle w:val="Tekstpodstawowy"/>
        <w:tabs>
          <w:tab w:val="clear" w:pos="425"/>
          <w:tab w:val="left" w:pos="0"/>
        </w:tabs>
        <w:ind w:left="567"/>
      </w:pPr>
    </w:p>
    <w:p w:rsidR="0043012D" w:rsidRDefault="0043012D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Przede wszystkim nieodłącznym elementem gry planszowej jest plansza, na której odbywa się rozgrywka i po której przemieszczają się pionki. Mimo, że w większości przypadków ruch pionków  odbywa się po jednej ścieżce, w niektórych grach planszowych istnieją rozgałęzienia na planszy. </w:t>
      </w:r>
      <w:r w:rsidR="00367230">
        <w:t>Poza tym wygląd planszy może ulec zmianie w trakcie przebiegu rozgrywki.</w:t>
      </w:r>
    </w:p>
    <w:p w:rsidR="002A167C" w:rsidRDefault="002A167C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Na planszy znajdują się pola, które posiadają różne charakterystyki i wiążą się z różnymi akcjami, określonymi w zasadach gry. </w:t>
      </w:r>
    </w:p>
    <w:p w:rsidR="00367230" w:rsidRDefault="00367230" w:rsidP="00A61261">
      <w:pPr>
        <w:pStyle w:val="Tekstpodstawowy"/>
        <w:tabs>
          <w:tab w:val="clear" w:pos="425"/>
          <w:tab w:val="left" w:pos="0"/>
        </w:tabs>
        <w:ind w:left="567"/>
      </w:pPr>
    </w:p>
    <w:p w:rsidR="0043012D" w:rsidRDefault="0043012D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Kolejnym elementem każdej gry planszowej jest to, że każdy z graczy ma przyporządkowany jeden lub kilka pionków. </w:t>
      </w:r>
      <w:r w:rsidR="00367230">
        <w:t>Mogą się one różnić od siebie wyglądem. Dobór pionka, którym gracz wykonuje w danej turze ruch jest zależny od gry. Ilość pionków gracza może zmieniać się w trakcie trwania rozgrywki.</w:t>
      </w:r>
    </w:p>
    <w:p w:rsidR="00367230" w:rsidRDefault="00367230" w:rsidP="00A61261">
      <w:pPr>
        <w:pStyle w:val="Tekstpodstawowy"/>
        <w:tabs>
          <w:tab w:val="clear" w:pos="425"/>
          <w:tab w:val="left" w:pos="0"/>
        </w:tabs>
        <w:ind w:left="567"/>
      </w:pPr>
    </w:p>
    <w:p w:rsidR="00367230" w:rsidRDefault="00367230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Rozgrywka przebiega zawsze w sposób </w:t>
      </w:r>
      <w:proofErr w:type="spellStart"/>
      <w:r>
        <w:t>turowy</w:t>
      </w:r>
      <w:proofErr w:type="spellEnd"/>
      <w:r>
        <w:t xml:space="preserve">. Poszczególne gry różnią się ilością możliwych do wykonania akcji w danej turze, oraz sposobem określania ilości tych akcji. </w:t>
      </w:r>
    </w:p>
    <w:p w:rsidR="000076FE" w:rsidRDefault="000076FE" w:rsidP="00A61261">
      <w:pPr>
        <w:pStyle w:val="Tekstpodstawowy"/>
        <w:tabs>
          <w:tab w:val="clear" w:pos="425"/>
          <w:tab w:val="left" w:pos="0"/>
        </w:tabs>
        <w:ind w:left="567"/>
      </w:pPr>
    </w:p>
    <w:p w:rsidR="000076FE" w:rsidRDefault="000076FE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Każda z gier ma określoną sytuację startową, tj. początkowe ustawienie pionków, wygląd planszy, przyporządkowanie elementów specjalnych do pionków, graczy, pól. </w:t>
      </w:r>
    </w:p>
    <w:p w:rsidR="000076FE" w:rsidRDefault="000076FE" w:rsidP="00A61261">
      <w:pPr>
        <w:pStyle w:val="Tekstpodstawowy"/>
        <w:tabs>
          <w:tab w:val="clear" w:pos="425"/>
          <w:tab w:val="left" w:pos="0"/>
        </w:tabs>
        <w:ind w:left="567"/>
      </w:pPr>
      <w:r>
        <w:t>Warunki zakończenia rozgrywki, jak i sposób wyłaniania zwycięzcy są ściśle określone w zależności od gry.</w:t>
      </w:r>
      <w:r>
        <w:tab/>
      </w:r>
    </w:p>
    <w:p w:rsidR="000076FE" w:rsidRDefault="000076FE" w:rsidP="00A61261">
      <w:pPr>
        <w:pStyle w:val="Tekstpodstawowy"/>
        <w:tabs>
          <w:tab w:val="clear" w:pos="425"/>
          <w:tab w:val="left" w:pos="0"/>
        </w:tabs>
      </w:pPr>
    </w:p>
    <w:p w:rsidR="003C1B9D" w:rsidRDefault="002A167C" w:rsidP="00A61261">
      <w:pPr>
        <w:pStyle w:val="Tekstpodstawowy"/>
        <w:tabs>
          <w:tab w:val="clear" w:pos="425"/>
          <w:tab w:val="left" w:pos="0"/>
        </w:tabs>
        <w:ind w:left="567"/>
      </w:pPr>
      <w:r>
        <w:t>Poszczególne gry różnią się między sobą dopuszczalną ilością graczy w rozgrywce.</w:t>
      </w:r>
    </w:p>
    <w:p w:rsidR="003C1B9D" w:rsidRDefault="003C1B9D" w:rsidP="00A61261">
      <w:pPr>
        <w:pStyle w:val="Tekstpodstawowy"/>
        <w:tabs>
          <w:tab w:val="clear" w:pos="425"/>
          <w:tab w:val="left" w:pos="0"/>
        </w:tabs>
        <w:ind w:left="567"/>
      </w:pPr>
    </w:p>
    <w:p w:rsidR="003C1B9D" w:rsidRDefault="003C1B9D" w:rsidP="00A61261">
      <w:pPr>
        <w:pStyle w:val="Tekstpodstawowy"/>
        <w:tabs>
          <w:tab w:val="clear" w:pos="425"/>
          <w:tab w:val="left" w:pos="567"/>
        </w:tabs>
        <w:ind w:left="567"/>
      </w:pPr>
      <w:r>
        <w:t>Każda gra ma określony wygląd planszy, pionków, oraz pozostałych elementów gry. Może on ulegać zmianie w trakcie trwania rozgrywki.</w:t>
      </w:r>
    </w:p>
    <w:p w:rsidR="00907BB9" w:rsidRDefault="00907BB9" w:rsidP="00A61261">
      <w:pPr>
        <w:pStyle w:val="Tekstpodstawowy"/>
        <w:tabs>
          <w:tab w:val="clear" w:pos="425"/>
          <w:tab w:val="left" w:pos="567"/>
        </w:tabs>
        <w:ind w:left="567"/>
      </w:pPr>
    </w:p>
    <w:p w:rsidR="00907BB9" w:rsidRDefault="00907BB9" w:rsidP="00A61261">
      <w:pPr>
        <w:pStyle w:val="Tekstpodstawowy"/>
        <w:tabs>
          <w:tab w:val="clear" w:pos="425"/>
          <w:tab w:val="left" w:pos="567"/>
        </w:tabs>
        <w:ind w:left="567"/>
      </w:pPr>
    </w:p>
    <w:p w:rsidR="00907BB9" w:rsidRDefault="00907BB9" w:rsidP="00A61261">
      <w:pPr>
        <w:pStyle w:val="Tekstpodstawowy"/>
        <w:tabs>
          <w:tab w:val="clear" w:pos="425"/>
          <w:tab w:val="left" w:pos="567"/>
        </w:tabs>
        <w:ind w:left="567"/>
      </w:pPr>
    </w:p>
    <w:p w:rsidR="00907BB9" w:rsidRDefault="00907BB9" w:rsidP="00A61261">
      <w:pPr>
        <w:pStyle w:val="Tekstpodstawowy"/>
        <w:tabs>
          <w:tab w:val="clear" w:pos="425"/>
          <w:tab w:val="left" w:pos="567"/>
        </w:tabs>
        <w:ind w:left="567"/>
      </w:pPr>
    </w:p>
    <w:p w:rsidR="00907BB9" w:rsidRPr="001D351D" w:rsidRDefault="00907BB9" w:rsidP="00A61261">
      <w:pPr>
        <w:pStyle w:val="Tekstpodstawowy"/>
        <w:tabs>
          <w:tab w:val="clear" w:pos="425"/>
          <w:tab w:val="left" w:pos="567"/>
        </w:tabs>
        <w:ind w:left="567"/>
      </w:pPr>
    </w:p>
    <w:p w:rsidR="00F62631" w:rsidRDefault="00544B02" w:rsidP="00A61261">
      <w:pPr>
        <w:pStyle w:val="Nagwek2"/>
        <w:spacing w:line="360" w:lineRule="auto"/>
      </w:pPr>
      <w:bookmarkStart w:id="9" w:name="_Toc364886027"/>
      <w:r>
        <w:lastRenderedPageBreak/>
        <w:t>Finalne sformułowanie problemu</w:t>
      </w:r>
      <w:bookmarkEnd w:id="9"/>
    </w:p>
    <w:p w:rsidR="00086B1E" w:rsidRDefault="00F62631" w:rsidP="00A61261">
      <w:pPr>
        <w:pStyle w:val="Tekstpodstawowy"/>
        <w:tabs>
          <w:tab w:val="clear" w:pos="425"/>
          <w:tab w:val="left" w:pos="567"/>
        </w:tabs>
        <w:ind w:left="567"/>
      </w:pPr>
      <w:r>
        <w:t xml:space="preserve">W wyniku przeprowadzonej analizy przykładowych gier planszowych </w:t>
      </w:r>
      <w:r w:rsidR="00566197">
        <w:t>problem został sprecyzowany</w:t>
      </w:r>
      <w:r>
        <w:t xml:space="preserve">. </w:t>
      </w:r>
    </w:p>
    <w:p w:rsidR="00907BB9" w:rsidRDefault="00907BB9" w:rsidP="00A61261">
      <w:pPr>
        <w:pStyle w:val="Tekstpodstawowy"/>
        <w:tabs>
          <w:tab w:val="clear" w:pos="425"/>
          <w:tab w:val="left" w:pos="567"/>
        </w:tabs>
        <w:ind w:left="567"/>
      </w:pPr>
      <w:r>
        <w:t>Platforma ma przede wszystkim ułatwić i ujednolicić proces tworzenia typowych gier planszowych o następującej charakterystyce: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>a) plansza</w:t>
      </w:r>
    </w:p>
    <w:p w:rsidR="00086B1E" w:rsidRDefault="00801593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różne rozmiary </w:t>
      </w:r>
      <w:r w:rsidR="0027003B" w:rsidRPr="001D351D">
        <w:t>(zmienna ilość pól w zależności od gry),</w:t>
      </w:r>
    </w:p>
    <w:p w:rsidR="008A4752" w:rsidRDefault="00544B0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różne kształty planszy</w:t>
      </w:r>
      <w:r w:rsidR="00D91FB9">
        <w:t xml:space="preserve"> oraz różne możliwe ścieżki</w:t>
      </w:r>
      <w:r>
        <w:t>,</w:t>
      </w:r>
    </w:p>
    <w:p w:rsidR="0027003B" w:rsidRPr="001D351D" w:rsidRDefault="00D91FB9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</w:t>
      </w:r>
      <w:r w:rsidR="0027003B" w:rsidRPr="001D351D">
        <w:t xml:space="preserve">- </w:t>
      </w:r>
      <w:r>
        <w:t>do pól przypisane są atrybuty:</w:t>
      </w:r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  -- </w:t>
      </w:r>
      <w:r w:rsidR="00D91FB9">
        <w:t>akcje specjalne związane z polem</w:t>
      </w:r>
    </w:p>
    <w:p w:rsidR="00D91FB9" w:rsidRDefault="00D91FB9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 -- przedmioty znajdujące się na polu</w:t>
      </w:r>
    </w:p>
    <w:p w:rsidR="00D91FB9" w:rsidRDefault="00D91FB9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 -- dodatkowe atrybuty zależne od gry</w:t>
      </w:r>
    </w:p>
    <w:p w:rsidR="00DE282E" w:rsidRPr="001D351D" w:rsidRDefault="00DE282E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wygląd planszy może ulec zmianie w trakcie trwania rozgrywki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>b) pionek</w:t>
      </w:r>
    </w:p>
    <w:p w:rsidR="00801593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</w:t>
      </w:r>
      <w:r w:rsidR="00D91FB9">
        <w:t>pionek ma przypisane atrybuty:</w:t>
      </w:r>
    </w:p>
    <w:p w:rsidR="00D91FB9" w:rsidRDefault="00D91FB9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-- przedmioty związane z pionkiem</w:t>
      </w:r>
    </w:p>
    <w:p w:rsidR="008A4752" w:rsidRDefault="008A475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-- dodatkowe atrybuty zależne od gry</w:t>
      </w:r>
    </w:p>
    <w:p w:rsidR="008A4752" w:rsidRPr="001D351D" w:rsidRDefault="00801593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każdy z pionków jest przyporządkowany do gracza,</w:t>
      </w:r>
    </w:p>
    <w:p w:rsidR="0027003B" w:rsidRPr="001D351D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>c) logika gry</w:t>
      </w:r>
    </w:p>
    <w:p w:rsidR="008A4752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</w:t>
      </w:r>
      <w:r w:rsidR="008A4752">
        <w:t>określony stan początk</w:t>
      </w:r>
      <w:r w:rsidR="00937130">
        <w:t>owy</w:t>
      </w:r>
      <w:r w:rsidR="008A4752">
        <w:t xml:space="preserve"> rozgrywki:</w:t>
      </w:r>
    </w:p>
    <w:p w:rsidR="0027003B" w:rsidRDefault="008A475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--</w:t>
      </w:r>
      <w:r w:rsidR="00F62631">
        <w:t xml:space="preserve"> </w:t>
      </w:r>
      <w:r>
        <w:t>początkowy wygląd i układ planszy</w:t>
      </w:r>
    </w:p>
    <w:p w:rsidR="008A4752" w:rsidRDefault="008A475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-- początkowe ustawienie pionków na planszy</w:t>
      </w:r>
    </w:p>
    <w:p w:rsidR="008A4752" w:rsidRDefault="008A475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-- początkowe atrybuty każdego z pól planszy </w:t>
      </w:r>
    </w:p>
    <w:p w:rsidR="008A4752" w:rsidRDefault="008A4752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-- początkowe atrybuty każdego z pionków oraz graczy</w:t>
      </w:r>
    </w:p>
    <w:p w:rsidR="00D91FB9" w:rsidRPr="001D351D" w:rsidRDefault="00801593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</w:t>
      </w:r>
      <w:r w:rsidR="008A4752">
        <w:t>określona dopuszczalna ilości graczy, dla których może odbyć się rozgrywka</w:t>
      </w:r>
    </w:p>
    <w:p w:rsidR="0027003B" w:rsidRPr="001D351D" w:rsidRDefault="00801593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</w:t>
      </w:r>
      <w:r w:rsidR="008A4752">
        <w:t>określony sposób przemieszczania się pionków po planszy</w:t>
      </w:r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</w:t>
      </w:r>
      <w:r w:rsidR="004B6B40">
        <w:t>sprecyzowany</w:t>
      </w:r>
      <w:r w:rsidR="006C2924">
        <w:t xml:space="preserve"> sposób </w:t>
      </w:r>
      <w:r w:rsidR="004B6B40">
        <w:t>wyłaniania</w:t>
      </w:r>
      <w:r w:rsidR="006C2924">
        <w:t xml:space="preserve"> gracza, którego jest tura</w:t>
      </w:r>
    </w:p>
    <w:p w:rsidR="006C2924" w:rsidRDefault="006C2924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określone warunki zakończenia gry przez gracza:</w:t>
      </w:r>
    </w:p>
    <w:p w:rsidR="006C2924" w:rsidRDefault="006C2924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-- warunki zwycięstwa</w:t>
      </w:r>
      <w:r w:rsidR="004B6B40">
        <w:t xml:space="preserve"> – jeżeli spełnione, gra dobiega końca</w:t>
      </w:r>
    </w:p>
    <w:p w:rsidR="004B6B40" w:rsidRDefault="006C2924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-- warunki przegrania</w:t>
      </w:r>
      <w:r w:rsidR="004B6B40">
        <w:t xml:space="preserve"> – jeżeli spełnione, gracz przestaje brać udział w rozgrywce</w:t>
      </w:r>
    </w:p>
    <w:p w:rsidR="004B6B40" w:rsidRDefault="004B6B40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określone konsekwencje przegrania gry przez gracza</w:t>
      </w:r>
    </w:p>
    <w:p w:rsidR="004B6B40" w:rsidRDefault="004B6B40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określone konsekwencje opuszczenia gry przez gracza</w:t>
      </w:r>
    </w:p>
    <w:p w:rsidR="006C2924" w:rsidRPr="001D351D" w:rsidRDefault="006C2924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- w skład jednej tury gracza może wchodzić kilka akcji</w:t>
      </w:r>
    </w:p>
    <w:p w:rsidR="0027003B" w:rsidRDefault="0027003B" w:rsidP="00A61261">
      <w:pPr>
        <w:pStyle w:val="Tekstpodstawowy"/>
        <w:tabs>
          <w:tab w:val="clear" w:pos="425"/>
          <w:tab w:val="left" w:pos="0"/>
        </w:tabs>
        <w:ind w:left="567"/>
      </w:pPr>
      <w:r w:rsidRPr="001D351D">
        <w:t xml:space="preserve"> - </w:t>
      </w:r>
      <w:r w:rsidR="006C2924">
        <w:t>stan rozgrywki jest sprawdzany po każdej akcji gracza:</w:t>
      </w:r>
    </w:p>
    <w:p w:rsidR="004B6B40" w:rsidRDefault="006C2924" w:rsidP="00A61261">
      <w:pPr>
        <w:pStyle w:val="Tekstpodstawowy"/>
        <w:tabs>
          <w:tab w:val="clear" w:pos="425"/>
          <w:tab w:val="left" w:pos="0"/>
        </w:tabs>
        <w:ind w:left="567"/>
      </w:pPr>
      <w:r>
        <w:t xml:space="preserve">  --  określone </w:t>
      </w:r>
      <w:r w:rsidR="004B6B40">
        <w:t>zmiany stanu gry spowodowane akcją podjętą przez gracza,</w:t>
      </w:r>
    </w:p>
    <w:p w:rsidR="00F62631" w:rsidRDefault="004B6B40" w:rsidP="00A61261">
      <w:pPr>
        <w:pStyle w:val="Tekstpodstawowy"/>
        <w:tabs>
          <w:tab w:val="clear" w:pos="425"/>
          <w:tab w:val="left" w:pos="0"/>
        </w:tabs>
        <w:ind w:left="567"/>
      </w:pPr>
      <w:r>
        <w:t>d) gracze</w:t>
      </w:r>
    </w:p>
    <w:p w:rsidR="004B6B40" w:rsidRDefault="004B6B40" w:rsidP="00A61261">
      <w:pPr>
        <w:pStyle w:val="Tekstpodstawowy"/>
        <w:tabs>
          <w:tab w:val="clear" w:pos="425"/>
          <w:tab w:val="left" w:pos="0"/>
        </w:tabs>
        <w:ind w:left="567"/>
      </w:pPr>
      <w:r>
        <w:lastRenderedPageBreak/>
        <w:t>- każdy z graczy ma przyporządkowany zestaw atrybutów</w:t>
      </w:r>
      <w:r w:rsidR="00F27248">
        <w:t xml:space="preserve"> i przedmiotów</w:t>
      </w:r>
    </w:p>
    <w:p w:rsidR="00F27248" w:rsidRDefault="00F27248" w:rsidP="00A61261">
      <w:pPr>
        <w:pStyle w:val="Tekstpodstawowy"/>
        <w:tabs>
          <w:tab w:val="clear" w:pos="425"/>
          <w:tab w:val="left" w:pos="0"/>
        </w:tabs>
        <w:ind w:left="567"/>
      </w:pPr>
      <w:r>
        <w:t>- każdy z graczy w stanie początkowym ma przyporządkowaną określoną ilość pionków, która może ulec zmianie w trakcie trwania rozgrywki</w:t>
      </w:r>
    </w:p>
    <w:p w:rsidR="003C1B9D" w:rsidRDefault="00DE282E" w:rsidP="00A61261">
      <w:pPr>
        <w:pStyle w:val="Tekstpodstawowy"/>
        <w:tabs>
          <w:tab w:val="clear" w:pos="425"/>
          <w:tab w:val="left" w:pos="567"/>
        </w:tabs>
        <w:ind w:left="567"/>
      </w:pPr>
      <w:r>
        <w:t>e) grafika gry</w:t>
      </w:r>
      <w:r w:rsidR="003C1B9D">
        <w:t xml:space="preserve"> </w:t>
      </w:r>
    </w:p>
    <w:p w:rsidR="00DE282E" w:rsidRDefault="00DE282E" w:rsidP="00A61261">
      <w:pPr>
        <w:pStyle w:val="Tekstpodstawowy"/>
        <w:tabs>
          <w:tab w:val="clear" w:pos="425"/>
          <w:tab w:val="left" w:pos="567"/>
        </w:tabs>
        <w:ind w:left="567"/>
      </w:pPr>
      <w:r>
        <w:t>- zindywidualizowany wygląd elementów rozgrywki (pól, pionków, dodatkowych przedmiotów)</w:t>
      </w:r>
    </w:p>
    <w:p w:rsidR="00907BB9" w:rsidRDefault="00DE282E" w:rsidP="00A61261">
      <w:pPr>
        <w:pStyle w:val="Tekstpodstawowy"/>
        <w:tabs>
          <w:tab w:val="clear" w:pos="425"/>
          <w:tab w:val="left" w:pos="567"/>
        </w:tabs>
        <w:ind w:left="567"/>
      </w:pPr>
      <w:r>
        <w:t>- zmienny</w:t>
      </w:r>
      <w:r w:rsidR="003C1B9D">
        <w:t xml:space="preserve"> wygląd planszy, oraz pozostałych elementów gry</w:t>
      </w:r>
    </w:p>
    <w:p w:rsidR="000D717B" w:rsidRDefault="000D717B" w:rsidP="00A61261">
      <w:pPr>
        <w:pStyle w:val="Tekstpodstawowy"/>
        <w:tabs>
          <w:tab w:val="clear" w:pos="425"/>
          <w:tab w:val="left" w:pos="0"/>
        </w:tabs>
      </w:pPr>
    </w:p>
    <w:p w:rsidR="000D717B" w:rsidRDefault="000D717B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>Problem początkowy został dodatkowo poszerzony o możliwość tworzenia bardziej złożonych, strategicznych gier planszowych, co wiąże się z uwzględnieniem następujących aspektów tych gier:</w:t>
      </w:r>
    </w:p>
    <w:p w:rsidR="000D717B" w:rsidRDefault="000D717B" w:rsidP="00A61261">
      <w:pPr>
        <w:pStyle w:val="Tekstpodstawowy"/>
        <w:tabs>
          <w:tab w:val="clear" w:pos="425"/>
          <w:tab w:val="clear" w:pos="4560"/>
          <w:tab w:val="left" w:pos="567"/>
        </w:tabs>
        <w:ind w:left="567"/>
      </w:pPr>
      <w:r>
        <w:t>- kształt planszy w trakcie trwania rozgrywki może ulec zmianie</w:t>
      </w:r>
    </w:p>
    <w:p w:rsidR="000D717B" w:rsidRDefault="000D717B" w:rsidP="00A61261">
      <w:pPr>
        <w:pStyle w:val="Tekstpodstawowy"/>
        <w:tabs>
          <w:tab w:val="clear" w:pos="425"/>
          <w:tab w:val="left" w:pos="567"/>
        </w:tabs>
        <w:ind w:left="567"/>
      </w:pPr>
      <w:r>
        <w:t>- tworzenie grup pionków w obrębie jednego gracza</w:t>
      </w:r>
    </w:p>
    <w:p w:rsidR="000D717B" w:rsidRDefault="000D717B" w:rsidP="00A61261">
      <w:pPr>
        <w:pStyle w:val="Tekstpodstawowy"/>
        <w:tabs>
          <w:tab w:val="clear" w:pos="425"/>
          <w:tab w:val="left" w:pos="567"/>
        </w:tabs>
        <w:ind w:left="567"/>
      </w:pPr>
      <w:r>
        <w:t>- różny wygląd planszy w zależności od gracza</w:t>
      </w:r>
    </w:p>
    <w:p w:rsidR="000D717B" w:rsidRDefault="000D717B" w:rsidP="00A61261">
      <w:pPr>
        <w:pStyle w:val="Tekstpodstawowy"/>
        <w:tabs>
          <w:tab w:val="clear" w:pos="425"/>
          <w:tab w:val="left" w:pos="567"/>
        </w:tabs>
        <w:ind w:left="567"/>
      </w:pPr>
    </w:p>
    <w:p w:rsidR="000D717B" w:rsidRDefault="000D717B" w:rsidP="00A61261">
      <w:pPr>
        <w:pStyle w:val="Tekstpodstawowy"/>
        <w:tabs>
          <w:tab w:val="clear" w:pos="425"/>
          <w:tab w:val="left" w:pos="0"/>
        </w:tabs>
      </w:pPr>
    </w:p>
    <w:p w:rsidR="00907BB9" w:rsidRDefault="00907BB9" w:rsidP="00A61261">
      <w:pPr>
        <w:pStyle w:val="Tekstpodstawowy"/>
        <w:tabs>
          <w:tab w:val="clear" w:pos="425"/>
          <w:tab w:val="left" w:pos="0"/>
        </w:tabs>
        <w:ind w:left="567"/>
      </w:pPr>
    </w:p>
    <w:p w:rsidR="00907BB9" w:rsidRDefault="00907BB9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D46A8" w:rsidRDefault="005D46A8" w:rsidP="00A61261">
      <w:pPr>
        <w:pStyle w:val="Tekstpodstawowy"/>
        <w:tabs>
          <w:tab w:val="clear" w:pos="425"/>
          <w:tab w:val="left" w:pos="0"/>
        </w:tabs>
      </w:pPr>
    </w:p>
    <w:p w:rsidR="005B44E1" w:rsidRDefault="005B44E1" w:rsidP="00A61261">
      <w:pPr>
        <w:pStyle w:val="Nagwek1"/>
        <w:spacing w:line="360" w:lineRule="auto"/>
      </w:pPr>
      <w:bookmarkStart w:id="10" w:name="_Toc364886028"/>
      <w:r>
        <w:lastRenderedPageBreak/>
        <w:t>Wizja systemu</w:t>
      </w:r>
      <w:bookmarkEnd w:id="10"/>
    </w:p>
    <w:p w:rsidR="008D5245" w:rsidRPr="008D5245" w:rsidRDefault="008D5245" w:rsidP="00A61261">
      <w:pPr>
        <w:pStyle w:val="Tekstpodstawowy"/>
      </w:pPr>
    </w:p>
    <w:p w:rsidR="00D70F64" w:rsidRDefault="00D70F64" w:rsidP="00A61261">
      <w:pPr>
        <w:pStyle w:val="Nagwek2"/>
        <w:spacing w:line="360" w:lineRule="auto"/>
      </w:pPr>
      <w:r>
        <w:tab/>
      </w:r>
      <w:bookmarkStart w:id="11" w:name="_Toc364886029"/>
      <w:r>
        <w:t>Tworzenie logiki gry</w:t>
      </w:r>
      <w:bookmarkEnd w:id="11"/>
    </w:p>
    <w:p w:rsidR="00D70F64" w:rsidRDefault="00D70F64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>W związku z różnorodnością zasad gier planszowych platforma musi być na tyle elastyczna, aby możliwe było definiowanie logiki każdej z nich. Z drugiej strony ważne, aby mimo tej różnorodności proces określania zasad gry był w miarę możliwości ujednolicony. Tworzenie gier przy użyciu platformy powinno składać się z ciągu ściśle określonych kroków, dzięki czemu po zapoznaniu się z procesem tworzenia gier na platformie, czynność ta stanie się rutynowa.</w:t>
      </w:r>
    </w:p>
    <w:p w:rsidR="00D70F64" w:rsidRDefault="00D70F64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>Przeniesienie zasad gry z wersji „papierowej” do wersji elektronicznej, z użyciem platformy musi być jak najprostsze</w:t>
      </w:r>
      <w:r w:rsidR="00B83545">
        <w:t xml:space="preserve"> i intuicyjne. </w:t>
      </w:r>
    </w:p>
    <w:p w:rsidR="00B83545" w:rsidRDefault="00B83545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</w:p>
    <w:p w:rsidR="00B83545" w:rsidRDefault="00B83545" w:rsidP="00A61261">
      <w:pPr>
        <w:pStyle w:val="Nagwek2"/>
        <w:spacing w:line="360" w:lineRule="auto"/>
      </w:pPr>
      <w:bookmarkStart w:id="12" w:name="_Toc364886030"/>
      <w:r>
        <w:t>Komunikacja między graczami</w:t>
      </w:r>
      <w:bookmarkEnd w:id="12"/>
    </w:p>
    <w:p w:rsidR="00B83545" w:rsidRDefault="00B83545" w:rsidP="00A61261">
      <w:pPr>
        <w:pStyle w:val="Tekstpodstawowy"/>
        <w:ind w:left="426" w:hanging="426"/>
      </w:pPr>
      <w:r>
        <w:tab/>
        <w:t xml:space="preserve">Platforma ma zapewniać niewidoczną dla twórcy gry bezprzewodową komunikację między graczami. Całość odpowiedzialności związanej z ustanawianiem połączenia między graczami, przekazywaniem wymaganych danych, tworzeniem i dołączaniem do pokoi należy do platformy. </w:t>
      </w:r>
    </w:p>
    <w:p w:rsidR="00B83545" w:rsidRDefault="00B83545" w:rsidP="00A61261">
      <w:pPr>
        <w:pStyle w:val="Tekstpodstawowy"/>
      </w:pPr>
    </w:p>
    <w:p w:rsidR="00B83545" w:rsidRDefault="00B83545" w:rsidP="00A61261">
      <w:pPr>
        <w:pStyle w:val="Nagwek2"/>
        <w:spacing w:line="360" w:lineRule="auto"/>
      </w:pPr>
      <w:bookmarkStart w:id="13" w:name="_Toc364886031"/>
      <w:r>
        <w:t>Grafika</w:t>
      </w:r>
      <w:bookmarkEnd w:id="13"/>
    </w:p>
    <w:p w:rsidR="00B83545" w:rsidRDefault="00B83545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 xml:space="preserve">Twórca gry ma być odpowiedzialny jedynie za dostarczenie grafik reprezentujących poszczególne elementy rozgrywki oraz przypisanie ich do odpowiednich elementów. Platforma zajmuje się wyświetlaniem graficznej reprezentacji rozgrywki u poszczególnych graczy, na podstawie określonego przez twórcę przyporządkowania elementu gry na jego grafikę. </w:t>
      </w:r>
    </w:p>
    <w:p w:rsidR="00B83545" w:rsidRDefault="00B83545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 xml:space="preserve">Platforma ma dawać możliwość wyświetlania dodatkowych komunikatów lub grafik </w:t>
      </w:r>
      <w:r w:rsidR="00496C2D">
        <w:t>dla niestandardowych akcji.</w:t>
      </w:r>
    </w:p>
    <w:p w:rsidR="00496C2D" w:rsidRDefault="00496C2D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>Platforma może być budowana w sposób przyrostowy. Na początku musi zapewniać funkcjonalność odpowiedzialną za wyświetlanie grafii w trybie 2D, z możliwością jej rozszerzenia do 3D.</w:t>
      </w:r>
    </w:p>
    <w:p w:rsidR="00496C2D" w:rsidRDefault="008D5245" w:rsidP="00A61261">
      <w:pPr>
        <w:pStyle w:val="Nagwek2"/>
        <w:spacing w:line="360" w:lineRule="auto"/>
      </w:pPr>
      <w:bookmarkStart w:id="14" w:name="_Toc364886032"/>
      <w:r>
        <w:lastRenderedPageBreak/>
        <w:t>Zapisywanie i wznawianie rozgrywki</w:t>
      </w:r>
      <w:bookmarkEnd w:id="14"/>
    </w:p>
    <w:p w:rsidR="008D5245" w:rsidRPr="008D5245" w:rsidRDefault="008D5245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 xml:space="preserve">Ze względu na charakter wielu gier planszowych, dla których rozgrywka może trwać bardzo długo platforma musi dawać możliwość zapisywania i wznawiania stanu gry. </w:t>
      </w:r>
    </w:p>
    <w:p w:rsidR="00B83545" w:rsidRPr="00B83545" w:rsidRDefault="00B83545" w:rsidP="00A61261">
      <w:pPr>
        <w:pStyle w:val="Tekstpodstawowy"/>
      </w:pPr>
    </w:p>
    <w:p w:rsidR="000D717B" w:rsidRDefault="000D717B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 xml:space="preserve">Głównym </w:t>
      </w:r>
      <w:r w:rsidR="00E1483F">
        <w:t>celem platformy</w:t>
      </w:r>
      <w:r>
        <w:t xml:space="preserve"> jest ułatwienie i ujednolicenie procesu tworzenia typowych gier planszowych, jak </w:t>
      </w:r>
      <w:proofErr w:type="spellStart"/>
      <w:r>
        <w:t>Monopoly</w:t>
      </w:r>
      <w:proofErr w:type="spellEnd"/>
      <w:r>
        <w:t xml:space="preserve"> czy Grzybobranie, równocześnie zachowując elastyczność pozwalającą na tworzenie bardziej zaawansowanych gier. </w:t>
      </w:r>
    </w:p>
    <w:p w:rsidR="000D717B" w:rsidRDefault="00D70F64" w:rsidP="00A61261">
      <w:pPr>
        <w:pStyle w:val="Tekstpodstawowy"/>
        <w:tabs>
          <w:tab w:val="clear" w:pos="425"/>
          <w:tab w:val="clear" w:pos="4560"/>
          <w:tab w:val="left" w:pos="426"/>
        </w:tabs>
      </w:pPr>
      <w:r>
        <w:tab/>
      </w:r>
    </w:p>
    <w:p w:rsidR="00D70F64" w:rsidRDefault="008D5245" w:rsidP="00A61261">
      <w:pPr>
        <w:pStyle w:val="Nagwek2"/>
        <w:spacing w:line="360" w:lineRule="auto"/>
      </w:pPr>
      <w:bookmarkStart w:id="15" w:name="_Toc364886033"/>
      <w:r>
        <w:t>Docelowa platforma sprzętowa</w:t>
      </w:r>
      <w:bookmarkEnd w:id="15"/>
    </w:p>
    <w:p w:rsidR="008D5245" w:rsidRPr="008D5245" w:rsidRDefault="008D5245" w:rsidP="00A61261">
      <w:pPr>
        <w:pStyle w:val="Tekstpodstawowy"/>
        <w:tabs>
          <w:tab w:val="clear" w:pos="425"/>
          <w:tab w:val="clear" w:pos="4560"/>
          <w:tab w:val="left" w:pos="426"/>
        </w:tabs>
        <w:ind w:left="426"/>
      </w:pPr>
      <w:r>
        <w:t>Platforma jest przeznaczona do tworzenia gier na urządzenia mobilne z systemem Android</w:t>
      </w:r>
      <w:r w:rsidR="005D46A8">
        <w:t xml:space="preserve"> wyposażone w interfejs </w:t>
      </w:r>
      <w:proofErr w:type="spellStart"/>
      <w:r w:rsidR="005D46A8">
        <w:t>Bluetooth</w:t>
      </w:r>
      <w:proofErr w:type="spellEnd"/>
      <w:r w:rsidR="005D46A8">
        <w:t>.</w:t>
      </w:r>
    </w:p>
    <w:p w:rsidR="00D70F64" w:rsidRDefault="00C03E4D" w:rsidP="00A61261">
      <w:pPr>
        <w:pStyle w:val="Nagwek2"/>
        <w:spacing w:line="360" w:lineRule="auto"/>
      </w:pPr>
      <w:bookmarkStart w:id="16" w:name="_Toc364886034"/>
      <w:r>
        <w:lastRenderedPageBreak/>
        <w:t>Możliwe przypadki użycia platformy</w:t>
      </w:r>
      <w:bookmarkEnd w:id="16"/>
    </w:p>
    <w:p w:rsidR="00C03E4D" w:rsidRDefault="00C03E4D" w:rsidP="00A61261">
      <w:pPr>
        <w:pStyle w:val="Tekstpodstawowy"/>
      </w:pPr>
      <w:r>
        <w:rPr>
          <w:noProof/>
        </w:rPr>
        <w:drawing>
          <wp:inline distT="0" distB="0" distL="0" distR="0">
            <wp:extent cx="6119495" cy="6659880"/>
            <wp:effectExtent l="19050" t="0" r="0" b="0"/>
            <wp:docPr id="1" name="Obraz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4D" w:rsidRPr="001D351D" w:rsidRDefault="00C03E4D" w:rsidP="00A61261">
      <w:pPr>
        <w:spacing w:line="360" w:lineRule="auto"/>
      </w:pPr>
      <w:r w:rsidRPr="001D351D">
        <w:rPr>
          <w:b/>
        </w:rPr>
        <w:t>Aktor</w:t>
      </w:r>
      <w:r w:rsidRPr="001D351D">
        <w:t>: Twórca Gry - osoba zajmująca sie implementacja mechanizmów rozgrywki na platformie.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rPr>
          <w:b/>
        </w:rPr>
      </w:pPr>
      <w:r w:rsidRPr="001D351D">
        <w:rPr>
          <w:b/>
        </w:rPr>
        <w:t>Możliwe przypadki użycia: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 xml:space="preserve">1. Definiowanie wyglądu pól </w:t>
      </w:r>
    </w:p>
    <w:p w:rsidR="00C03E4D" w:rsidRPr="001D351D" w:rsidRDefault="00C03E4D" w:rsidP="00A61261">
      <w:pPr>
        <w:spacing w:line="360" w:lineRule="auto"/>
      </w:pPr>
      <w:r w:rsidRPr="001D351D">
        <w:t xml:space="preserve">Polega </w:t>
      </w:r>
      <w:r>
        <w:t>na określaniu sposobu graficznej reprezentacji pól planszy</w:t>
      </w:r>
      <w:r w:rsidRPr="001D351D">
        <w:t>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2. Definiowanie wyglądu pionków</w:t>
      </w:r>
    </w:p>
    <w:p w:rsidR="00C03E4D" w:rsidRPr="001D351D" w:rsidRDefault="00C03E4D" w:rsidP="00A61261">
      <w:pPr>
        <w:spacing w:line="360" w:lineRule="auto"/>
      </w:pPr>
      <w:r>
        <w:t>Polega na określaniu sposobu graficznej reprezentacji</w:t>
      </w:r>
      <w:r w:rsidRPr="001D351D">
        <w:t>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3. Ustalanie stanu początkowego gry</w:t>
      </w:r>
    </w:p>
    <w:p w:rsidR="00C03E4D" w:rsidRPr="001D351D" w:rsidRDefault="00C03E4D" w:rsidP="00A61261">
      <w:pPr>
        <w:spacing w:line="360" w:lineRule="auto"/>
      </w:pPr>
      <w:r w:rsidRPr="001D351D">
        <w:t>Służy do określenia początkowego położenia pionków na p</w:t>
      </w:r>
      <w:r>
        <w:t>lanszy, ustawieniu</w:t>
      </w:r>
      <w:r w:rsidRPr="001D351D">
        <w:t xml:space="preserve"> kolejności ruchów, przypisaniu atrybutów początkowych do gry.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4.Ustalanie warunków zakończenia</w:t>
      </w:r>
    </w:p>
    <w:p w:rsidR="00C03E4D" w:rsidRPr="001D351D" w:rsidRDefault="00C03E4D" w:rsidP="00A61261">
      <w:pPr>
        <w:spacing w:line="360" w:lineRule="auto"/>
      </w:pPr>
      <w:r w:rsidRPr="001D351D">
        <w:t>Służy do określenia w jakich warunkach i z jakim wynikiem gra sie skończy.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5. Określenie mechanizmu zarządzającego sposobem poruszania sie graczy</w:t>
      </w:r>
    </w:p>
    <w:p w:rsidR="00C03E4D" w:rsidRPr="001D351D" w:rsidRDefault="00C03E4D" w:rsidP="00A61261">
      <w:pPr>
        <w:spacing w:line="360" w:lineRule="auto"/>
      </w:pPr>
      <w:r w:rsidRPr="001D351D">
        <w:t>Służy do wyboru sposobu określenia przemieszczenia graczy (np. rzut kostka, losowość lub nie).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6. Ustalanie kształtu i rozmiaru planszy.</w:t>
      </w:r>
    </w:p>
    <w:p w:rsidR="00C03E4D" w:rsidRPr="001D351D" w:rsidRDefault="00C03E4D" w:rsidP="00A61261">
      <w:pPr>
        <w:spacing w:line="360" w:lineRule="auto"/>
      </w:pPr>
      <w:r w:rsidRPr="001D351D">
        <w:t>Określenie ilości pól, ich ułożenie (współrzędne).</w:t>
      </w:r>
    </w:p>
    <w:p w:rsidR="00C03E4D" w:rsidRPr="001D351D" w:rsidRDefault="00C03E4D" w:rsidP="00A61261">
      <w:pPr>
        <w:spacing w:line="360" w:lineRule="auto"/>
      </w:pPr>
      <w:r w:rsidRPr="001D351D">
        <w:tab/>
      </w:r>
    </w:p>
    <w:p w:rsidR="00C03E4D" w:rsidRPr="001D351D" w:rsidRDefault="00C03E4D" w:rsidP="00A61261">
      <w:pPr>
        <w:spacing w:line="360" w:lineRule="auto"/>
        <w:ind w:firstLine="567"/>
      </w:pPr>
      <w:r w:rsidRPr="001D351D">
        <w:t>7. Ustalanie dopuszczalnej ilości graczy.</w:t>
      </w:r>
    </w:p>
    <w:p w:rsidR="00C03E4D" w:rsidRPr="001D351D" w:rsidRDefault="00C03E4D" w:rsidP="00A61261">
      <w:pPr>
        <w:spacing w:line="360" w:lineRule="auto"/>
      </w:pPr>
      <w:r w:rsidRPr="001D351D">
        <w:t>Polega na określeniu dla jakich ilości graczy możliwe jest przeprowadzenie rozgrywki.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8. Przypisanie atrybutów do poszczególnych pól planszy</w:t>
      </w:r>
    </w:p>
    <w:p w:rsidR="00C03E4D" w:rsidRPr="001D351D" w:rsidRDefault="00C03E4D" w:rsidP="00A61261">
      <w:pPr>
        <w:spacing w:line="360" w:lineRule="auto"/>
      </w:pPr>
      <w:r w:rsidRPr="001D351D">
        <w:t>Służy do przypisania atrybutów do pól (dodatkowe parametry, zdefiniowanie akcji specjalnych na polu itp.).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9. Wybór trybu graficznego</w:t>
      </w:r>
    </w:p>
    <w:p w:rsidR="00C03E4D" w:rsidRPr="001D351D" w:rsidRDefault="00C03E4D" w:rsidP="00A61261">
      <w:pPr>
        <w:spacing w:line="360" w:lineRule="auto"/>
      </w:pPr>
      <w:r w:rsidRPr="001D351D">
        <w:t>Zgodnie z nazwa służy do wyboru trybu 2D ( natywnie wbudowanego) lub trybu 3D z wcześniejszym dodaniu wtyczki do jego obsługi.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10. Dodaj wtyczkę do obsługi grafiki 3D</w:t>
      </w:r>
    </w:p>
    <w:p w:rsidR="00C03E4D" w:rsidRPr="001D351D" w:rsidRDefault="00C03E4D" w:rsidP="00A61261">
      <w:pPr>
        <w:spacing w:line="360" w:lineRule="auto"/>
      </w:pPr>
      <w:r w:rsidRPr="001D351D">
        <w:t>Pozwala na dodanie wtyczki odpowiadającej za wyświetlanie trybu 3D.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11. Przypisanie atrybutów do poszczególnych graczy</w:t>
      </w:r>
    </w:p>
    <w:p w:rsidR="00C03E4D" w:rsidRPr="001D351D" w:rsidRDefault="00C03E4D" w:rsidP="00A61261">
      <w:pPr>
        <w:spacing w:line="360" w:lineRule="auto"/>
      </w:pPr>
      <w:r w:rsidRPr="001D351D">
        <w:t>Pozwala na określenie ilości pionków związanych z danym graczem, jego atrybutów specjalnych wynikających ze specyfiki danej gry i ich położenia.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12. Ustalenie akcji podjętej w razie wyjścia gracza</w:t>
      </w:r>
    </w:p>
    <w:p w:rsidR="00C03E4D" w:rsidRPr="001D351D" w:rsidRDefault="00C03E4D" w:rsidP="00A61261">
      <w:pPr>
        <w:spacing w:line="360" w:lineRule="auto"/>
      </w:pPr>
      <w:r w:rsidRPr="001D351D">
        <w:lastRenderedPageBreak/>
        <w:t>Polega na rozstrzygnięciu w jaki sposób gra ma zareagować na wyjście jednego z graczy (który nie jest serwerem)</w:t>
      </w:r>
    </w:p>
    <w:p w:rsidR="00C03E4D" w:rsidRPr="001D351D" w:rsidRDefault="00C03E4D" w:rsidP="00A61261">
      <w:pPr>
        <w:spacing w:line="360" w:lineRule="auto"/>
      </w:pPr>
    </w:p>
    <w:p w:rsidR="00C03E4D" w:rsidRPr="001D351D" w:rsidRDefault="00C03E4D" w:rsidP="00A61261">
      <w:pPr>
        <w:spacing w:line="360" w:lineRule="auto"/>
        <w:ind w:firstLine="567"/>
      </w:pPr>
      <w:r w:rsidRPr="001D351D">
        <w:t>13. Ustawienie tła</w:t>
      </w:r>
    </w:p>
    <w:p w:rsidR="00C03E4D" w:rsidRDefault="00C03E4D" w:rsidP="00A61261">
      <w:pPr>
        <w:spacing w:line="360" w:lineRule="auto"/>
      </w:pPr>
      <w:r w:rsidRPr="001D351D">
        <w:t>Ustawia tło dla planszy i pionków.</w:t>
      </w:r>
    </w:p>
    <w:p w:rsidR="00C03E4D" w:rsidRDefault="00C03E4D" w:rsidP="00A61261">
      <w:pPr>
        <w:pStyle w:val="Tekstpodstawowy"/>
      </w:pPr>
    </w:p>
    <w:p w:rsidR="00C03E4D" w:rsidRDefault="00C03E4D" w:rsidP="00A61261">
      <w:pPr>
        <w:pStyle w:val="Tekstpodstawowy"/>
      </w:pPr>
      <w:r>
        <w:tab/>
        <w:t xml:space="preserve">  14. Określanie logiki gry</w:t>
      </w:r>
    </w:p>
    <w:p w:rsidR="00C03E4D" w:rsidRDefault="00C03E4D" w:rsidP="00A61261">
      <w:pPr>
        <w:pStyle w:val="Tekstpodstawowy"/>
      </w:pPr>
      <w:r>
        <w:t xml:space="preserve">Polega na określenie ogólnych zasad przebiegu rozgrywki </w:t>
      </w:r>
    </w:p>
    <w:p w:rsidR="004F4086" w:rsidRDefault="004F4086" w:rsidP="00A61261">
      <w:pPr>
        <w:pStyle w:val="Tekstpodstawowy"/>
      </w:pPr>
    </w:p>
    <w:p w:rsidR="004F4086" w:rsidRDefault="004F4086" w:rsidP="00A61261">
      <w:pPr>
        <w:pStyle w:val="Tekstpodstawowy"/>
      </w:pPr>
    </w:p>
    <w:p w:rsidR="004F4086" w:rsidRDefault="004F4086" w:rsidP="00A61261">
      <w:pPr>
        <w:pStyle w:val="Tekstpodstawowy"/>
      </w:pPr>
    </w:p>
    <w:p w:rsidR="004F4086" w:rsidRDefault="004F4086" w:rsidP="00A61261">
      <w:pPr>
        <w:pStyle w:val="Tekstpodstawowy"/>
      </w:pPr>
    </w:p>
    <w:p w:rsidR="004F4086" w:rsidRDefault="004F4086" w:rsidP="00A61261">
      <w:pPr>
        <w:pStyle w:val="Tekstpodstawowy"/>
      </w:pPr>
    </w:p>
    <w:p w:rsidR="004F4086" w:rsidRDefault="004F4086" w:rsidP="00A61261">
      <w:pPr>
        <w:pStyle w:val="Tekstpodstawowy"/>
      </w:pPr>
    </w:p>
    <w:p w:rsidR="004F4086" w:rsidRDefault="004F4086" w:rsidP="00A61261">
      <w:pPr>
        <w:pStyle w:val="Tekstpodstawowy"/>
      </w:pPr>
    </w:p>
    <w:p w:rsidR="004F4086" w:rsidRDefault="004F4086" w:rsidP="00A61261">
      <w:pPr>
        <w:pStyle w:val="Tekstpodstawowy"/>
      </w:pPr>
    </w:p>
    <w:p w:rsidR="004F4086" w:rsidRDefault="004F4086" w:rsidP="00A61261">
      <w:pPr>
        <w:pStyle w:val="Tekstpodstawowy"/>
      </w:pPr>
    </w:p>
    <w:p w:rsidR="00C03E4D" w:rsidRDefault="00DE1869" w:rsidP="00A61261">
      <w:pPr>
        <w:pStyle w:val="Nagwek2"/>
        <w:spacing w:line="360" w:lineRule="auto"/>
      </w:pPr>
      <w:bookmarkStart w:id="17" w:name="_Toc364886035"/>
      <w:r>
        <w:lastRenderedPageBreak/>
        <w:t>Możliwe przypadki użycia gry</w:t>
      </w:r>
      <w:bookmarkEnd w:id="17"/>
    </w:p>
    <w:p w:rsidR="00DE1869" w:rsidRDefault="00DE1869" w:rsidP="00A61261">
      <w:pPr>
        <w:pStyle w:val="Tekstpodstawowy"/>
      </w:pPr>
      <w:r w:rsidRPr="00DE1869">
        <w:drawing>
          <wp:inline distT="0" distB="0" distL="0" distR="0">
            <wp:extent cx="5476875" cy="4371975"/>
            <wp:effectExtent l="19050" t="0" r="9525" b="0"/>
            <wp:docPr id="5" name="Obraz 1" descr="UC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Gr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56" w:rsidRPr="001D351D" w:rsidRDefault="00781956" w:rsidP="00A61261">
      <w:pPr>
        <w:spacing w:line="360" w:lineRule="auto"/>
      </w:pPr>
      <w:r w:rsidRPr="001D351D">
        <w:rPr>
          <w:b/>
        </w:rPr>
        <w:t>Aktorzy</w:t>
      </w:r>
      <w:r w:rsidRPr="001D351D">
        <w:t>: Gra - instancja obiektu gry zaimplementowanej przez użytkownika</w:t>
      </w:r>
    </w:p>
    <w:p w:rsidR="00781956" w:rsidRPr="001D351D" w:rsidRDefault="00781956" w:rsidP="00A61261">
      <w:pPr>
        <w:spacing w:line="360" w:lineRule="auto"/>
      </w:pPr>
    </w:p>
    <w:p w:rsidR="00781956" w:rsidRPr="001D351D" w:rsidRDefault="00781956" w:rsidP="00A61261">
      <w:pPr>
        <w:spacing w:line="360" w:lineRule="auto"/>
        <w:rPr>
          <w:b/>
        </w:rPr>
      </w:pPr>
      <w:r w:rsidRPr="001D351D">
        <w:rPr>
          <w:b/>
        </w:rPr>
        <w:t>Możliwe przypadki użycia:</w:t>
      </w:r>
    </w:p>
    <w:p w:rsidR="00781956" w:rsidRPr="001D351D" w:rsidRDefault="00781956" w:rsidP="00A61261">
      <w:pPr>
        <w:spacing w:line="360" w:lineRule="auto"/>
      </w:pPr>
    </w:p>
    <w:p w:rsidR="00781956" w:rsidRPr="001D351D" w:rsidRDefault="00781956" w:rsidP="00A61261">
      <w:pPr>
        <w:spacing w:line="360" w:lineRule="auto"/>
        <w:ind w:firstLine="567"/>
      </w:pPr>
      <w:r w:rsidRPr="001D351D">
        <w:t xml:space="preserve">1. Rozpocznij grę </w:t>
      </w:r>
    </w:p>
    <w:p w:rsidR="00781956" w:rsidRPr="001D351D" w:rsidRDefault="00781956" w:rsidP="00A61261">
      <w:pPr>
        <w:spacing w:line="360" w:lineRule="auto"/>
      </w:pPr>
      <w:r w:rsidRPr="001D351D">
        <w:t>Służy do rozpoczęcia rozgrywki</w:t>
      </w:r>
    </w:p>
    <w:p w:rsidR="00781956" w:rsidRPr="001D351D" w:rsidRDefault="00781956" w:rsidP="00A61261">
      <w:pPr>
        <w:spacing w:line="360" w:lineRule="auto"/>
      </w:pPr>
    </w:p>
    <w:p w:rsidR="00781956" w:rsidRPr="001D351D" w:rsidRDefault="00781956" w:rsidP="00A61261">
      <w:pPr>
        <w:spacing w:line="360" w:lineRule="auto"/>
        <w:ind w:firstLine="567"/>
      </w:pPr>
      <w:r w:rsidRPr="001D351D">
        <w:t>2. Poinformuj o turze</w:t>
      </w:r>
    </w:p>
    <w:p w:rsidR="00781956" w:rsidRPr="001D351D" w:rsidRDefault="00781956" w:rsidP="00A61261">
      <w:pPr>
        <w:spacing w:line="360" w:lineRule="auto"/>
      </w:pPr>
      <w:r w:rsidRPr="001D351D">
        <w:t>Instancja rozgrywki na urządzeniu klienta otrzymuje notyfikacje z informacja ze jest obecna tura gracza</w:t>
      </w:r>
    </w:p>
    <w:p w:rsidR="00781956" w:rsidRPr="001D351D" w:rsidRDefault="00781956" w:rsidP="00A61261">
      <w:pPr>
        <w:spacing w:line="360" w:lineRule="auto"/>
      </w:pPr>
    </w:p>
    <w:p w:rsidR="00781956" w:rsidRPr="001D351D" w:rsidRDefault="00781956" w:rsidP="00A61261">
      <w:pPr>
        <w:spacing w:line="360" w:lineRule="auto"/>
        <w:ind w:firstLine="567"/>
      </w:pPr>
      <w:r w:rsidRPr="001D351D">
        <w:t>3. Dokonaj ruchu</w:t>
      </w:r>
    </w:p>
    <w:p w:rsidR="00781956" w:rsidRPr="001D351D" w:rsidRDefault="00781956" w:rsidP="00A61261">
      <w:pPr>
        <w:spacing w:line="360" w:lineRule="auto"/>
      </w:pPr>
      <w:r w:rsidRPr="001D351D">
        <w:t>Instancja rozgrywki dokonuje próby ruchu pionkami gracza w określony przez niego sposób</w:t>
      </w:r>
    </w:p>
    <w:p w:rsidR="00781956" w:rsidRPr="001D351D" w:rsidRDefault="00781956" w:rsidP="00A61261">
      <w:pPr>
        <w:spacing w:line="360" w:lineRule="auto"/>
      </w:pPr>
    </w:p>
    <w:p w:rsidR="00781956" w:rsidRPr="001D351D" w:rsidRDefault="00781956" w:rsidP="00A61261">
      <w:pPr>
        <w:spacing w:line="360" w:lineRule="auto"/>
        <w:ind w:firstLine="567"/>
      </w:pPr>
      <w:r w:rsidRPr="001D351D">
        <w:t>4. Zakończ / opuść grę</w:t>
      </w:r>
    </w:p>
    <w:p w:rsidR="00781956" w:rsidRPr="001D351D" w:rsidRDefault="00781956" w:rsidP="00A61261">
      <w:pPr>
        <w:spacing w:line="360" w:lineRule="auto"/>
      </w:pPr>
      <w:r w:rsidRPr="001D351D">
        <w:t>Pozwala na zamkniecie serwera gry lub w wypadku klienta opuszczenie rozgrywki</w:t>
      </w:r>
    </w:p>
    <w:p w:rsidR="00781956" w:rsidRPr="001D351D" w:rsidRDefault="00781956" w:rsidP="00A61261">
      <w:pPr>
        <w:spacing w:line="360" w:lineRule="auto"/>
      </w:pPr>
    </w:p>
    <w:p w:rsidR="00781956" w:rsidRPr="001D351D" w:rsidRDefault="00781956" w:rsidP="00A61261">
      <w:pPr>
        <w:spacing w:line="360" w:lineRule="auto"/>
        <w:ind w:firstLine="567"/>
      </w:pPr>
      <w:r w:rsidRPr="001D351D">
        <w:t>5. Sprawdź czy zakończono</w:t>
      </w:r>
    </w:p>
    <w:p w:rsidR="00781956" w:rsidRPr="001D351D" w:rsidRDefault="00781956" w:rsidP="00A61261">
      <w:pPr>
        <w:spacing w:line="360" w:lineRule="auto"/>
      </w:pPr>
      <w:r w:rsidRPr="001D351D">
        <w:t>Gra otrzymuje notyfikacje czy rozgrywka została zakończona i z jakim rezultatem.</w:t>
      </w:r>
    </w:p>
    <w:p w:rsidR="00781956" w:rsidRPr="001D351D" w:rsidRDefault="00781956" w:rsidP="00A61261">
      <w:pPr>
        <w:spacing w:line="360" w:lineRule="auto"/>
      </w:pPr>
    </w:p>
    <w:p w:rsidR="00781956" w:rsidRPr="001D351D" w:rsidRDefault="00781956" w:rsidP="00A61261">
      <w:pPr>
        <w:spacing w:line="360" w:lineRule="auto"/>
        <w:ind w:firstLine="567"/>
      </w:pPr>
      <w:r w:rsidRPr="001D351D">
        <w:t>6. Poinformuj o obecnym wyglądzie planszy</w:t>
      </w:r>
    </w:p>
    <w:p w:rsidR="00781956" w:rsidRPr="001D351D" w:rsidRDefault="00781956" w:rsidP="00A61261">
      <w:pPr>
        <w:spacing w:line="360" w:lineRule="auto"/>
      </w:pPr>
      <w:r w:rsidRPr="001D351D">
        <w:t>Każdy z klientów otrzyma informacje o obecnym modelu planszy i pionków  (położenie pionków) aby następnie ja zwizualizować.</w:t>
      </w:r>
    </w:p>
    <w:p w:rsidR="00781956" w:rsidRPr="00DE1869" w:rsidRDefault="00781956" w:rsidP="00A61261">
      <w:pPr>
        <w:pStyle w:val="Tekstpodstawowy"/>
      </w:pPr>
    </w:p>
    <w:p w:rsidR="005D46A8" w:rsidRDefault="005D46A8" w:rsidP="00A61261">
      <w:pPr>
        <w:pStyle w:val="Nagwek2"/>
        <w:spacing w:line="360" w:lineRule="auto"/>
      </w:pPr>
      <w:bookmarkStart w:id="18" w:name="_Toc364886036"/>
      <w:r>
        <w:t>Podsumowanie</w:t>
      </w:r>
      <w:r w:rsidR="000E2832">
        <w:t xml:space="preserve"> głównych wymagań</w:t>
      </w:r>
      <w:bookmarkEnd w:id="18"/>
    </w:p>
    <w:p w:rsidR="000E2832" w:rsidRDefault="000E2832" w:rsidP="00A61261">
      <w:pPr>
        <w:pStyle w:val="Tekstpodstawowy"/>
        <w:ind w:left="426"/>
      </w:pPr>
      <w:r>
        <w:t xml:space="preserve"> Główne wymagania stawiane platformie: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platforma zarządza turami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przechowuje model gry (pozycje graczy , stan pól)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umożliwia rożne kształty planszy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 xml:space="preserve">- </w:t>
      </w:r>
      <w:r>
        <w:t>twórca gry</w:t>
      </w:r>
      <w:r w:rsidRPr="001D351D">
        <w:t xml:space="preserve"> ma możliwość ustalania wyglądu pól, wyglądu pionków</w:t>
      </w:r>
    </w:p>
    <w:p w:rsidR="000E2832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 xml:space="preserve">- </w:t>
      </w:r>
      <w:r>
        <w:t>twórca gry ma</w:t>
      </w:r>
      <w:r w:rsidRPr="001D351D">
        <w:t xml:space="preserve"> możliwość ustalenia przemieszczenia graczy w turze 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>
        <w:t>- twórca gry ma możliwość ustalenia warunków zakończenia gry jak i stanu początkowego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możliwość przypisania dowolnej liczby pionków do danego gracza</w:t>
      </w:r>
    </w:p>
    <w:p w:rsidR="000E2832" w:rsidRPr="001D351D" w:rsidRDefault="009D7C69" w:rsidP="00A61261">
      <w:pPr>
        <w:pStyle w:val="Tekstpodstawowy"/>
        <w:tabs>
          <w:tab w:val="clear" w:pos="425"/>
          <w:tab w:val="left" w:pos="426"/>
        </w:tabs>
        <w:ind w:left="426" w:firstLine="141"/>
      </w:pPr>
      <w:r>
        <w:t xml:space="preserve">- wspieranie </w:t>
      </w:r>
      <w:r w:rsidR="000E2832">
        <w:t>grafiki</w:t>
      </w:r>
      <w:r w:rsidR="000E2832" w:rsidRPr="001D351D">
        <w:t xml:space="preserve"> dwuwymiarowej z możliwością napisania rozszerzenia do 3D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 xml:space="preserve">- komunikacja miedzy graczami odbywa sie w oparciu o </w:t>
      </w:r>
      <w:proofErr w:type="spellStart"/>
      <w:r>
        <w:t>Bluetooth</w:t>
      </w:r>
      <w:proofErr w:type="spellEnd"/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aktualizacja stanu gry u wszystkich graczy po turze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przekazanie sterowania do użytkownika którego obecnie jest tura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możliwość ustawienia tła dla planszy</w:t>
      </w:r>
    </w:p>
    <w:p w:rsidR="000E2832" w:rsidRPr="001D351D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przykładowa implementacja gry Monopol oparta na platformie</w:t>
      </w:r>
    </w:p>
    <w:p w:rsidR="000E2832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 w:rsidRPr="001D351D">
        <w:t>- komunikacja w modelu klient-serwer</w:t>
      </w:r>
    </w:p>
    <w:p w:rsidR="000E2832" w:rsidRDefault="000E2832" w:rsidP="00A61261">
      <w:pPr>
        <w:pStyle w:val="Tekstpodstawowy"/>
        <w:tabs>
          <w:tab w:val="clear" w:pos="425"/>
          <w:tab w:val="left" w:pos="426"/>
        </w:tabs>
        <w:ind w:left="426" w:firstLine="141"/>
      </w:pPr>
      <w:r>
        <w:t>- platforma daje możliwość zapisania i wczytania stanu gry</w:t>
      </w:r>
    </w:p>
    <w:p w:rsidR="00443831" w:rsidRDefault="00443831" w:rsidP="00A61261">
      <w:pPr>
        <w:pStyle w:val="Tekstpodstawowy"/>
      </w:pPr>
      <w:r>
        <w:tab/>
        <w:t xml:space="preserve">  - grafika dostosowana do ekranu urządzeń mob</w:t>
      </w:r>
      <w:r w:rsidR="00C71D74">
        <w:t>il</w:t>
      </w:r>
      <w:r>
        <w:t>nych</w:t>
      </w:r>
    </w:p>
    <w:p w:rsidR="000E2832" w:rsidRDefault="000E2832" w:rsidP="00A61261">
      <w:pPr>
        <w:pStyle w:val="Tekstpodstawowy"/>
        <w:ind w:left="426"/>
      </w:pPr>
    </w:p>
    <w:p w:rsidR="00EC77D1" w:rsidRDefault="00EC77D1" w:rsidP="00A61261">
      <w:pPr>
        <w:pStyle w:val="Tekstpodstawowy"/>
        <w:ind w:left="426"/>
      </w:pPr>
    </w:p>
    <w:p w:rsidR="00EC77D1" w:rsidRDefault="00EC77D1" w:rsidP="00A61261">
      <w:pPr>
        <w:pStyle w:val="Tekstpodstawowy"/>
        <w:ind w:left="426"/>
      </w:pPr>
    </w:p>
    <w:p w:rsidR="00EC77D1" w:rsidRDefault="00EC77D1" w:rsidP="00A61261">
      <w:pPr>
        <w:pStyle w:val="Tekstpodstawowy"/>
        <w:ind w:left="426"/>
      </w:pPr>
    </w:p>
    <w:p w:rsidR="00EC77D1" w:rsidRDefault="00EC77D1" w:rsidP="00A61261">
      <w:pPr>
        <w:pStyle w:val="Tekstpodstawowy"/>
        <w:ind w:left="426"/>
      </w:pPr>
    </w:p>
    <w:p w:rsidR="00EC77D1" w:rsidRDefault="00EC77D1" w:rsidP="00A61261">
      <w:pPr>
        <w:pStyle w:val="Tekstpodstawowy"/>
        <w:ind w:left="426"/>
      </w:pPr>
    </w:p>
    <w:p w:rsidR="00EC77D1" w:rsidRPr="000E2832" w:rsidRDefault="00EC77D1" w:rsidP="00A61261">
      <w:pPr>
        <w:pStyle w:val="Tekstpodstawowy"/>
        <w:ind w:left="426"/>
      </w:pPr>
    </w:p>
    <w:p w:rsidR="000F28DB" w:rsidRPr="000F28DB" w:rsidRDefault="00DB0ED9" w:rsidP="00A61261">
      <w:pPr>
        <w:pStyle w:val="Tekstpodstawowy"/>
      </w:pPr>
      <w:r>
        <w:tab/>
      </w:r>
    </w:p>
    <w:p w:rsidR="00DD5880" w:rsidRDefault="00EC77D1" w:rsidP="00A61261">
      <w:pPr>
        <w:pStyle w:val="Nagwek1"/>
        <w:spacing w:line="360" w:lineRule="auto"/>
      </w:pPr>
      <w:bookmarkStart w:id="19" w:name="_Toc364886037"/>
      <w:r>
        <w:lastRenderedPageBreak/>
        <w:t>Koncepcja systemu</w:t>
      </w:r>
      <w:bookmarkEnd w:id="19"/>
    </w:p>
    <w:p w:rsidR="00102F54" w:rsidRPr="00102F54" w:rsidRDefault="00102F54" w:rsidP="00A61261">
      <w:pPr>
        <w:pStyle w:val="Tekstpodstawowy"/>
      </w:pPr>
    </w:p>
    <w:p w:rsidR="00E9519D" w:rsidRDefault="00E9519D" w:rsidP="00A61261">
      <w:pPr>
        <w:pStyle w:val="Nagwek2"/>
        <w:spacing w:line="360" w:lineRule="auto"/>
      </w:pPr>
      <w:bookmarkStart w:id="20" w:name="_Toc364886038"/>
      <w:r>
        <w:t>Architektura systemu</w:t>
      </w:r>
      <w:bookmarkEnd w:id="20"/>
    </w:p>
    <w:p w:rsidR="006466BB" w:rsidRPr="001D351D" w:rsidRDefault="006466BB" w:rsidP="00A61261">
      <w:pPr>
        <w:pStyle w:val="Nagwek3"/>
        <w:spacing w:line="360" w:lineRule="auto"/>
      </w:pPr>
      <w:bookmarkStart w:id="21" w:name="_Toc364886039"/>
      <w:r w:rsidRPr="001D351D">
        <w:t>Diagram wdrożenia</w:t>
      </w:r>
      <w:bookmarkEnd w:id="21"/>
    </w:p>
    <w:p w:rsidR="006466BB" w:rsidRPr="001D351D" w:rsidRDefault="006466BB" w:rsidP="00A61261">
      <w:pPr>
        <w:pStyle w:val="Tekstpodstawowy"/>
        <w:keepNext/>
      </w:pPr>
      <w:r w:rsidRPr="001D351D">
        <w:rPr>
          <w:noProof/>
        </w:rPr>
        <w:drawing>
          <wp:inline distT="0" distB="0" distL="0" distR="0">
            <wp:extent cx="6119493" cy="3736112"/>
            <wp:effectExtent l="19050" t="0" r="0" b="0"/>
            <wp:docPr id="6" name="Obraz 3" descr="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3" cy="37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1D351D" w:rsidRDefault="006466BB" w:rsidP="00A61261">
      <w:pPr>
        <w:pStyle w:val="Legenda"/>
        <w:spacing w:line="360" w:lineRule="auto"/>
        <w:jc w:val="both"/>
      </w:pPr>
      <w:bookmarkStart w:id="22" w:name="_Toc359531545"/>
      <w:r w:rsidRPr="001D351D">
        <w:t xml:space="preserve">Rysunek </w:t>
      </w:r>
      <w:fldSimple w:instr=" STYLEREF 1 \s ">
        <w:r w:rsidRPr="001D351D">
          <w:t>2</w:t>
        </w:r>
      </w:fldSimple>
      <w:r w:rsidRPr="001D351D">
        <w:noBreakHyphen/>
      </w:r>
      <w:fldSimple w:instr=" SEQ Rysunek \* ARABIC \s 1 ">
        <w:r w:rsidRPr="001D351D">
          <w:t>3</w:t>
        </w:r>
      </w:fldSimple>
      <w:r w:rsidRPr="001D351D">
        <w:t xml:space="preserve"> Diagram wdrożenia</w:t>
      </w:r>
      <w:bookmarkEnd w:id="22"/>
    </w:p>
    <w:p w:rsidR="006466BB" w:rsidRPr="001D351D" w:rsidRDefault="006466BB" w:rsidP="00A61261">
      <w:pPr>
        <w:spacing w:line="360" w:lineRule="auto"/>
        <w:ind w:left="567"/>
      </w:pPr>
      <w:r w:rsidRPr="001D351D">
        <w:t xml:space="preserve">Założyliśmy ze nasza platforma będzie działała w architekturze klient serwer z przesyłaniem wiadomości przez </w:t>
      </w:r>
      <w:proofErr w:type="spellStart"/>
      <w:r>
        <w:t>Bluetooth</w:t>
      </w:r>
      <w:proofErr w:type="spellEnd"/>
      <w:r w:rsidRPr="001D351D">
        <w:t>. Osoba która zakłada grę jest serwerem który oczekuje na polaczenia od innych graczy którzy staja sie klientami w naszym modelu.</w:t>
      </w:r>
      <w:r>
        <w:t xml:space="preserve"> Serwer ma dostęp do bazy danych gdzie można zapisywać i odczytywać stany gry. </w:t>
      </w:r>
    </w:p>
    <w:p w:rsidR="006466BB" w:rsidRPr="001D351D" w:rsidRDefault="006466BB" w:rsidP="00A61261">
      <w:pPr>
        <w:spacing w:line="360" w:lineRule="auto"/>
      </w:pPr>
    </w:p>
    <w:p w:rsidR="006466BB" w:rsidRPr="001D351D" w:rsidRDefault="008A1B74" w:rsidP="00A61261">
      <w:pPr>
        <w:pStyle w:val="Nagwek3"/>
        <w:spacing w:line="360" w:lineRule="auto"/>
      </w:pPr>
      <w:bookmarkStart w:id="23" w:name="_Toc364886040"/>
      <w:r>
        <w:lastRenderedPageBreak/>
        <w:t>Opis komponentów</w:t>
      </w:r>
      <w:bookmarkEnd w:id="23"/>
    </w:p>
    <w:p w:rsidR="006466BB" w:rsidRPr="001D351D" w:rsidRDefault="006466BB" w:rsidP="00A61261">
      <w:pPr>
        <w:pStyle w:val="Tekstpodstawowy"/>
        <w:keepNext/>
        <w:jc w:val="center"/>
      </w:pPr>
      <w:r>
        <w:rPr>
          <w:noProof/>
        </w:rPr>
        <w:drawing>
          <wp:inline distT="0" distB="0" distL="0" distR="0">
            <wp:extent cx="5505450" cy="3228975"/>
            <wp:effectExtent l="19050" t="0" r="0" b="0"/>
            <wp:docPr id="7" name="Obraz 11" descr="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Default="006466BB" w:rsidP="00A61261">
      <w:pPr>
        <w:pStyle w:val="Legenda"/>
        <w:spacing w:line="360" w:lineRule="auto"/>
        <w:jc w:val="both"/>
      </w:pPr>
      <w:bookmarkStart w:id="24" w:name="_Toc359531546"/>
      <w:r w:rsidRPr="001D351D">
        <w:t xml:space="preserve">Rysunek </w:t>
      </w:r>
      <w:fldSimple w:instr=" STYLEREF 1 \s ">
        <w:r w:rsidRPr="001D351D">
          <w:t>2</w:t>
        </w:r>
      </w:fldSimple>
      <w:r w:rsidRPr="001D351D">
        <w:noBreakHyphen/>
      </w:r>
      <w:fldSimple w:instr=" SEQ Rysunek \* ARABIC \s 1 ">
        <w:r w:rsidRPr="001D351D">
          <w:t>4</w:t>
        </w:r>
      </w:fldSimple>
      <w:r w:rsidRPr="001D351D">
        <w:t xml:space="preserve"> Diagram komponentów</w:t>
      </w:r>
      <w:bookmarkEnd w:id="24"/>
    </w:p>
    <w:p w:rsidR="00B620A8" w:rsidRDefault="00B620A8" w:rsidP="00A61261">
      <w:pPr>
        <w:spacing w:line="360" w:lineRule="auto"/>
      </w:pPr>
      <w:r>
        <w:t>System składa się z następujących komponentów:</w:t>
      </w:r>
    </w:p>
    <w:p w:rsidR="00B620A8" w:rsidRPr="005A5B83" w:rsidRDefault="00B620A8" w:rsidP="00A61261">
      <w:pPr>
        <w:pStyle w:val="Akapitzlist"/>
        <w:numPr>
          <w:ilvl w:val="0"/>
          <w:numId w:val="34"/>
        </w:numPr>
        <w:spacing w:line="360" w:lineRule="auto"/>
        <w:rPr>
          <w:b/>
        </w:rPr>
      </w:pPr>
      <w:r w:rsidRPr="005A5B83">
        <w:rPr>
          <w:b/>
        </w:rPr>
        <w:t xml:space="preserve">Komponent </w:t>
      </w:r>
      <w:proofErr w:type="spellStart"/>
      <w:r w:rsidRPr="005A5B83">
        <w:rPr>
          <w:b/>
        </w:rPr>
        <w:t>game</w:t>
      </w:r>
      <w:proofErr w:type="spellEnd"/>
      <w:r w:rsidRPr="005A5B83">
        <w:rPr>
          <w:b/>
        </w:rPr>
        <w:t xml:space="preserve">: </w:t>
      </w:r>
    </w:p>
    <w:p w:rsidR="00B620A8" w:rsidRDefault="009370FC" w:rsidP="00A61261">
      <w:pPr>
        <w:spacing w:line="360" w:lineRule="auto"/>
        <w:ind w:left="360"/>
      </w:pPr>
      <w:r>
        <w:t xml:space="preserve">Najważniejszy komponent platformy. Znajdują się w nim elementy służące do obsługi przebiegu rozgrywki. </w:t>
      </w:r>
    </w:p>
    <w:p w:rsidR="009370FC" w:rsidRDefault="009370FC" w:rsidP="00A61261">
      <w:pPr>
        <w:spacing w:line="360" w:lineRule="auto"/>
        <w:ind w:left="360"/>
      </w:pPr>
      <w:r w:rsidRPr="005A5B83">
        <w:rPr>
          <w:b/>
        </w:rPr>
        <w:t>2.</w:t>
      </w:r>
      <w:r>
        <w:t xml:space="preserve">  </w:t>
      </w:r>
      <w:r w:rsidRPr="005A5B83">
        <w:rPr>
          <w:b/>
        </w:rPr>
        <w:t xml:space="preserve">Komponent </w:t>
      </w:r>
      <w:proofErr w:type="spellStart"/>
      <w:r w:rsidRPr="005A5B83">
        <w:rPr>
          <w:b/>
        </w:rPr>
        <w:t>gameResources</w:t>
      </w:r>
      <w:proofErr w:type="spellEnd"/>
      <w:r w:rsidRPr="005A5B83">
        <w:rPr>
          <w:b/>
        </w:rPr>
        <w:t>:</w:t>
      </w:r>
    </w:p>
    <w:p w:rsidR="009370FC" w:rsidRDefault="009370FC" w:rsidP="00A61261">
      <w:pPr>
        <w:spacing w:line="360" w:lineRule="auto"/>
        <w:ind w:left="360"/>
      </w:pPr>
      <w:r>
        <w:t>Zawiera elementy umożliwiające reprezentujące podstawowe elementy składowe każdej gry planszowej, takie jak pionki, plansza, pole planszy, czy przedmioty dodatkowe.</w:t>
      </w:r>
    </w:p>
    <w:p w:rsidR="009370FC" w:rsidRPr="005A5B83" w:rsidRDefault="009370FC" w:rsidP="00A61261">
      <w:pPr>
        <w:spacing w:line="360" w:lineRule="auto"/>
        <w:ind w:left="360"/>
        <w:rPr>
          <w:b/>
        </w:rPr>
      </w:pPr>
      <w:r w:rsidRPr="005A5B83">
        <w:rPr>
          <w:b/>
        </w:rPr>
        <w:t xml:space="preserve">3. Komponent </w:t>
      </w:r>
      <w:proofErr w:type="spellStart"/>
      <w:r w:rsidRPr="005A5B83">
        <w:rPr>
          <w:b/>
        </w:rPr>
        <w:t>gameInitializers</w:t>
      </w:r>
      <w:proofErr w:type="spellEnd"/>
      <w:r w:rsidRPr="005A5B83">
        <w:rPr>
          <w:b/>
        </w:rPr>
        <w:t>:</w:t>
      </w:r>
    </w:p>
    <w:p w:rsidR="009370FC" w:rsidRDefault="009370FC" w:rsidP="00A61261">
      <w:pPr>
        <w:spacing w:line="360" w:lineRule="auto"/>
        <w:ind w:left="360"/>
      </w:pPr>
      <w:r>
        <w:t>Znajdują się elementy służące do określania stanu początkowego gry, tzn. wyglądu i układu planszy, pionków, przedmiotów dodatkowych oraz pól planszy. Poza tym komponent jest odpowiedzialny za inicjalizacje wcześniej określonego modelu.</w:t>
      </w:r>
    </w:p>
    <w:p w:rsidR="009370FC" w:rsidRPr="005A5B83" w:rsidRDefault="009370FC" w:rsidP="00A61261">
      <w:pPr>
        <w:spacing w:line="360" w:lineRule="auto"/>
        <w:ind w:left="360"/>
        <w:rPr>
          <w:b/>
        </w:rPr>
      </w:pPr>
      <w:r w:rsidRPr="005A5B83">
        <w:rPr>
          <w:b/>
        </w:rPr>
        <w:t xml:space="preserve">4. </w:t>
      </w:r>
      <w:r w:rsidR="005A5B83" w:rsidRPr="005A5B83">
        <w:rPr>
          <w:b/>
        </w:rPr>
        <w:t xml:space="preserve">Komponent </w:t>
      </w:r>
      <w:proofErr w:type="spellStart"/>
      <w:r w:rsidR="005A5B83" w:rsidRPr="005A5B83">
        <w:rPr>
          <w:b/>
        </w:rPr>
        <w:t>network</w:t>
      </w:r>
      <w:proofErr w:type="spellEnd"/>
      <w:r w:rsidR="005A5B83" w:rsidRPr="005A5B83">
        <w:rPr>
          <w:b/>
        </w:rPr>
        <w:t>:</w:t>
      </w:r>
    </w:p>
    <w:p w:rsidR="005A5B83" w:rsidRDefault="005A5B83" w:rsidP="00A61261">
      <w:pPr>
        <w:spacing w:line="360" w:lineRule="auto"/>
        <w:ind w:left="360"/>
      </w:pPr>
      <w:r>
        <w:t>Zapewnia komunikację między graczami w trakcie rozgrywki.</w:t>
      </w:r>
    </w:p>
    <w:p w:rsidR="005A5B83" w:rsidRPr="005A5B83" w:rsidRDefault="005A5B83" w:rsidP="00A61261">
      <w:pPr>
        <w:spacing w:line="360" w:lineRule="auto"/>
        <w:ind w:left="360"/>
        <w:rPr>
          <w:b/>
        </w:rPr>
      </w:pPr>
      <w:r w:rsidRPr="005A5B83">
        <w:rPr>
          <w:b/>
        </w:rPr>
        <w:t>5. Komponent utilities:</w:t>
      </w:r>
    </w:p>
    <w:p w:rsidR="005A5B83" w:rsidRDefault="005A5B83" w:rsidP="00A61261">
      <w:pPr>
        <w:spacing w:line="360" w:lineRule="auto"/>
        <w:ind w:left="360"/>
      </w:pPr>
      <w:r>
        <w:t>Zawiera klasy pomocnicze służące do ułatwienia tworzenia podstawowych elementów gry, jak i obsługi jej przebiegu, np. przesunięcie pionka o zadaną ilość pól, określenie pola na którym znajduje się któryś z pionków graczy.</w:t>
      </w:r>
    </w:p>
    <w:p w:rsidR="005A5B83" w:rsidRPr="005A5B83" w:rsidRDefault="005A5B83" w:rsidP="00A61261">
      <w:pPr>
        <w:spacing w:line="360" w:lineRule="auto"/>
        <w:ind w:left="360"/>
        <w:rPr>
          <w:b/>
        </w:rPr>
      </w:pPr>
      <w:r w:rsidRPr="005A5B83">
        <w:rPr>
          <w:b/>
        </w:rPr>
        <w:t xml:space="preserve">6. Komponent </w:t>
      </w:r>
      <w:proofErr w:type="spellStart"/>
      <w:r w:rsidRPr="005A5B83">
        <w:rPr>
          <w:b/>
        </w:rPr>
        <w:t>platformExceptions</w:t>
      </w:r>
      <w:proofErr w:type="spellEnd"/>
      <w:r w:rsidRPr="005A5B83">
        <w:rPr>
          <w:b/>
        </w:rPr>
        <w:t>:</w:t>
      </w:r>
    </w:p>
    <w:p w:rsidR="005A5B83" w:rsidRDefault="005A5B83" w:rsidP="00A61261">
      <w:pPr>
        <w:spacing w:line="360" w:lineRule="auto"/>
        <w:ind w:left="360"/>
      </w:pPr>
      <w:r>
        <w:lastRenderedPageBreak/>
        <w:t>Jest odpowiedzialny za obsługę błędów.</w:t>
      </w:r>
    </w:p>
    <w:p w:rsidR="005A5B83" w:rsidRPr="005A5B83" w:rsidRDefault="005A5B83" w:rsidP="00A61261">
      <w:pPr>
        <w:spacing w:line="360" w:lineRule="auto"/>
        <w:ind w:left="360"/>
        <w:rPr>
          <w:b/>
        </w:rPr>
      </w:pPr>
      <w:r w:rsidRPr="005A5B83">
        <w:rPr>
          <w:b/>
        </w:rPr>
        <w:t xml:space="preserve">7. Komponent </w:t>
      </w:r>
      <w:proofErr w:type="spellStart"/>
      <w:r w:rsidRPr="005A5B83">
        <w:rPr>
          <w:b/>
        </w:rPr>
        <w:t>tests</w:t>
      </w:r>
      <w:proofErr w:type="spellEnd"/>
      <w:r w:rsidRPr="005A5B83">
        <w:rPr>
          <w:b/>
        </w:rPr>
        <w:t>:</w:t>
      </w:r>
    </w:p>
    <w:p w:rsidR="005A5B83" w:rsidRDefault="005A5B83" w:rsidP="00A61261">
      <w:pPr>
        <w:spacing w:line="360" w:lineRule="auto"/>
        <w:ind w:left="360"/>
      </w:pPr>
      <w:r>
        <w:t>Zawiera testy tworzone w czasie implementacji platformy.</w:t>
      </w:r>
    </w:p>
    <w:p w:rsidR="00B620A8" w:rsidRDefault="00B620A8" w:rsidP="00A61261">
      <w:pPr>
        <w:spacing w:line="360" w:lineRule="auto"/>
      </w:pPr>
    </w:p>
    <w:p w:rsidR="00B620A8" w:rsidRPr="00B620A8" w:rsidRDefault="00B620A8" w:rsidP="00A61261">
      <w:pPr>
        <w:spacing w:line="360" w:lineRule="auto"/>
      </w:pPr>
    </w:p>
    <w:p w:rsidR="006466BB" w:rsidRDefault="00B620A8" w:rsidP="00A61261">
      <w:pPr>
        <w:pStyle w:val="Nagwek4"/>
        <w:spacing w:line="360" w:lineRule="auto"/>
      </w:pPr>
      <w:bookmarkStart w:id="25" w:name="_Toc364886041"/>
      <w:r>
        <w:t xml:space="preserve">Komponent </w:t>
      </w:r>
      <w:proofErr w:type="spellStart"/>
      <w:r>
        <w:t>game</w:t>
      </w:r>
      <w:bookmarkEnd w:id="25"/>
      <w:proofErr w:type="spellEnd"/>
    </w:p>
    <w:p w:rsidR="00AE19F1" w:rsidRPr="00CC224C" w:rsidRDefault="006F2FC9" w:rsidP="00A61261">
      <w:pPr>
        <w:spacing w:line="360" w:lineRule="auto"/>
        <w:ind w:firstLine="567"/>
        <w:rPr>
          <w:szCs w:val="22"/>
        </w:rPr>
      </w:pPr>
      <w:r w:rsidRPr="006F2FC9">
        <w:rPr>
          <w:noProof/>
          <w:szCs w:val="22"/>
        </w:rPr>
        <w:drawing>
          <wp:inline distT="0" distB="0" distL="0" distR="0">
            <wp:extent cx="3467100" cy="2743200"/>
            <wp:effectExtent l="19050" t="0" r="0" b="0"/>
            <wp:docPr id="8" name="Obraz 12" descr="game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ckag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B4" w:rsidRPr="00F342B4" w:rsidRDefault="00F342B4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 xml:space="preserve">Interfejs </w:t>
      </w:r>
      <w:proofErr w:type="spellStart"/>
      <w:r w:rsidRPr="000633BD">
        <w:rPr>
          <w:b/>
        </w:rPr>
        <w:t>StateChangable</w:t>
      </w:r>
      <w:proofErr w:type="spellEnd"/>
      <w:r>
        <w:t xml:space="preserve"> – reprezentuje obiekt którego stan może być zmieniany</w:t>
      </w:r>
    </w:p>
    <w:p w:rsidR="00F342B4" w:rsidRPr="00F342B4" w:rsidRDefault="00F342B4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 xml:space="preserve">Klasa </w:t>
      </w:r>
      <w:proofErr w:type="spellStart"/>
      <w:r w:rsidRPr="000633BD">
        <w:rPr>
          <w:b/>
        </w:rPr>
        <w:t>TurnLogic</w:t>
      </w:r>
      <w:proofErr w:type="spellEnd"/>
      <w:r>
        <w:t xml:space="preserve"> – reprezentuje logikę tury</w:t>
      </w:r>
    </w:p>
    <w:p w:rsidR="00F342B4" w:rsidRPr="00F342B4" w:rsidRDefault="00F342B4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 xml:space="preserve">Klasa </w:t>
      </w:r>
      <w:proofErr w:type="spellStart"/>
      <w:r w:rsidRPr="000633BD">
        <w:rPr>
          <w:b/>
        </w:rPr>
        <w:t>TurnHandler</w:t>
      </w:r>
      <w:proofErr w:type="spellEnd"/>
      <w:r>
        <w:t xml:space="preserve"> – zajmuje się obsługą przebiegu tury</w:t>
      </w:r>
    </w:p>
    <w:p w:rsidR="00F342B4" w:rsidRDefault="00F342B4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>Klasa State</w:t>
      </w:r>
      <w:r>
        <w:t xml:space="preserve"> -  reprezentuje obecny stan gry</w:t>
      </w:r>
    </w:p>
    <w:p w:rsidR="00F342B4" w:rsidRDefault="00F342B4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 xml:space="preserve">Klasa </w:t>
      </w:r>
      <w:proofErr w:type="spellStart"/>
      <w:r w:rsidRPr="000633BD">
        <w:rPr>
          <w:b/>
        </w:rPr>
        <w:t>TurnResult</w:t>
      </w:r>
      <w:proofErr w:type="spellEnd"/>
      <w:r>
        <w:t xml:space="preserve"> – reprezentuje rezultat wykonania tury przez gracza</w:t>
      </w:r>
    </w:p>
    <w:p w:rsidR="00F342B4" w:rsidRDefault="00F342B4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 xml:space="preserve">Klasa </w:t>
      </w:r>
      <w:proofErr w:type="spellStart"/>
      <w:r w:rsidRPr="000633BD">
        <w:rPr>
          <w:b/>
        </w:rPr>
        <w:t>Game</w:t>
      </w:r>
      <w:proofErr w:type="spellEnd"/>
      <w:r>
        <w:t xml:space="preserve"> </w:t>
      </w:r>
      <w:r w:rsidR="00876012">
        <w:t>–</w:t>
      </w:r>
      <w:r>
        <w:t xml:space="preserve"> </w:t>
      </w:r>
      <w:r w:rsidR="00876012">
        <w:t>reprezentuje obecną instancję gry, wraz z graczami biorącymi udział w rozgrywce</w:t>
      </w:r>
    </w:p>
    <w:p w:rsidR="00876012" w:rsidRDefault="00876012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 xml:space="preserve">Klasa </w:t>
      </w:r>
      <w:proofErr w:type="spellStart"/>
      <w:r w:rsidRPr="000633BD">
        <w:rPr>
          <w:b/>
        </w:rPr>
        <w:t>Context</w:t>
      </w:r>
      <w:proofErr w:type="spellEnd"/>
      <w:r>
        <w:t xml:space="preserve"> – przechowuje dodatkowe informacje przekazywane przez grę do graczy w czasie trwania rozgrywki</w:t>
      </w:r>
    </w:p>
    <w:p w:rsidR="00876012" w:rsidRDefault="00876012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>Klasa Player</w:t>
      </w:r>
      <w:r>
        <w:t xml:space="preserve"> – reprezentuje gracza biorącego udział w rozgrywce</w:t>
      </w:r>
    </w:p>
    <w:p w:rsidR="00876012" w:rsidRPr="00F342B4" w:rsidRDefault="00876012" w:rsidP="000633BD">
      <w:pPr>
        <w:pStyle w:val="Akapitzlist"/>
        <w:numPr>
          <w:ilvl w:val="0"/>
          <w:numId w:val="43"/>
        </w:numPr>
        <w:spacing w:line="360" w:lineRule="auto"/>
      </w:pPr>
      <w:r w:rsidRPr="000633BD">
        <w:rPr>
          <w:b/>
        </w:rPr>
        <w:t xml:space="preserve">Interfejs </w:t>
      </w:r>
      <w:proofErr w:type="spellStart"/>
      <w:r w:rsidRPr="000633BD">
        <w:rPr>
          <w:b/>
        </w:rPr>
        <w:t>TurnMakeable</w:t>
      </w:r>
      <w:proofErr w:type="spellEnd"/>
      <w:r>
        <w:t xml:space="preserve"> – reprezentuje obiekt który służy do wykonywania akcji związanych z  turą</w:t>
      </w:r>
    </w:p>
    <w:p w:rsidR="00F72BE5" w:rsidRDefault="00F72BE5" w:rsidP="00A61261">
      <w:pPr>
        <w:spacing w:line="360" w:lineRule="auto"/>
        <w:ind w:firstLine="567"/>
        <w:rPr>
          <w:szCs w:val="22"/>
        </w:rPr>
      </w:pPr>
    </w:p>
    <w:p w:rsidR="00F72BE5" w:rsidRDefault="00F72BE5" w:rsidP="00A61261">
      <w:pPr>
        <w:spacing w:line="360" w:lineRule="auto"/>
        <w:ind w:firstLine="567"/>
        <w:rPr>
          <w:szCs w:val="22"/>
        </w:rPr>
      </w:pPr>
    </w:p>
    <w:p w:rsidR="00F72BE5" w:rsidRDefault="00F72BE5" w:rsidP="00A61261">
      <w:pPr>
        <w:spacing w:line="360" w:lineRule="auto"/>
        <w:ind w:firstLine="567"/>
        <w:rPr>
          <w:szCs w:val="22"/>
        </w:rPr>
      </w:pPr>
    </w:p>
    <w:p w:rsidR="00F72BE5" w:rsidRDefault="00F72BE5" w:rsidP="00A61261">
      <w:pPr>
        <w:spacing w:line="360" w:lineRule="auto"/>
        <w:ind w:firstLine="567"/>
        <w:rPr>
          <w:szCs w:val="22"/>
        </w:rPr>
      </w:pPr>
    </w:p>
    <w:p w:rsidR="00F72BE5" w:rsidRDefault="00F72BE5" w:rsidP="00A61261">
      <w:pPr>
        <w:spacing w:line="360" w:lineRule="auto"/>
        <w:ind w:firstLine="567"/>
        <w:rPr>
          <w:szCs w:val="22"/>
        </w:rPr>
      </w:pPr>
    </w:p>
    <w:p w:rsidR="00F72BE5" w:rsidRDefault="00F72BE5" w:rsidP="00A61261">
      <w:pPr>
        <w:spacing w:line="360" w:lineRule="auto"/>
        <w:ind w:firstLine="567"/>
        <w:rPr>
          <w:szCs w:val="22"/>
        </w:rPr>
      </w:pPr>
    </w:p>
    <w:p w:rsidR="00F72BE5" w:rsidRDefault="00F72BE5" w:rsidP="00A61261">
      <w:pPr>
        <w:spacing w:line="360" w:lineRule="auto"/>
        <w:ind w:firstLine="567"/>
        <w:rPr>
          <w:szCs w:val="22"/>
        </w:rPr>
      </w:pPr>
    </w:p>
    <w:p w:rsidR="006466BB" w:rsidRDefault="00B620A8" w:rsidP="00A61261">
      <w:pPr>
        <w:pStyle w:val="Nagwek4"/>
        <w:spacing w:line="360" w:lineRule="auto"/>
      </w:pPr>
      <w:r>
        <w:t xml:space="preserve"> </w:t>
      </w:r>
      <w:bookmarkStart w:id="26" w:name="_Toc364886042"/>
      <w:r>
        <w:t xml:space="preserve">Komponent </w:t>
      </w:r>
      <w:proofErr w:type="spellStart"/>
      <w:r w:rsidR="006466BB" w:rsidRPr="00CC224C">
        <w:t>gameResources</w:t>
      </w:r>
      <w:bookmarkEnd w:id="26"/>
      <w:proofErr w:type="spellEnd"/>
    </w:p>
    <w:p w:rsidR="00982662" w:rsidRPr="00CC224C" w:rsidRDefault="00982662" w:rsidP="00A61261">
      <w:pPr>
        <w:spacing w:line="360" w:lineRule="auto"/>
        <w:ind w:firstLine="567"/>
        <w:rPr>
          <w:szCs w:val="22"/>
        </w:rPr>
      </w:pPr>
      <w:r w:rsidRPr="00982662">
        <w:rPr>
          <w:noProof/>
          <w:szCs w:val="22"/>
        </w:rPr>
        <w:drawing>
          <wp:inline distT="0" distB="0" distL="0" distR="0">
            <wp:extent cx="1924050" cy="1571625"/>
            <wp:effectExtent l="19050" t="0" r="0" b="0"/>
            <wp:docPr id="9" name="Obraz 13" descr="gameResourcesPacka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ResourcesPackagr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876012" w:rsidRDefault="00876012" w:rsidP="00A61261">
      <w:pPr>
        <w:pStyle w:val="Akapitzlist"/>
        <w:numPr>
          <w:ilvl w:val="0"/>
          <w:numId w:val="38"/>
        </w:numPr>
        <w:spacing w:line="360" w:lineRule="auto"/>
        <w:rPr>
          <w:b/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Pawn</w:t>
      </w:r>
      <w:proofErr w:type="spellEnd"/>
      <w:r>
        <w:rPr>
          <w:b/>
          <w:szCs w:val="22"/>
        </w:rPr>
        <w:t xml:space="preserve"> – </w:t>
      </w:r>
      <w:r>
        <w:rPr>
          <w:szCs w:val="22"/>
        </w:rPr>
        <w:t>reprezentuje pionek</w:t>
      </w:r>
    </w:p>
    <w:p w:rsidR="00876012" w:rsidRPr="00876012" w:rsidRDefault="00876012" w:rsidP="00A61261">
      <w:pPr>
        <w:pStyle w:val="Akapitzlist"/>
        <w:numPr>
          <w:ilvl w:val="0"/>
          <w:numId w:val="38"/>
        </w:numPr>
        <w:spacing w:line="360" w:lineRule="auto"/>
        <w:rPr>
          <w:b/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Board</w:t>
      </w:r>
      <w:proofErr w:type="spellEnd"/>
      <w:r>
        <w:rPr>
          <w:b/>
          <w:szCs w:val="22"/>
        </w:rPr>
        <w:t xml:space="preserve"> – </w:t>
      </w:r>
      <w:r>
        <w:rPr>
          <w:szCs w:val="22"/>
        </w:rPr>
        <w:t>reprezentuje planszę na której odbywa się rozgrywka</w:t>
      </w:r>
    </w:p>
    <w:p w:rsidR="00876012" w:rsidRPr="00876012" w:rsidRDefault="00876012" w:rsidP="00A61261">
      <w:pPr>
        <w:pStyle w:val="Akapitzlist"/>
        <w:numPr>
          <w:ilvl w:val="0"/>
          <w:numId w:val="38"/>
        </w:numPr>
        <w:spacing w:line="360" w:lineRule="auto"/>
        <w:rPr>
          <w:b/>
          <w:szCs w:val="22"/>
        </w:rPr>
      </w:pPr>
      <w:r>
        <w:rPr>
          <w:b/>
          <w:szCs w:val="22"/>
        </w:rPr>
        <w:t xml:space="preserve">Klasa Field – </w:t>
      </w:r>
      <w:r>
        <w:rPr>
          <w:szCs w:val="22"/>
        </w:rPr>
        <w:t>reprezentuje pojedyncze pole planszy</w:t>
      </w:r>
    </w:p>
    <w:p w:rsidR="00876012" w:rsidRPr="00876012" w:rsidRDefault="00876012" w:rsidP="00A61261">
      <w:pPr>
        <w:pStyle w:val="Akapitzlist"/>
        <w:numPr>
          <w:ilvl w:val="0"/>
          <w:numId w:val="38"/>
        </w:numPr>
        <w:spacing w:line="360" w:lineRule="auto"/>
        <w:rPr>
          <w:b/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Item</w:t>
      </w:r>
      <w:proofErr w:type="spellEnd"/>
      <w:r>
        <w:rPr>
          <w:b/>
          <w:szCs w:val="22"/>
        </w:rPr>
        <w:t xml:space="preserve"> – </w:t>
      </w:r>
      <w:r>
        <w:rPr>
          <w:szCs w:val="22"/>
        </w:rPr>
        <w:t>reprezentuje przedmiot dodatkowy</w:t>
      </w:r>
    </w:p>
    <w:p w:rsidR="006466BB" w:rsidRDefault="00B620A8" w:rsidP="00A61261">
      <w:pPr>
        <w:pStyle w:val="Nagwek4"/>
        <w:spacing w:line="360" w:lineRule="auto"/>
      </w:pPr>
      <w:bookmarkStart w:id="27" w:name="_Toc364886043"/>
      <w:r>
        <w:t xml:space="preserve">Komponent </w:t>
      </w:r>
      <w:proofErr w:type="spellStart"/>
      <w:r w:rsidR="006466BB" w:rsidRPr="00CC224C">
        <w:t>gameInitializers</w:t>
      </w:r>
      <w:bookmarkEnd w:id="27"/>
      <w:proofErr w:type="spellEnd"/>
    </w:p>
    <w:p w:rsidR="00F84919" w:rsidRPr="00CC224C" w:rsidRDefault="00F84919" w:rsidP="00A61261">
      <w:pPr>
        <w:spacing w:line="360" w:lineRule="auto"/>
        <w:ind w:firstLine="567"/>
        <w:rPr>
          <w:szCs w:val="22"/>
        </w:rPr>
      </w:pPr>
      <w:r w:rsidRPr="00F84919">
        <w:rPr>
          <w:noProof/>
          <w:szCs w:val="22"/>
        </w:rPr>
        <w:drawing>
          <wp:inline distT="0" distB="0" distL="0" distR="0">
            <wp:extent cx="4048125" cy="2085975"/>
            <wp:effectExtent l="19050" t="0" r="9525" b="0"/>
            <wp:docPr id="10" name="Obraz 14" descr="gameInitializers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InitializersPackag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Default="00876012" w:rsidP="00A61261">
      <w:pPr>
        <w:pStyle w:val="Akapitzlist"/>
        <w:numPr>
          <w:ilvl w:val="0"/>
          <w:numId w:val="39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GameDetails</w:t>
      </w:r>
      <w:proofErr w:type="spellEnd"/>
      <w:r>
        <w:rPr>
          <w:b/>
          <w:szCs w:val="22"/>
        </w:rPr>
        <w:t xml:space="preserve"> – </w:t>
      </w:r>
      <w:r>
        <w:rPr>
          <w:szCs w:val="22"/>
        </w:rPr>
        <w:t xml:space="preserve">reprezentuje dodatkowe dane o grze </w:t>
      </w:r>
    </w:p>
    <w:p w:rsidR="00876012" w:rsidRDefault="00876012" w:rsidP="00A61261">
      <w:pPr>
        <w:pStyle w:val="Akapitzlist"/>
        <w:numPr>
          <w:ilvl w:val="0"/>
          <w:numId w:val="39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ItemsInitializer</w:t>
      </w:r>
      <w:proofErr w:type="spellEnd"/>
      <w:r>
        <w:rPr>
          <w:b/>
          <w:szCs w:val="22"/>
        </w:rPr>
        <w:t xml:space="preserve">  -</w:t>
      </w:r>
      <w:r w:rsidR="001D4C7C">
        <w:rPr>
          <w:szCs w:val="22"/>
        </w:rPr>
        <w:t xml:space="preserve"> służy do inicjalizacji przedmiotów dodatkowych</w:t>
      </w:r>
    </w:p>
    <w:p w:rsidR="001D4C7C" w:rsidRDefault="001D4C7C" w:rsidP="00A61261">
      <w:pPr>
        <w:pStyle w:val="Akapitzlist"/>
        <w:numPr>
          <w:ilvl w:val="0"/>
          <w:numId w:val="39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PawnsInitializer</w:t>
      </w:r>
      <w:proofErr w:type="spellEnd"/>
      <w:r>
        <w:rPr>
          <w:b/>
          <w:szCs w:val="22"/>
        </w:rPr>
        <w:t xml:space="preserve">  -</w:t>
      </w:r>
      <w:r>
        <w:rPr>
          <w:szCs w:val="22"/>
        </w:rPr>
        <w:t xml:space="preserve">  służy do inicjalizacji pionków</w:t>
      </w:r>
    </w:p>
    <w:p w:rsidR="001D4C7C" w:rsidRDefault="001D4C7C" w:rsidP="00A61261">
      <w:pPr>
        <w:pStyle w:val="Akapitzlist"/>
        <w:numPr>
          <w:ilvl w:val="0"/>
          <w:numId w:val="39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GameFactory</w:t>
      </w:r>
      <w:proofErr w:type="spellEnd"/>
      <w:r>
        <w:rPr>
          <w:b/>
          <w:szCs w:val="22"/>
        </w:rPr>
        <w:t xml:space="preserve"> – </w:t>
      </w:r>
      <w:r>
        <w:rPr>
          <w:szCs w:val="22"/>
        </w:rPr>
        <w:t>służy do inicjalizacji gry</w:t>
      </w:r>
    </w:p>
    <w:p w:rsidR="001D4C7C" w:rsidRDefault="001D4C7C" w:rsidP="00A61261">
      <w:pPr>
        <w:pStyle w:val="Akapitzlist"/>
        <w:numPr>
          <w:ilvl w:val="0"/>
          <w:numId w:val="39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BoardInitializer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służy do inicjalizacji planszy</w:t>
      </w:r>
    </w:p>
    <w:p w:rsidR="001D4C7C" w:rsidRDefault="001D4C7C" w:rsidP="00A61261">
      <w:pPr>
        <w:pStyle w:val="Akapitzlist"/>
        <w:numPr>
          <w:ilvl w:val="0"/>
          <w:numId w:val="39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PlayersInitializer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służy do inicjalizacji graczy</w:t>
      </w:r>
    </w:p>
    <w:p w:rsidR="001D4C7C" w:rsidRDefault="001D4C7C" w:rsidP="00A61261">
      <w:pPr>
        <w:pStyle w:val="Akapitzlist"/>
        <w:numPr>
          <w:ilvl w:val="0"/>
          <w:numId w:val="39"/>
        </w:numPr>
        <w:spacing w:line="360" w:lineRule="auto"/>
        <w:rPr>
          <w:szCs w:val="22"/>
        </w:rPr>
      </w:pPr>
      <w:proofErr w:type="spellStart"/>
      <w:r>
        <w:rPr>
          <w:b/>
          <w:szCs w:val="22"/>
        </w:rPr>
        <w:t>Initializer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obiekt inicjalizujący rozgrywkę na podstawie przekazanych danych</w:t>
      </w:r>
    </w:p>
    <w:p w:rsidR="001D4C7C" w:rsidRDefault="001D4C7C" w:rsidP="00A61261">
      <w:pPr>
        <w:pStyle w:val="Akapitzlist"/>
        <w:spacing w:line="360" w:lineRule="auto"/>
        <w:rPr>
          <w:b/>
          <w:szCs w:val="22"/>
        </w:rPr>
      </w:pPr>
    </w:p>
    <w:p w:rsidR="001D4C7C" w:rsidRPr="00876012" w:rsidRDefault="001D4C7C" w:rsidP="00A61261">
      <w:pPr>
        <w:pStyle w:val="Akapitzlist"/>
        <w:spacing w:line="360" w:lineRule="auto"/>
        <w:rPr>
          <w:szCs w:val="22"/>
        </w:rPr>
      </w:pPr>
    </w:p>
    <w:p w:rsidR="006466BB" w:rsidRDefault="00B620A8" w:rsidP="00A61261">
      <w:pPr>
        <w:pStyle w:val="Nagwek4"/>
        <w:spacing w:line="360" w:lineRule="auto"/>
      </w:pPr>
      <w:bookmarkStart w:id="28" w:name="_Toc364886044"/>
      <w:r>
        <w:lastRenderedPageBreak/>
        <w:t xml:space="preserve">Komponent </w:t>
      </w:r>
      <w:r w:rsidR="006466BB" w:rsidRPr="00CC224C">
        <w:t>utilities</w:t>
      </w:r>
      <w:bookmarkEnd w:id="28"/>
    </w:p>
    <w:p w:rsidR="001035EA" w:rsidRPr="00CC224C" w:rsidRDefault="001035EA" w:rsidP="00A61261">
      <w:pPr>
        <w:spacing w:line="360" w:lineRule="auto"/>
        <w:ind w:firstLine="567"/>
        <w:rPr>
          <w:szCs w:val="22"/>
        </w:rPr>
      </w:pPr>
      <w:r w:rsidRPr="001035EA">
        <w:rPr>
          <w:noProof/>
          <w:szCs w:val="22"/>
        </w:rPr>
        <w:drawing>
          <wp:inline distT="0" distB="0" distL="0" distR="0">
            <wp:extent cx="2714625" cy="1638300"/>
            <wp:effectExtent l="19050" t="0" r="9525" b="0"/>
            <wp:docPr id="11" name="Obraz 15" descr="utilities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tiesPackage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Default="001D4C7C" w:rsidP="00A61261">
      <w:pPr>
        <w:pStyle w:val="Akapitzlist"/>
        <w:numPr>
          <w:ilvl w:val="0"/>
          <w:numId w:val="41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StateHelper</w:t>
      </w:r>
      <w:proofErr w:type="spellEnd"/>
      <w:r>
        <w:rPr>
          <w:b/>
          <w:szCs w:val="22"/>
        </w:rPr>
        <w:t xml:space="preserve"> – </w:t>
      </w:r>
      <w:r>
        <w:rPr>
          <w:szCs w:val="22"/>
        </w:rPr>
        <w:t>zawiera funkcje ułatwiające definiowanie stanów gry</w:t>
      </w:r>
    </w:p>
    <w:p w:rsidR="001D4C7C" w:rsidRDefault="001D4C7C" w:rsidP="00A61261">
      <w:pPr>
        <w:pStyle w:val="Akapitzlist"/>
        <w:numPr>
          <w:ilvl w:val="0"/>
          <w:numId w:val="41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BoardHelper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zawiera funkcje ułatwiające korzystanie z planszy</w:t>
      </w:r>
    </w:p>
    <w:p w:rsidR="001D4C7C" w:rsidRPr="001D4C7C" w:rsidRDefault="001D4C7C" w:rsidP="00A61261">
      <w:pPr>
        <w:pStyle w:val="Akapitzlist"/>
        <w:numPr>
          <w:ilvl w:val="0"/>
          <w:numId w:val="41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BoardBuilder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zawiera funkcje ułatwiające tworzenie planszy</w:t>
      </w:r>
    </w:p>
    <w:p w:rsidR="00B53247" w:rsidRDefault="00B53247" w:rsidP="004F4086">
      <w:pPr>
        <w:spacing w:line="360" w:lineRule="auto"/>
        <w:rPr>
          <w:szCs w:val="22"/>
        </w:rPr>
      </w:pPr>
    </w:p>
    <w:p w:rsidR="006466BB" w:rsidRDefault="00B620A8" w:rsidP="00A61261">
      <w:pPr>
        <w:pStyle w:val="Nagwek4"/>
        <w:spacing w:line="360" w:lineRule="auto"/>
      </w:pPr>
      <w:bookmarkStart w:id="29" w:name="_Toc364886045"/>
      <w:r>
        <w:t>Komponent</w:t>
      </w:r>
      <w:r w:rsidR="006466BB" w:rsidRPr="00CC224C">
        <w:t xml:space="preserve"> </w:t>
      </w:r>
      <w:proofErr w:type="spellStart"/>
      <w:r w:rsidR="006466BB" w:rsidRPr="00CC224C">
        <w:t>network</w:t>
      </w:r>
      <w:bookmarkEnd w:id="29"/>
      <w:proofErr w:type="spellEnd"/>
    </w:p>
    <w:p w:rsidR="00A7409D" w:rsidRPr="00CC224C" w:rsidRDefault="00A7409D" w:rsidP="00A61261">
      <w:pPr>
        <w:spacing w:line="360" w:lineRule="auto"/>
        <w:ind w:firstLine="567"/>
        <w:rPr>
          <w:szCs w:val="22"/>
        </w:rPr>
      </w:pPr>
      <w:r w:rsidRPr="00A7409D">
        <w:rPr>
          <w:noProof/>
          <w:szCs w:val="22"/>
        </w:rPr>
        <w:drawing>
          <wp:inline distT="0" distB="0" distL="0" distR="0">
            <wp:extent cx="4267200" cy="2667000"/>
            <wp:effectExtent l="19050" t="0" r="0" b="0"/>
            <wp:docPr id="13" name="Obraz 68" descr="network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Package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7C" w:rsidRDefault="001D4C7C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RoomsManager</w:t>
      </w:r>
      <w:proofErr w:type="spellEnd"/>
      <w:r>
        <w:rPr>
          <w:b/>
          <w:szCs w:val="22"/>
        </w:rPr>
        <w:t xml:space="preserve"> – </w:t>
      </w:r>
      <w:r>
        <w:rPr>
          <w:szCs w:val="22"/>
        </w:rPr>
        <w:t>służy do zarządzania pokojami w których odbywa się gra</w:t>
      </w:r>
    </w:p>
    <w:p w:rsidR="001D4C7C" w:rsidRDefault="001D4C7C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Accessible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służy do dołączania do pokoju</w:t>
      </w:r>
    </w:p>
    <w:p w:rsidR="001D4C7C" w:rsidRDefault="001D4C7C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Room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pokój w którym odbywa się rozgrywka</w:t>
      </w:r>
    </w:p>
    <w:p w:rsidR="001D4C7C" w:rsidRDefault="001D4C7C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Client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przechowuje dane dotyczące połączenia gracza</w:t>
      </w:r>
    </w:p>
    <w:p w:rsidR="001D4C7C" w:rsidRDefault="001D4C7C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Rooms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>reprezentacja listy pokoi</w:t>
      </w:r>
    </w:p>
    <w:p w:rsidR="001D4C7C" w:rsidRDefault="001D4C7C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>Klasa Server –</w:t>
      </w:r>
      <w:r>
        <w:rPr>
          <w:szCs w:val="22"/>
        </w:rPr>
        <w:t xml:space="preserve"> przechowuje listę pokoi i umożliwia dostęp do nich</w:t>
      </w:r>
    </w:p>
    <w:p w:rsidR="001D4C7C" w:rsidRDefault="001D4C7C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GameHasEndedCallback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określa jakie akcje zostaną wykonane po zakończeniu gry</w:t>
      </w:r>
    </w:p>
    <w:p w:rsidR="001D4C7C" w:rsidRDefault="00A61261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Klasa </w:t>
      </w:r>
      <w:proofErr w:type="spellStart"/>
      <w:r>
        <w:rPr>
          <w:b/>
          <w:szCs w:val="22"/>
        </w:rPr>
        <w:t>RemoteTurnHandler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obiekt służący do przekazania informacji dotyczących obecnego stanu gry do gracza biorącego udział w rozgrywce</w:t>
      </w:r>
    </w:p>
    <w:p w:rsidR="00A61261" w:rsidRPr="00A61261" w:rsidRDefault="00A61261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t xml:space="preserve">Interfejs </w:t>
      </w:r>
      <w:proofErr w:type="spellStart"/>
      <w:r>
        <w:rPr>
          <w:b/>
          <w:szCs w:val="22"/>
        </w:rPr>
        <w:t>RemoteTurnHandlable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</w:t>
      </w:r>
      <w:r w:rsidRPr="00BE18DC">
        <w:rPr>
          <w:color w:val="000000"/>
          <w:szCs w:val="22"/>
          <w:shd w:val="clear" w:color="auto" w:fill="FFFFFF"/>
        </w:rPr>
        <w:t>wykorzystywany do zdalnego odpytywania graczy biorących udział w rozgrywce o kolejne tury</w:t>
      </w:r>
    </w:p>
    <w:p w:rsidR="00A61261" w:rsidRPr="001D4C7C" w:rsidRDefault="00A61261" w:rsidP="00A61261">
      <w:pPr>
        <w:pStyle w:val="Akapitzlist"/>
        <w:numPr>
          <w:ilvl w:val="0"/>
          <w:numId w:val="42"/>
        </w:numPr>
        <w:spacing w:line="360" w:lineRule="auto"/>
        <w:rPr>
          <w:szCs w:val="22"/>
        </w:rPr>
      </w:pPr>
      <w:r>
        <w:rPr>
          <w:b/>
          <w:szCs w:val="22"/>
        </w:rPr>
        <w:lastRenderedPageBreak/>
        <w:t xml:space="preserve">Interfejs </w:t>
      </w:r>
      <w:proofErr w:type="spellStart"/>
      <w:r>
        <w:rPr>
          <w:b/>
          <w:szCs w:val="22"/>
        </w:rPr>
        <w:t>Managable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 xml:space="preserve"> służy do zarządzania pokojem</w:t>
      </w:r>
    </w:p>
    <w:p w:rsidR="006466BB" w:rsidRDefault="00B620A8" w:rsidP="00A61261">
      <w:pPr>
        <w:pStyle w:val="Nagwek4"/>
        <w:spacing w:line="360" w:lineRule="auto"/>
      </w:pPr>
      <w:bookmarkStart w:id="30" w:name="_Toc364886046"/>
      <w:r>
        <w:t xml:space="preserve">Komponent </w:t>
      </w:r>
      <w:proofErr w:type="spellStart"/>
      <w:r w:rsidR="006466BB" w:rsidRPr="00CC224C">
        <w:t>platformExceptions</w:t>
      </w:r>
      <w:bookmarkEnd w:id="30"/>
      <w:proofErr w:type="spellEnd"/>
    </w:p>
    <w:p w:rsidR="00B10DB6" w:rsidRPr="00CC224C" w:rsidRDefault="00B10DB6" w:rsidP="00A61261">
      <w:pPr>
        <w:spacing w:line="360" w:lineRule="auto"/>
        <w:ind w:firstLine="567"/>
        <w:rPr>
          <w:szCs w:val="22"/>
        </w:rPr>
      </w:pPr>
      <w:r w:rsidRPr="00B10DB6">
        <w:rPr>
          <w:noProof/>
          <w:szCs w:val="22"/>
        </w:rPr>
        <w:drawing>
          <wp:inline distT="0" distB="0" distL="0" distR="0">
            <wp:extent cx="5191125" cy="2552700"/>
            <wp:effectExtent l="19050" t="0" r="9525" b="0"/>
            <wp:docPr id="14" name="Obraz 16" descr="Exce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Pr="00CC224C" w:rsidRDefault="00A61261" w:rsidP="00A61261">
      <w:pPr>
        <w:spacing w:line="360" w:lineRule="auto"/>
        <w:ind w:firstLine="567"/>
        <w:rPr>
          <w:szCs w:val="22"/>
        </w:rPr>
      </w:pPr>
      <w:r>
        <w:rPr>
          <w:color w:val="000000"/>
          <w:szCs w:val="22"/>
          <w:shd w:val="clear" w:color="auto" w:fill="FFFFFF"/>
        </w:rPr>
        <w:t xml:space="preserve">Model </w:t>
      </w:r>
      <w:proofErr w:type="spellStart"/>
      <w:r>
        <w:rPr>
          <w:color w:val="000000"/>
          <w:szCs w:val="22"/>
          <w:shd w:val="clear" w:color="auto" w:fill="FFFFFF"/>
        </w:rPr>
        <w:t>służacy</w:t>
      </w:r>
      <w:proofErr w:type="spellEnd"/>
      <w:r>
        <w:rPr>
          <w:color w:val="000000"/>
          <w:szCs w:val="22"/>
          <w:shd w:val="clear" w:color="auto" w:fill="FFFFFF"/>
        </w:rPr>
        <w:t xml:space="preserve"> do obsługi błędów wewnętrznych platformy. Szczegółowy opis w jakich sytuacjach rzucane są wyjątki znajduje się w dokumentacji technicznej.</w:t>
      </w:r>
    </w:p>
    <w:p w:rsidR="00014461" w:rsidRDefault="00014461" w:rsidP="004F4086">
      <w:pPr>
        <w:spacing w:line="360" w:lineRule="auto"/>
        <w:rPr>
          <w:szCs w:val="22"/>
        </w:rPr>
      </w:pPr>
    </w:p>
    <w:p w:rsidR="006466BB" w:rsidRDefault="00B620A8" w:rsidP="00A61261">
      <w:pPr>
        <w:pStyle w:val="Nagwek4"/>
        <w:spacing w:line="360" w:lineRule="auto"/>
      </w:pPr>
      <w:r>
        <w:t xml:space="preserve"> </w:t>
      </w:r>
      <w:bookmarkStart w:id="31" w:name="_Toc364886047"/>
      <w:r>
        <w:t xml:space="preserve">Komponent </w:t>
      </w:r>
      <w:proofErr w:type="spellStart"/>
      <w:r w:rsidR="006466BB" w:rsidRPr="00CC224C">
        <w:t>tests</w:t>
      </w:r>
      <w:bookmarkEnd w:id="31"/>
      <w:proofErr w:type="spellEnd"/>
    </w:p>
    <w:p w:rsidR="00065751" w:rsidRPr="00CC224C" w:rsidRDefault="00065751" w:rsidP="00A61261">
      <w:pPr>
        <w:spacing w:line="360" w:lineRule="auto"/>
        <w:ind w:firstLine="567"/>
        <w:rPr>
          <w:szCs w:val="22"/>
        </w:rPr>
      </w:pPr>
      <w:r w:rsidRPr="00065751">
        <w:rPr>
          <w:noProof/>
          <w:szCs w:val="22"/>
        </w:rPr>
        <w:drawing>
          <wp:inline distT="0" distB="0" distL="0" distR="0">
            <wp:extent cx="5534025" cy="2552700"/>
            <wp:effectExtent l="19050" t="0" r="9525" b="0"/>
            <wp:docPr id="15" name="Obraz 17" descr="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B" w:rsidRDefault="006466BB" w:rsidP="00A61261">
      <w:pPr>
        <w:spacing w:line="360" w:lineRule="auto"/>
        <w:ind w:firstLine="567"/>
        <w:rPr>
          <w:color w:val="000000"/>
          <w:szCs w:val="22"/>
          <w:shd w:val="clear" w:color="auto" w:fill="FFFFFF"/>
        </w:rPr>
      </w:pPr>
      <w:r w:rsidRPr="00CC224C">
        <w:rPr>
          <w:color w:val="000000"/>
          <w:szCs w:val="22"/>
          <w:shd w:val="clear" w:color="auto" w:fill="FFFFFF"/>
        </w:rPr>
        <w:t xml:space="preserve">Moduł zawiera testy tworzone na potrzeby sprawdzania poprawności działania platformy z pakietów </w:t>
      </w:r>
      <w:proofErr w:type="spellStart"/>
      <w:r w:rsidRPr="00CC224C">
        <w:rPr>
          <w:color w:val="000000"/>
          <w:szCs w:val="22"/>
          <w:shd w:val="clear" w:color="auto" w:fill="FFFFFF"/>
        </w:rPr>
        <w:t>boardGamePlatform.game</w:t>
      </w:r>
      <w:proofErr w:type="spellEnd"/>
      <w:r w:rsidRPr="00CC224C">
        <w:rPr>
          <w:color w:val="000000"/>
          <w:szCs w:val="22"/>
          <w:shd w:val="clear" w:color="auto" w:fill="FFFFFF"/>
        </w:rPr>
        <w:t xml:space="preserve"> , </w:t>
      </w:r>
      <w:proofErr w:type="spellStart"/>
      <w:r w:rsidRPr="00CC224C">
        <w:rPr>
          <w:color w:val="000000"/>
          <w:szCs w:val="22"/>
          <w:shd w:val="clear" w:color="auto" w:fill="FFFFFF"/>
        </w:rPr>
        <w:t>boardGamePlatform.gameResources</w:t>
      </w:r>
      <w:proofErr w:type="spellEnd"/>
      <w:r w:rsidRPr="00CC224C">
        <w:rPr>
          <w:color w:val="000000"/>
          <w:szCs w:val="22"/>
          <w:shd w:val="clear" w:color="auto" w:fill="FFFFFF"/>
        </w:rPr>
        <w:t xml:space="preserve">, </w:t>
      </w:r>
      <w:proofErr w:type="spellStart"/>
      <w:r w:rsidRPr="00CC224C">
        <w:rPr>
          <w:color w:val="000000"/>
          <w:szCs w:val="22"/>
          <w:shd w:val="clear" w:color="auto" w:fill="FFFFFF"/>
        </w:rPr>
        <w:t>boardGamePlatform.utilities</w:t>
      </w:r>
      <w:proofErr w:type="spellEnd"/>
      <w:r w:rsidRPr="00CC224C">
        <w:rPr>
          <w:color w:val="000000"/>
          <w:szCs w:val="22"/>
          <w:shd w:val="clear" w:color="auto" w:fill="FFFFFF"/>
        </w:rPr>
        <w:t>.</w:t>
      </w:r>
    </w:p>
    <w:p w:rsidR="00A61261" w:rsidRDefault="00A61261" w:rsidP="00A61261">
      <w:pPr>
        <w:spacing w:line="360" w:lineRule="auto"/>
        <w:ind w:firstLine="567"/>
        <w:rPr>
          <w:color w:val="000000"/>
          <w:szCs w:val="22"/>
          <w:shd w:val="clear" w:color="auto" w:fill="FFFFFF"/>
        </w:rPr>
      </w:pPr>
    </w:p>
    <w:p w:rsidR="00A61261" w:rsidRDefault="00A61261" w:rsidP="00A61261">
      <w:pPr>
        <w:spacing w:line="360" w:lineRule="auto"/>
        <w:ind w:firstLine="567"/>
        <w:rPr>
          <w:color w:val="000000"/>
          <w:szCs w:val="22"/>
          <w:shd w:val="clear" w:color="auto" w:fill="FFFFFF"/>
        </w:rPr>
      </w:pPr>
    </w:p>
    <w:p w:rsidR="00E9519D" w:rsidRDefault="004A458E" w:rsidP="00A61261">
      <w:pPr>
        <w:pStyle w:val="Nagwek2"/>
        <w:spacing w:line="360" w:lineRule="auto"/>
        <w:rPr>
          <w:shd w:val="clear" w:color="auto" w:fill="FFFFFF"/>
        </w:rPr>
      </w:pPr>
      <w:bookmarkStart w:id="32" w:name="_Toc364886048"/>
      <w:r w:rsidRPr="004A458E">
        <w:rPr>
          <w:shd w:val="clear" w:color="auto" w:fill="FFFFFF"/>
        </w:rPr>
        <w:lastRenderedPageBreak/>
        <w:t>Przepływ sterowania dla podstawowych funkcji platform</w:t>
      </w:r>
      <w:r>
        <w:rPr>
          <w:shd w:val="clear" w:color="auto" w:fill="FFFFFF"/>
        </w:rPr>
        <w:t>y</w:t>
      </w:r>
      <w:bookmarkEnd w:id="32"/>
    </w:p>
    <w:p w:rsidR="00A61261" w:rsidRPr="00A61261" w:rsidRDefault="00A61261" w:rsidP="00A61261">
      <w:pPr>
        <w:pStyle w:val="Tekstpodstawowy"/>
      </w:pPr>
    </w:p>
    <w:p w:rsidR="006D30DB" w:rsidRDefault="006D30DB" w:rsidP="00A61261">
      <w:pPr>
        <w:pStyle w:val="Nagwek3"/>
        <w:spacing w:line="360" w:lineRule="auto"/>
      </w:pPr>
      <w:bookmarkStart w:id="33" w:name="_Toc364886049"/>
      <w:r>
        <w:t>Tworzenie nowego pokoju gry</w:t>
      </w:r>
      <w:bookmarkEnd w:id="33"/>
    </w:p>
    <w:p w:rsidR="006D30DB" w:rsidRPr="001445CB" w:rsidRDefault="006D30DB" w:rsidP="00A61261">
      <w:pPr>
        <w:pStyle w:val="Tekstpodstawowy"/>
      </w:pPr>
      <w:r>
        <w:rPr>
          <w:noProof/>
        </w:rPr>
        <w:drawing>
          <wp:inline distT="0" distB="0" distL="0" distR="0">
            <wp:extent cx="6119495" cy="3488690"/>
            <wp:effectExtent l="19050" t="0" r="0" b="0"/>
            <wp:docPr id="16" name="Obraz 79" descr="Tworzenie poko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rzenie pokoju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DB" w:rsidRDefault="006D30DB" w:rsidP="00A61261">
      <w:pPr>
        <w:pStyle w:val="Tekstpodstawowy"/>
        <w:ind w:left="360"/>
      </w:pPr>
      <w:r>
        <w:t xml:space="preserve">W celu utworzenia pokoju klient odpytuje serwer o listę pokoi. Kiedy ją otrzyma inicjalizowane są obiekty do obsługi tur gracza (zarówno do obsługi gracza w przypadku gdy jest jego tura jak i wtedy gdy jest tura przeciwnika) oraz jego obiekt </w:t>
      </w:r>
      <w:proofErr w:type="spellStart"/>
      <w:r>
        <w:t>callback</w:t>
      </w:r>
      <w:proofErr w:type="spellEnd"/>
      <w:r>
        <w:t xml:space="preserve">, który zostanie przekazany serwerowi i posłuży do informowania gracza o zakończeniu rozgrywki. </w:t>
      </w:r>
    </w:p>
    <w:p w:rsidR="006D30DB" w:rsidRDefault="006D30DB" w:rsidP="00A61261">
      <w:pPr>
        <w:pStyle w:val="Tekstpodstawowy"/>
        <w:ind w:left="360"/>
      </w:pPr>
      <w:r>
        <w:t xml:space="preserve">Następnie na obiekcie przechowującym listę pokoi, zwróconym przez serwer, wywoływana jest metoda </w:t>
      </w:r>
      <w:proofErr w:type="spellStart"/>
      <w:r w:rsidRPr="00663FA7">
        <w:rPr>
          <w:rFonts w:ascii="Courier New" w:hAnsi="Courier New" w:cs="Courier New"/>
          <w:sz w:val="18"/>
          <w:szCs w:val="18"/>
        </w:rPr>
        <w:t>makeRoom</w:t>
      </w:r>
      <w:proofErr w:type="spellEnd"/>
      <w:r>
        <w:t xml:space="preserve">, zwracająca obiekt implementujący interfejs </w:t>
      </w:r>
      <w:proofErr w:type="spellStart"/>
      <w:r>
        <w:t>Managable</w:t>
      </w:r>
      <w:proofErr w:type="spellEnd"/>
      <w:r>
        <w:t xml:space="preserve">. Pozwala on na rozpoczęcie rozgrywki. </w:t>
      </w:r>
    </w:p>
    <w:p w:rsidR="006D30DB" w:rsidRDefault="006D30DB" w:rsidP="00A61261">
      <w:pPr>
        <w:pStyle w:val="Tekstpodstawowy"/>
        <w:ind w:left="360"/>
      </w:pPr>
      <w:r>
        <w:t xml:space="preserve">W momencie wywołania na obiekcie przechowującym listę pokoi metody </w:t>
      </w:r>
      <w:proofErr w:type="spellStart"/>
      <w:r w:rsidRPr="00450B8C">
        <w:rPr>
          <w:rFonts w:ascii="Courier New" w:hAnsi="Courier New" w:cs="Courier New"/>
          <w:sz w:val="18"/>
          <w:szCs w:val="18"/>
        </w:rPr>
        <w:t>makeRoom</w:t>
      </w:r>
      <w:proofErr w:type="spellEnd"/>
      <w:r>
        <w:t xml:space="preserve"> klient przekazuje obiekty służące serwerowi do odpytywania go o ruchy w kolejnych turach oraz obiekt </w:t>
      </w:r>
      <w:proofErr w:type="spellStart"/>
      <w:r>
        <w:t>callback</w:t>
      </w:r>
      <w:proofErr w:type="spellEnd"/>
      <w:r>
        <w:t xml:space="preserve"> to informowania o końcu gry.</w:t>
      </w:r>
    </w:p>
    <w:p w:rsidR="006D30DB" w:rsidRDefault="006D30DB" w:rsidP="00A61261">
      <w:pPr>
        <w:pStyle w:val="Tekstpodstawowy"/>
        <w:ind w:left="360"/>
      </w:pPr>
    </w:p>
    <w:p w:rsidR="006D30DB" w:rsidRDefault="006D30DB" w:rsidP="00A61261">
      <w:pPr>
        <w:pStyle w:val="Nagwek3"/>
        <w:spacing w:line="360" w:lineRule="auto"/>
      </w:pPr>
      <w:bookmarkStart w:id="34" w:name="_Toc364886050"/>
      <w:r>
        <w:lastRenderedPageBreak/>
        <w:t>Dołączanie do istniejącego pokoju</w:t>
      </w:r>
      <w:bookmarkEnd w:id="34"/>
    </w:p>
    <w:p w:rsidR="006D30DB" w:rsidRPr="00652612" w:rsidRDefault="006D30DB" w:rsidP="00A61261">
      <w:pPr>
        <w:pStyle w:val="Tekstpodstawowy"/>
      </w:pPr>
      <w:r>
        <w:rPr>
          <w:noProof/>
        </w:rPr>
        <w:drawing>
          <wp:inline distT="0" distB="0" distL="0" distR="0">
            <wp:extent cx="6119495" cy="3420110"/>
            <wp:effectExtent l="19050" t="0" r="0" b="0"/>
            <wp:docPr id="17" name="Obraz 80" descr="Dolaczanie do poko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laczanie do pokoju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DB" w:rsidRDefault="006D30DB" w:rsidP="00A61261">
      <w:pPr>
        <w:pStyle w:val="Tekstpodstawowy"/>
        <w:ind w:left="360"/>
      </w:pPr>
    </w:p>
    <w:p w:rsidR="006D30DB" w:rsidRDefault="006D30DB" w:rsidP="00A61261">
      <w:pPr>
        <w:pStyle w:val="Tekstpodstawowy"/>
        <w:ind w:left="360"/>
      </w:pPr>
      <w:r>
        <w:t xml:space="preserve">Aby dołączyć do pokoju klient musi najpierw odpytać serwer o listę istniejących pokoi. Następnie na obiekcie przechowującym listę pokoi, zwróconym przez serwer, wywoływana jest metoda </w:t>
      </w:r>
      <w:proofErr w:type="spellStart"/>
      <w:r>
        <w:rPr>
          <w:rFonts w:ascii="Courier New" w:hAnsi="Courier New" w:cs="Courier New"/>
          <w:sz w:val="18"/>
          <w:szCs w:val="18"/>
        </w:rPr>
        <w:t>joinFirstAvailableRoom</w:t>
      </w:r>
      <w:proofErr w:type="spellEnd"/>
      <w:r>
        <w:t xml:space="preserve">, zwracająca obiekt implementujący interfejs </w:t>
      </w:r>
      <w:proofErr w:type="spellStart"/>
      <w:r>
        <w:t>Accessible</w:t>
      </w:r>
      <w:proofErr w:type="spellEnd"/>
      <w:r>
        <w:t xml:space="preserve">. Pozwala on na opuszczenie pokoju, jeżeli klient sobie tego zażyczy. </w:t>
      </w:r>
    </w:p>
    <w:p w:rsidR="006D30DB" w:rsidRDefault="006D30DB" w:rsidP="00A61261">
      <w:pPr>
        <w:pStyle w:val="Tekstpodstawowy"/>
        <w:ind w:left="360"/>
      </w:pPr>
    </w:p>
    <w:p w:rsidR="006D30DB" w:rsidRDefault="006D30DB" w:rsidP="00A61261">
      <w:pPr>
        <w:pStyle w:val="Nagwek3"/>
        <w:spacing w:line="360" w:lineRule="auto"/>
      </w:pPr>
      <w:bookmarkStart w:id="35" w:name="_Toc364886051"/>
      <w:r>
        <w:lastRenderedPageBreak/>
        <w:t>Przebieg gry</w:t>
      </w:r>
      <w:bookmarkEnd w:id="35"/>
    </w:p>
    <w:p w:rsidR="006D30DB" w:rsidRDefault="006D30DB" w:rsidP="00A61261">
      <w:pPr>
        <w:pStyle w:val="Nagwek2"/>
        <w:numPr>
          <w:ilvl w:val="0"/>
          <w:numId w:val="0"/>
        </w:numPr>
        <w:spacing w:line="360" w:lineRule="auto"/>
      </w:pPr>
      <w:r>
        <w:rPr>
          <w:noProof/>
        </w:rPr>
        <w:drawing>
          <wp:inline distT="0" distB="0" distL="0" distR="0">
            <wp:extent cx="6119495" cy="5052609"/>
            <wp:effectExtent l="19050" t="0" r="0" b="0"/>
            <wp:docPr id="18" name="Obraz 81" descr="Przebieg g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bieg gry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30DB" w:rsidRDefault="006D30DB" w:rsidP="00A61261">
      <w:pPr>
        <w:spacing w:line="360" w:lineRule="auto"/>
        <w:rPr>
          <w:szCs w:val="22"/>
        </w:rPr>
      </w:pPr>
      <w:r>
        <w:t xml:space="preserve">W momencie wywołania na obiekcie </w:t>
      </w:r>
      <w:proofErr w:type="spellStart"/>
      <w:r>
        <w:t>Game</w:t>
      </w:r>
      <w:proofErr w:type="spellEnd"/>
      <w:r>
        <w:t xml:space="preserve"> metody </w:t>
      </w:r>
      <w:r w:rsidRPr="004159AA">
        <w:rPr>
          <w:rFonts w:ascii="Courier New" w:hAnsi="Courier New" w:cs="Courier New"/>
          <w:sz w:val="18"/>
          <w:szCs w:val="18"/>
        </w:rPr>
        <w:t>start()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szCs w:val="22"/>
        </w:rPr>
        <w:t>rozpoczyna się główna pętla programu. W każdej iteracji sprawdzane jest czy gra została zakończona (</w:t>
      </w:r>
      <w:proofErr w:type="spellStart"/>
      <w:r>
        <w:rPr>
          <w:szCs w:val="22"/>
        </w:rPr>
        <w:t>turnLogic.gameEnded</w:t>
      </w:r>
      <w:proofErr w:type="spellEnd"/>
      <w:r>
        <w:rPr>
          <w:szCs w:val="22"/>
        </w:rPr>
        <w:t>()). Jeżeli nie, obiekt zarządzający logiką gry jest odpytywany o gracza którego obecnie jest tura oraz o obecny kontekst gry.</w:t>
      </w:r>
    </w:p>
    <w:p w:rsidR="006D30DB" w:rsidRDefault="006D30DB" w:rsidP="00A61261">
      <w:pPr>
        <w:spacing w:line="360" w:lineRule="auto"/>
        <w:rPr>
          <w:szCs w:val="22"/>
        </w:rPr>
      </w:pPr>
    </w:p>
    <w:p w:rsidR="006D30DB" w:rsidRDefault="006D30DB" w:rsidP="00A61261">
      <w:pPr>
        <w:spacing w:line="360" w:lineRule="auto"/>
        <w:rPr>
          <w:szCs w:val="22"/>
        </w:rPr>
      </w:pPr>
      <w:r>
        <w:rPr>
          <w:szCs w:val="22"/>
        </w:rPr>
        <w:t xml:space="preserve">Następnie przygotowywane są obiekty, które będą przechowywać rezultaty tury. Dla gracza którego obecnie jest tura jest to pojedynczy obiekt </w:t>
      </w:r>
      <w:proofErr w:type="spellStart"/>
      <w:r>
        <w:rPr>
          <w:szCs w:val="22"/>
        </w:rPr>
        <w:t>TurnResult</w:t>
      </w:r>
      <w:proofErr w:type="spellEnd"/>
      <w:r>
        <w:rPr>
          <w:szCs w:val="22"/>
        </w:rPr>
        <w:t xml:space="preserve">, natomiast dla pozostałych graczy lista obiektów tej klasy. </w:t>
      </w:r>
    </w:p>
    <w:p w:rsidR="006D30DB" w:rsidRDefault="006D30DB" w:rsidP="00A61261">
      <w:pPr>
        <w:spacing w:line="360" w:lineRule="auto"/>
        <w:rPr>
          <w:szCs w:val="22"/>
        </w:rPr>
      </w:pPr>
    </w:p>
    <w:p w:rsidR="006D30DB" w:rsidRDefault="006D30DB" w:rsidP="00A61261">
      <w:pPr>
        <w:spacing w:line="360" w:lineRule="auto"/>
        <w:rPr>
          <w:szCs w:val="22"/>
        </w:rPr>
      </w:pPr>
      <w:r>
        <w:rPr>
          <w:szCs w:val="22"/>
        </w:rPr>
        <w:t xml:space="preserve">W kolejnym kroku gracze są odpytywani o wykonanie tury. W tym celu wykorzystywana jest metoda obiektów </w:t>
      </w:r>
      <w:proofErr w:type="spellStart"/>
      <w:r>
        <w:rPr>
          <w:szCs w:val="22"/>
        </w:rPr>
        <w:t>RemoteTurnHandler</w:t>
      </w:r>
      <w:proofErr w:type="spellEnd"/>
      <w:r>
        <w:rPr>
          <w:szCs w:val="22"/>
        </w:rPr>
        <w:t xml:space="preserve"> przekazanych przez graczy w momencie dołączania. Zostaje  jej przekazany także obecny kontekst gry dzięki czemu wszyscy gracze otrzymują informacje o obecnej sytuacji tj.:</w:t>
      </w:r>
    </w:p>
    <w:p w:rsidR="006D30DB" w:rsidRDefault="006D30DB" w:rsidP="00A61261">
      <w:pPr>
        <w:spacing w:line="360" w:lineRule="auto"/>
        <w:rPr>
          <w:szCs w:val="22"/>
        </w:rPr>
      </w:pPr>
      <w:r>
        <w:rPr>
          <w:szCs w:val="22"/>
        </w:rPr>
        <w:t>- obecnym stanie planszy,</w:t>
      </w:r>
    </w:p>
    <w:p w:rsidR="006D30DB" w:rsidRDefault="006D30DB" w:rsidP="00A61261">
      <w:pPr>
        <w:spacing w:line="360" w:lineRule="auto"/>
        <w:rPr>
          <w:szCs w:val="22"/>
        </w:rPr>
      </w:pPr>
      <w:r>
        <w:rPr>
          <w:szCs w:val="22"/>
        </w:rPr>
        <w:lastRenderedPageBreak/>
        <w:t>- liście aktywnych graczy biorących udział w rozgrywce,</w:t>
      </w:r>
    </w:p>
    <w:p w:rsidR="006D30DB" w:rsidRDefault="006D30DB" w:rsidP="00A61261">
      <w:pPr>
        <w:spacing w:line="360" w:lineRule="auto"/>
        <w:rPr>
          <w:szCs w:val="22"/>
        </w:rPr>
      </w:pPr>
      <w:r>
        <w:rPr>
          <w:szCs w:val="22"/>
        </w:rPr>
        <w:t>- obecnym stanie gry.</w:t>
      </w:r>
    </w:p>
    <w:p w:rsidR="006D30DB" w:rsidRDefault="006D30DB" w:rsidP="00A61261">
      <w:pPr>
        <w:spacing w:line="360" w:lineRule="auto"/>
        <w:rPr>
          <w:szCs w:val="22"/>
        </w:rPr>
      </w:pPr>
    </w:p>
    <w:p w:rsidR="006D30DB" w:rsidRDefault="006D30DB" w:rsidP="00A61261">
      <w:pPr>
        <w:spacing w:line="360" w:lineRule="auto"/>
        <w:rPr>
          <w:szCs w:val="22"/>
        </w:rPr>
      </w:pPr>
      <w:r>
        <w:rPr>
          <w:szCs w:val="22"/>
        </w:rPr>
        <w:t xml:space="preserve">Sposób w jaki obecna sytuacja zostanie zinterpretowana po stronie każdego z klientów (rozróżnienie na gracza którego obecnie jest tura i pozostałych) jest zależny od implementacji gry przez twórcę gry. </w:t>
      </w:r>
    </w:p>
    <w:p w:rsidR="006D30DB" w:rsidRDefault="006D30DB" w:rsidP="00A61261">
      <w:pPr>
        <w:spacing w:line="360" w:lineRule="auto"/>
        <w:rPr>
          <w:szCs w:val="22"/>
        </w:rPr>
      </w:pPr>
    </w:p>
    <w:p w:rsidR="006D30DB" w:rsidRDefault="006D30DB" w:rsidP="00A61261">
      <w:pPr>
        <w:spacing w:line="360" w:lineRule="auto"/>
        <w:rPr>
          <w:szCs w:val="22"/>
        </w:rPr>
      </w:pPr>
      <w:r>
        <w:rPr>
          <w:szCs w:val="22"/>
        </w:rPr>
        <w:t>Po wykonaniu wymaganych operacji po stronie graczy każdy z nich zwróci wynik tury.</w:t>
      </w:r>
    </w:p>
    <w:p w:rsidR="006D30DB" w:rsidRDefault="006D30DB" w:rsidP="00A61261">
      <w:pPr>
        <w:spacing w:line="360" w:lineRule="auto"/>
        <w:rPr>
          <w:szCs w:val="22"/>
        </w:rPr>
      </w:pPr>
    </w:p>
    <w:p w:rsidR="006D30DB" w:rsidRDefault="006D30DB" w:rsidP="00A61261">
      <w:pPr>
        <w:spacing w:line="360" w:lineRule="auto"/>
        <w:rPr>
          <w:szCs w:val="22"/>
        </w:rPr>
      </w:pPr>
      <w:r>
        <w:rPr>
          <w:szCs w:val="22"/>
        </w:rPr>
        <w:t>Wyniki te zostaną następnie przekazane do logiki gry, która zinterpretuje je w sposób zdefiniowany przez gracza.</w:t>
      </w:r>
    </w:p>
    <w:p w:rsidR="004F4086" w:rsidRDefault="004F4086" w:rsidP="00A61261">
      <w:pPr>
        <w:spacing w:line="360" w:lineRule="auto"/>
        <w:rPr>
          <w:szCs w:val="22"/>
        </w:rPr>
      </w:pPr>
    </w:p>
    <w:p w:rsidR="004F4086" w:rsidRDefault="004F4086" w:rsidP="00A61261">
      <w:pPr>
        <w:spacing w:line="360" w:lineRule="auto"/>
        <w:rPr>
          <w:szCs w:val="22"/>
        </w:rPr>
      </w:pPr>
    </w:p>
    <w:p w:rsidR="004F4086" w:rsidRDefault="004F4086" w:rsidP="00A61261">
      <w:pPr>
        <w:spacing w:line="360" w:lineRule="auto"/>
        <w:rPr>
          <w:szCs w:val="22"/>
        </w:rPr>
      </w:pPr>
    </w:p>
    <w:p w:rsidR="004F4086" w:rsidRDefault="004F4086" w:rsidP="00A61261">
      <w:pPr>
        <w:spacing w:line="360" w:lineRule="auto"/>
        <w:rPr>
          <w:szCs w:val="22"/>
        </w:rPr>
      </w:pPr>
    </w:p>
    <w:p w:rsidR="004F4086" w:rsidRDefault="004F4086" w:rsidP="00A61261">
      <w:pPr>
        <w:spacing w:line="360" w:lineRule="auto"/>
        <w:rPr>
          <w:szCs w:val="22"/>
        </w:rPr>
      </w:pPr>
    </w:p>
    <w:p w:rsidR="004F4086" w:rsidRDefault="004F4086" w:rsidP="00A61261">
      <w:pPr>
        <w:spacing w:line="360" w:lineRule="auto"/>
        <w:rPr>
          <w:szCs w:val="22"/>
        </w:rPr>
      </w:pPr>
    </w:p>
    <w:p w:rsidR="004F4086" w:rsidRDefault="004F4086" w:rsidP="00A61261">
      <w:pPr>
        <w:spacing w:line="360" w:lineRule="auto"/>
        <w:rPr>
          <w:szCs w:val="22"/>
        </w:rPr>
      </w:pPr>
    </w:p>
    <w:p w:rsidR="006D30DB" w:rsidRDefault="006D30DB" w:rsidP="00A61261">
      <w:pPr>
        <w:spacing w:line="360" w:lineRule="auto"/>
        <w:rPr>
          <w:szCs w:val="22"/>
        </w:rPr>
      </w:pPr>
    </w:p>
    <w:p w:rsidR="006D30DB" w:rsidRDefault="006D30DB" w:rsidP="00A61261">
      <w:pPr>
        <w:pStyle w:val="Nagwek3"/>
        <w:spacing w:line="360" w:lineRule="auto"/>
      </w:pPr>
      <w:bookmarkStart w:id="36" w:name="_Toc364886052"/>
      <w:r>
        <w:lastRenderedPageBreak/>
        <w:t>Inicjalizacja obiektu gry</w:t>
      </w:r>
      <w:bookmarkEnd w:id="36"/>
    </w:p>
    <w:p w:rsidR="006D30DB" w:rsidRDefault="006D30DB" w:rsidP="00A61261">
      <w:pPr>
        <w:pStyle w:val="Tekstpodstawowy"/>
      </w:pPr>
      <w:r>
        <w:rPr>
          <w:noProof/>
        </w:rPr>
        <w:drawing>
          <wp:inline distT="0" distB="0" distL="0" distR="0">
            <wp:extent cx="6119495" cy="3935095"/>
            <wp:effectExtent l="19050" t="0" r="0" b="0"/>
            <wp:docPr id="19" name="Obraz 82" descr="Inicjalizacja g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jalizacja gry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DB" w:rsidRDefault="006D30DB" w:rsidP="00A61261">
      <w:pPr>
        <w:pStyle w:val="Tekstpodstawowy"/>
      </w:pPr>
      <w:r>
        <w:t xml:space="preserve">Za inicjalizację obiektu gry odpowiedzialna jest obiekt klasa </w:t>
      </w:r>
      <w:proofErr w:type="spellStart"/>
      <w:r>
        <w:t>Initializer</w:t>
      </w:r>
      <w:proofErr w:type="spellEnd"/>
      <w:r>
        <w:t xml:space="preserve">. W momencie tworzenia obiektu tej klasy w konstruktorze przekazywany jest do niej obiekt implementujący </w:t>
      </w:r>
      <w:proofErr w:type="spellStart"/>
      <w:r>
        <w:t>GameFactory</w:t>
      </w:r>
      <w:proofErr w:type="spellEnd"/>
      <w:r>
        <w:t xml:space="preserve">, implementowany przez twórcę gry, zawierający wszystkie informacje konieczne do inicjalizacji początkowego stanu gry, </w:t>
      </w:r>
      <w:proofErr w:type="spellStart"/>
      <w:r>
        <w:t>tzn</w:t>
      </w:r>
      <w:proofErr w:type="spellEnd"/>
      <w:r>
        <w:t>:</w:t>
      </w:r>
    </w:p>
    <w:p w:rsidR="006D30DB" w:rsidRDefault="006D30DB" w:rsidP="00A61261">
      <w:pPr>
        <w:pStyle w:val="Tekstpodstawowy"/>
      </w:pPr>
      <w:r>
        <w:t>- planszy,</w:t>
      </w:r>
    </w:p>
    <w:p w:rsidR="006D30DB" w:rsidRDefault="006D30DB" w:rsidP="00A61261">
      <w:pPr>
        <w:pStyle w:val="Tekstpodstawowy"/>
      </w:pPr>
      <w:r>
        <w:t>- listy graczy, wraz z ich atrybutami i przedmiotami dodatkowymi,</w:t>
      </w:r>
    </w:p>
    <w:p w:rsidR="006D30DB" w:rsidRDefault="006D30DB" w:rsidP="00A61261">
      <w:pPr>
        <w:pStyle w:val="Tekstpodstawowy"/>
      </w:pPr>
      <w:r>
        <w:t>- pól wraz z ich atrybutami i przedmiotami dodatkowymi,</w:t>
      </w:r>
    </w:p>
    <w:p w:rsidR="006D30DB" w:rsidRDefault="006D30DB" w:rsidP="00A61261">
      <w:pPr>
        <w:pStyle w:val="Tekstpodstawowy"/>
      </w:pPr>
      <w:r>
        <w:t>- dodatkowych przedmiotów koniecznych do prawidłowego przebiegu rozgrywki,</w:t>
      </w:r>
    </w:p>
    <w:p w:rsidR="006D30DB" w:rsidRDefault="006D30DB" w:rsidP="00A61261">
      <w:pPr>
        <w:pStyle w:val="Tekstpodstawowy"/>
      </w:pPr>
      <w:r>
        <w:t>- pionków wraz z ich dodatkowymi atrybutami.</w:t>
      </w:r>
    </w:p>
    <w:p w:rsidR="006D30DB" w:rsidRDefault="006D30DB" w:rsidP="00A61261">
      <w:pPr>
        <w:pStyle w:val="Tekstpodstawowy"/>
      </w:pPr>
      <w:r>
        <w:t xml:space="preserve">Poza tym obiekt implementujący </w:t>
      </w:r>
      <w:proofErr w:type="spellStart"/>
      <w:r>
        <w:t>GameFactory</w:t>
      </w:r>
      <w:proofErr w:type="spellEnd"/>
      <w:r>
        <w:t xml:space="preserve"> pozwala na uzyskanie informacji o nazwie implementowanej gry, początkowym stanie gry oraz możliwych ilościach graczy, dla których może zostać przeprowadzona rozgrywka.</w:t>
      </w:r>
    </w:p>
    <w:p w:rsidR="006D30DB" w:rsidRDefault="006D30DB" w:rsidP="00A61261">
      <w:pPr>
        <w:pStyle w:val="Tekstpodstawowy"/>
      </w:pPr>
    </w:p>
    <w:p w:rsidR="006D30DB" w:rsidRDefault="006D30DB" w:rsidP="00A61261">
      <w:pPr>
        <w:pStyle w:val="Tekstpodstawowy"/>
      </w:pPr>
      <w:r>
        <w:t>Dzięki takiemu rozwiązaniu sama inicjalizacja ogranicza się do wykonania prostego algorytmu, wykorzystującego fabrykę dostarczoną przez twórcę.  Wykonywane są następujące kroki:</w:t>
      </w:r>
    </w:p>
    <w:p w:rsidR="006D30DB" w:rsidRDefault="006D30DB" w:rsidP="00A61261">
      <w:pPr>
        <w:pStyle w:val="Tekstpodstawowy"/>
      </w:pPr>
      <w:r>
        <w:t>1) sprawdzenie czy możliwe jest zainicjalizowanie rozgrywki dla wymaganej ilości graczy</w:t>
      </w:r>
    </w:p>
    <w:p w:rsidR="006D30DB" w:rsidRDefault="006D30DB" w:rsidP="00A61261">
      <w:pPr>
        <w:pStyle w:val="Tekstpodstawowy"/>
      </w:pPr>
      <w:r>
        <w:t xml:space="preserve">2) jeżeli nie zwracany jest </w:t>
      </w:r>
      <w:proofErr w:type="spellStart"/>
      <w:r>
        <w:t>false</w:t>
      </w:r>
      <w:proofErr w:type="spellEnd"/>
    </w:p>
    <w:p w:rsidR="006D30DB" w:rsidRDefault="006D30DB" w:rsidP="00A61261">
      <w:pPr>
        <w:pStyle w:val="Tekstpodstawowy"/>
      </w:pPr>
      <w:r>
        <w:t>3) jeżeli tak następuje inicjalizacja kolejnych elementów:</w:t>
      </w:r>
    </w:p>
    <w:p w:rsidR="006D30DB" w:rsidRDefault="006D30DB" w:rsidP="00A61261">
      <w:pPr>
        <w:pStyle w:val="Tekstpodstawowy"/>
      </w:pPr>
      <w:r>
        <w:lastRenderedPageBreak/>
        <w:t>- przedmiotów dodatkowych</w:t>
      </w:r>
    </w:p>
    <w:p w:rsidR="006D30DB" w:rsidRDefault="006D30DB" w:rsidP="00A61261">
      <w:pPr>
        <w:pStyle w:val="Tekstpodstawowy"/>
      </w:pPr>
      <w:r>
        <w:t>- pionków</w:t>
      </w:r>
    </w:p>
    <w:p w:rsidR="006D30DB" w:rsidRDefault="006D30DB" w:rsidP="00A61261">
      <w:pPr>
        <w:pStyle w:val="Tekstpodstawowy"/>
      </w:pPr>
      <w:r>
        <w:t>- planszy</w:t>
      </w:r>
    </w:p>
    <w:p w:rsidR="006D30DB" w:rsidRDefault="006D30DB" w:rsidP="00A61261">
      <w:pPr>
        <w:pStyle w:val="Tekstpodstawowy"/>
      </w:pPr>
      <w:r>
        <w:t>- graczy</w:t>
      </w:r>
    </w:p>
    <w:p w:rsidR="006D30DB" w:rsidRDefault="006D30DB" w:rsidP="00A61261">
      <w:pPr>
        <w:pStyle w:val="Tekstpodstawowy"/>
      </w:pPr>
      <w:r>
        <w:t>- logiki gry, z określonym przez twórcę gry stanem początkowym</w:t>
      </w:r>
    </w:p>
    <w:p w:rsidR="006D30DB" w:rsidRDefault="006D30DB" w:rsidP="00A61261">
      <w:pPr>
        <w:pStyle w:val="Tekstpodstawowy"/>
      </w:pPr>
      <w:r>
        <w:t>- samego obiektu gry.</w:t>
      </w:r>
    </w:p>
    <w:p w:rsidR="00776A94" w:rsidRPr="007466D1" w:rsidRDefault="00776A94" w:rsidP="00A61261">
      <w:pPr>
        <w:pStyle w:val="Tekstpodstawowy"/>
      </w:pPr>
    </w:p>
    <w:p w:rsidR="00D22F5B" w:rsidRPr="001D351D" w:rsidRDefault="0078655C" w:rsidP="00A61261">
      <w:pPr>
        <w:pStyle w:val="Nagwek1"/>
        <w:spacing w:line="360" w:lineRule="auto"/>
        <w:rPr>
          <w:noProof w:val="0"/>
        </w:rPr>
      </w:pPr>
      <w:bookmarkStart w:id="37" w:name="_Ref496865330"/>
      <w:bookmarkStart w:id="38" w:name="_Toc364886053"/>
      <w:r w:rsidRPr="001D351D">
        <w:rPr>
          <w:noProof w:val="0"/>
        </w:rPr>
        <w:lastRenderedPageBreak/>
        <w:t>Bibliografia</w:t>
      </w:r>
      <w:bookmarkEnd w:id="37"/>
      <w:bookmarkEnd w:id="38"/>
    </w:p>
    <w:p w:rsidR="00D22F5B" w:rsidRPr="001D351D" w:rsidRDefault="000C7F46" w:rsidP="00A61261">
      <w:pPr>
        <w:pStyle w:val="bibliography"/>
        <w:spacing w:line="360" w:lineRule="auto"/>
      </w:pPr>
      <w:bookmarkStart w:id="39" w:name="_Ref497720139"/>
      <w:bookmarkStart w:id="40" w:name="_Ref496843453"/>
      <w:proofErr w:type="spellStart"/>
      <w:r w:rsidRPr="001D351D">
        <w:t>Brett</w:t>
      </w:r>
      <w:proofErr w:type="spellEnd"/>
      <w:r w:rsidRPr="001D351D">
        <w:t xml:space="preserve"> D. </w:t>
      </w:r>
      <w:proofErr w:type="spellStart"/>
      <w:r w:rsidRPr="001D351D">
        <w:t>McLaughlin</w:t>
      </w:r>
      <w:proofErr w:type="spellEnd"/>
      <w:r w:rsidRPr="001D351D">
        <w:t xml:space="preserve">, </w:t>
      </w:r>
      <w:r w:rsidR="00976558" w:rsidRPr="001D351D">
        <w:t xml:space="preserve">Gary Police &amp; </w:t>
      </w:r>
      <w:r w:rsidR="002E3549" w:rsidRPr="001D351D">
        <w:t xml:space="preserve">David West: </w:t>
      </w:r>
      <w:proofErr w:type="spellStart"/>
      <w:r w:rsidR="002E3549" w:rsidRPr="001D351D">
        <w:rPr>
          <w:i/>
        </w:rPr>
        <w:t>Object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Oriented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Analysis</w:t>
      </w:r>
      <w:proofErr w:type="spellEnd"/>
      <w:r w:rsidR="002E3549" w:rsidRPr="001D351D">
        <w:rPr>
          <w:i/>
        </w:rPr>
        <w:t xml:space="preserve"> and Design</w:t>
      </w:r>
      <w:r w:rsidR="002E3549" w:rsidRPr="001D351D">
        <w:t xml:space="preserve">, </w:t>
      </w:r>
      <w:proofErr w:type="spellStart"/>
      <w:r w:rsidR="00B37870" w:rsidRPr="001D351D">
        <w:t>O’Reilly</w:t>
      </w:r>
      <w:proofErr w:type="spellEnd"/>
      <w:r w:rsidR="00B37870" w:rsidRPr="001D351D">
        <w:t>, 2007</w:t>
      </w:r>
      <w:r w:rsidR="0078655C" w:rsidRPr="001D351D">
        <w:t xml:space="preserve"> </w:t>
      </w:r>
      <w:bookmarkEnd w:id="39"/>
    </w:p>
    <w:bookmarkEnd w:id="40"/>
    <w:p w:rsidR="00D22F5B" w:rsidRPr="001D351D" w:rsidRDefault="0078655C" w:rsidP="00A61261">
      <w:pPr>
        <w:pStyle w:val="Podtytu"/>
        <w:numPr>
          <w:ilvl w:val="0"/>
          <w:numId w:val="0"/>
        </w:numPr>
        <w:spacing w:line="360" w:lineRule="auto"/>
        <w:ind w:left="360"/>
      </w:pPr>
      <w:r w:rsidRPr="001D351D">
        <w:br w:type="page"/>
      </w:r>
      <w:bookmarkStart w:id="41" w:name="_Toc364886054"/>
      <w:r w:rsidRPr="001D351D">
        <w:lastRenderedPageBreak/>
        <w:t>Indeks ważniejszych terminów</w:t>
      </w:r>
      <w:bookmarkEnd w:id="41"/>
      <w:r w:rsidRPr="001D351D">
        <w:t>          </w:t>
      </w:r>
    </w:p>
    <w:p w:rsidR="00D22F5B" w:rsidRPr="001D351D" w:rsidRDefault="00ED510B" w:rsidP="00A61261">
      <w:pPr>
        <w:spacing w:line="360" w:lineRule="auto"/>
      </w:pPr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 w:rsidP="00A61261">
      <w:pPr>
        <w:pStyle w:val="Podtytu"/>
        <w:spacing w:line="360" w:lineRule="auto"/>
      </w:pPr>
      <w:bookmarkStart w:id="42" w:name="_Toc364886055"/>
      <w:r w:rsidRPr="001D351D">
        <w:t>Spis ilustracji i tabel</w:t>
      </w:r>
      <w:bookmarkEnd w:id="42"/>
      <w:r w:rsidRPr="001D351D">
        <w:t xml:space="preserve">        </w:t>
      </w:r>
    </w:p>
    <w:p w:rsidR="00D22F5B" w:rsidRPr="001D351D" w:rsidRDefault="0078655C" w:rsidP="00A61261">
      <w:pPr>
        <w:spacing w:before="360" w:after="120" w:line="360" w:lineRule="auto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D3671C" w:rsidRDefault="00ED510B" w:rsidP="00A61261">
      <w:pPr>
        <w:pStyle w:val="Spisilustracji"/>
        <w:tabs>
          <w:tab w:val="right" w:leader="dot" w:pos="9627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D3671C">
        <w:rPr>
          <w:noProof/>
        </w:rPr>
        <w:t>Rysunek 2</w:t>
      </w:r>
      <w:r w:rsidR="00D3671C">
        <w:rPr>
          <w:noProof/>
        </w:rPr>
        <w:noBreakHyphen/>
        <w:t>3 Diagram wdrożenia</w:t>
      </w:r>
      <w:r w:rsidR="00D3671C">
        <w:rPr>
          <w:noProof/>
        </w:rPr>
        <w:tab/>
      </w:r>
      <w:r>
        <w:rPr>
          <w:noProof/>
        </w:rPr>
        <w:fldChar w:fldCharType="begin"/>
      </w:r>
      <w:r w:rsidR="00D3671C">
        <w:rPr>
          <w:noProof/>
        </w:rPr>
        <w:instrText xml:space="preserve"> PAGEREF _Toc359531545 \h </w:instrText>
      </w:r>
      <w:r>
        <w:rPr>
          <w:noProof/>
        </w:rPr>
      </w:r>
      <w:r>
        <w:rPr>
          <w:noProof/>
        </w:rPr>
        <w:fldChar w:fldCharType="separate"/>
      </w:r>
      <w:r w:rsidR="00D3671C">
        <w:rPr>
          <w:noProof/>
        </w:rPr>
        <w:t>8</w:t>
      </w:r>
      <w:r>
        <w:rPr>
          <w:noProof/>
        </w:rPr>
        <w:fldChar w:fldCharType="end"/>
      </w:r>
    </w:p>
    <w:p w:rsidR="00D3671C" w:rsidRDefault="00D3671C" w:rsidP="00A61261">
      <w:pPr>
        <w:pStyle w:val="Spisilustracji"/>
        <w:tabs>
          <w:tab w:val="right" w:leader="dot" w:pos="9627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Rysunek 2</w:t>
      </w:r>
      <w:r>
        <w:rPr>
          <w:noProof/>
        </w:rPr>
        <w:noBreakHyphen/>
        <w:t>4 Diagram komponentów</w:t>
      </w:r>
      <w:r>
        <w:rPr>
          <w:noProof/>
        </w:rPr>
        <w:tab/>
      </w:r>
      <w:r w:rsidR="00ED510B">
        <w:rPr>
          <w:noProof/>
        </w:rPr>
        <w:fldChar w:fldCharType="begin"/>
      </w:r>
      <w:r>
        <w:rPr>
          <w:noProof/>
        </w:rPr>
        <w:instrText xml:space="preserve"> PAGEREF _Toc359531546 \h </w:instrText>
      </w:r>
      <w:r w:rsidR="00ED510B">
        <w:rPr>
          <w:noProof/>
        </w:rPr>
      </w:r>
      <w:r w:rsidR="00ED510B">
        <w:rPr>
          <w:noProof/>
        </w:rPr>
        <w:fldChar w:fldCharType="separate"/>
      </w:r>
      <w:r>
        <w:rPr>
          <w:noProof/>
        </w:rPr>
        <w:t>9</w:t>
      </w:r>
      <w:r w:rsidR="00ED510B">
        <w:rPr>
          <w:noProof/>
        </w:rPr>
        <w:fldChar w:fldCharType="end"/>
      </w:r>
    </w:p>
    <w:p w:rsidR="00D22F5B" w:rsidRPr="001D351D" w:rsidRDefault="00ED510B" w:rsidP="00A61261">
      <w:pPr>
        <w:spacing w:line="360" w:lineRule="auto"/>
      </w:pPr>
      <w:r w:rsidRPr="001D351D">
        <w:rPr>
          <w:spacing w:val="50"/>
          <w:sz w:val="28"/>
        </w:rPr>
        <w:fldChar w:fldCharType="end"/>
      </w:r>
    </w:p>
    <w:p w:rsidR="00D22F5B" w:rsidRPr="001D351D" w:rsidRDefault="00D22F5B" w:rsidP="00A61261">
      <w:pPr>
        <w:spacing w:line="360" w:lineRule="auto"/>
      </w:pPr>
    </w:p>
    <w:p w:rsidR="00AB2C59" w:rsidRPr="009B7004" w:rsidRDefault="0078655C" w:rsidP="00A61261">
      <w:pPr>
        <w:spacing w:before="360" w:after="120" w:line="360" w:lineRule="auto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 w:rsidP="00A61261">
      <w:pPr>
        <w:spacing w:line="360" w:lineRule="auto"/>
      </w:pPr>
      <w:r>
        <w:t xml:space="preserve"> </w:t>
      </w:r>
    </w:p>
    <w:sectPr w:rsidR="00AB2C59" w:rsidRPr="001D351D" w:rsidSect="00D22F5B">
      <w:headerReference w:type="first" r:id="rId31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EFB" w:rsidRDefault="00CD1EFB">
      <w:r>
        <w:separator/>
      </w:r>
    </w:p>
  </w:endnote>
  <w:endnote w:type="continuationSeparator" w:id="0">
    <w:p w:rsidR="00CD1EFB" w:rsidRDefault="00CD1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13" w:rsidRDefault="00807113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>
      <w:rPr>
        <w:b/>
        <w:sz w:val="16"/>
      </w:rPr>
      <w:fldChar w:fldCharType="separate"/>
    </w:r>
    <w:r>
      <w:rPr>
        <w:b/>
        <w:sz w:val="16"/>
      </w:rPr>
      <w:t>0</w:t>
    </w:r>
    <w:r>
      <w:rPr>
        <w:b/>
        <w:sz w:val="16"/>
      </w:rPr>
      <w:fldChar w:fldCharType="end"/>
    </w:r>
    <w:r>
      <w:rPr>
        <w:b/>
        <w:sz w:val="16"/>
      </w:rPr>
      <w:t>.</w:t>
    </w:r>
    <w:r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>-</w:t>
    </w:r>
    <w:r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z dnia </w:t>
    </w:r>
    <w:r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21.08.2013</w:t>
    </w:r>
    <w:r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>
      <w:rPr>
        <w:rStyle w:val="Numerstrony"/>
        <w:b/>
        <w:sz w:val="16"/>
      </w:rPr>
      <w:fldChar w:fldCharType="separate"/>
    </w:r>
    <w:r w:rsidR="004F4086">
      <w:rPr>
        <w:rStyle w:val="Numerstrony"/>
        <w:b/>
        <w:noProof/>
        <w:sz w:val="16"/>
      </w:rPr>
      <w:t>31</w:t>
    </w:r>
    <w:r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</w:t>
    </w:r>
    <w:proofErr w:type="spellStart"/>
    <w:r>
      <w:rPr>
        <w:rStyle w:val="Numerstrony"/>
        <w:sz w:val="16"/>
      </w:rPr>
      <w:t>kB</w:t>
    </w:r>
    <w:proofErr w:type="spellEnd"/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>
      <w:rPr>
        <w:sz w:val="16"/>
      </w:rPr>
      <w:fldChar w:fldCharType="begin"/>
    </w:r>
    <w:r>
      <w:rPr>
        <w:sz w:val="16"/>
      </w:rPr>
      <w:instrText xml:space="preserve"> SAVEDATE \@ " yyyy" </w:instrText>
    </w:r>
    <w:r>
      <w:rPr>
        <w:sz w:val="16"/>
      </w:rPr>
      <w:fldChar w:fldCharType="separate"/>
    </w:r>
    <w:r>
      <w:rPr>
        <w:noProof/>
        <w:sz w:val="16"/>
      </w:rPr>
      <w:t xml:space="preserve"> 2013</w:t>
    </w:r>
    <w:r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>
      <w:rPr>
        <w:sz w:val="16"/>
      </w:rPr>
      <w:fldChar w:fldCharType="end"/>
    </w:r>
  </w:p>
  <w:p w:rsidR="00807113" w:rsidRDefault="00807113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4F4086">
      <w:rPr>
        <w:rStyle w:val="Numerstrony"/>
        <w:rFonts w:ascii="Arial" w:hAnsi="Arial"/>
        <w:noProof/>
        <w:sz w:val="30"/>
      </w:rPr>
      <w:t>27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13" w:rsidRDefault="00807113">
    <w:pPr>
      <w:jc w:val="center"/>
      <w:rPr>
        <w:sz w:val="40"/>
      </w:rPr>
    </w:pPr>
    <w:r>
      <w:rPr>
        <w:sz w:val="40"/>
      </w:rPr>
      <w:t xml:space="preserve">Wersja </w:t>
    </w:r>
    <w:r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>
      <w:rPr>
        <w:b/>
        <w:sz w:val="40"/>
      </w:rPr>
      <w:fldChar w:fldCharType="separate"/>
    </w:r>
    <w:r>
      <w:rPr>
        <w:b/>
        <w:sz w:val="40"/>
      </w:rPr>
      <w:t>0</w:t>
    </w:r>
    <w:r>
      <w:rPr>
        <w:b/>
        <w:sz w:val="40"/>
      </w:rPr>
      <w:fldChar w:fldCharType="end"/>
    </w:r>
    <w:r>
      <w:rPr>
        <w:b/>
        <w:sz w:val="40"/>
      </w:rPr>
      <w:t>.</w:t>
    </w:r>
    <w:r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>
      <w:rPr>
        <w:b/>
        <w:sz w:val="40"/>
      </w:rPr>
      <w:fldChar w:fldCharType="separate"/>
    </w:r>
    <w:r>
      <w:rPr>
        <w:b/>
        <w:sz w:val="40"/>
      </w:rPr>
      <w:t>1</w:t>
    </w:r>
    <w:r>
      <w:rPr>
        <w:b/>
        <w:sz w:val="40"/>
      </w:rPr>
      <w:fldChar w:fldCharType="end"/>
    </w:r>
    <w:r>
      <w:rPr>
        <w:b/>
        <w:sz w:val="40"/>
      </w:rPr>
      <w:t>-</w:t>
    </w:r>
    <w:r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>
      <w:rPr>
        <w:b/>
        <w:sz w:val="40"/>
      </w:rPr>
      <w:fldChar w:fldCharType="separate"/>
    </w:r>
    <w:r>
      <w:rPr>
        <w:b/>
        <w:sz w:val="40"/>
      </w:rPr>
      <w:t>9</w:t>
    </w:r>
    <w:r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>
      <w:rPr>
        <w:rStyle w:val="Numerstrony"/>
        <w:b/>
        <w:sz w:val="40"/>
      </w:rPr>
      <w:fldChar w:fldCharType="separate"/>
    </w:r>
    <w:r>
      <w:rPr>
        <w:rStyle w:val="Numerstrony"/>
        <w:b/>
        <w:noProof/>
        <w:sz w:val="40"/>
      </w:rPr>
      <w:t>21.08.2013</w:t>
    </w:r>
    <w:r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807113">
      <w:trPr>
        <w:cantSplit/>
        <w:trHeight w:val="120"/>
      </w:trPr>
      <w:tc>
        <w:tcPr>
          <w:tcW w:w="6600" w:type="dxa"/>
          <w:gridSpan w:val="4"/>
          <w:vAlign w:val="bottom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807113" w:rsidRDefault="0080711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807113">
      <w:trPr>
        <w:cantSplit/>
        <w:trHeight w:val="120"/>
      </w:trPr>
      <w:tc>
        <w:tcPr>
          <w:tcW w:w="6600" w:type="dxa"/>
          <w:gridSpan w:val="4"/>
          <w:vAlign w:val="bottom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807113" w:rsidRDefault="0080711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807113">
      <w:trPr>
        <w:cantSplit/>
        <w:trHeight w:val="405"/>
      </w:trPr>
      <w:tc>
        <w:tcPr>
          <w:tcW w:w="960" w:type="dxa"/>
          <w:vAlign w:val="bottom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807113" w:rsidRDefault="0080711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807113">
      <w:trPr>
        <w:cantSplit/>
        <w:trHeight w:val="170"/>
      </w:trPr>
      <w:tc>
        <w:tcPr>
          <w:tcW w:w="6600" w:type="dxa"/>
          <w:gridSpan w:val="4"/>
          <w:vAlign w:val="bottom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807113" w:rsidRDefault="0080711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807113">
      <w:trPr>
        <w:cantSplit/>
        <w:trHeight w:val="345"/>
      </w:trPr>
      <w:tc>
        <w:tcPr>
          <w:tcW w:w="960" w:type="dxa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807113" w:rsidRDefault="00807113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807113" w:rsidRDefault="00807113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807113">
      <w:trPr>
        <w:cantSplit/>
        <w:trHeight w:val="360"/>
      </w:trPr>
      <w:tc>
        <w:tcPr>
          <w:tcW w:w="6600" w:type="dxa"/>
          <w:gridSpan w:val="4"/>
          <w:vAlign w:val="bottom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807113" w:rsidRDefault="0080711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 xml:space="preserve">Rok </w:t>
          </w:r>
          <w:proofErr w:type="spellStart"/>
          <w:r>
            <w:rPr>
              <w:i/>
              <w:sz w:val="24"/>
            </w:rPr>
            <w:t>akad</w:t>
          </w:r>
          <w:proofErr w:type="spellEnd"/>
          <w:r>
            <w:rPr>
              <w:i/>
              <w:sz w:val="24"/>
            </w:rPr>
            <w:t>:</w:t>
          </w:r>
        </w:p>
      </w:tc>
      <w:tc>
        <w:tcPr>
          <w:tcW w:w="1680" w:type="dxa"/>
          <w:vAlign w:val="bottom"/>
        </w:tcPr>
        <w:p w:rsidR="00807113" w:rsidRDefault="00807113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807113">
      <w:trPr>
        <w:cantSplit/>
        <w:trHeight w:val="480"/>
      </w:trPr>
      <w:tc>
        <w:tcPr>
          <w:tcW w:w="960" w:type="dxa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807113" w:rsidRDefault="00807113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807113" w:rsidRDefault="00807113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807113" w:rsidRDefault="00807113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807113">
      <w:trPr>
        <w:cantSplit/>
        <w:trHeight w:hRule="exact" w:val="295"/>
      </w:trPr>
      <w:tc>
        <w:tcPr>
          <w:tcW w:w="9960" w:type="dxa"/>
          <w:gridSpan w:val="6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807113">
      <w:trPr>
        <w:cantSplit/>
        <w:trHeight w:val="369"/>
      </w:trPr>
      <w:tc>
        <w:tcPr>
          <w:tcW w:w="9960" w:type="dxa"/>
          <w:gridSpan w:val="6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807113">
      <w:trPr>
        <w:trHeight w:val="358"/>
      </w:trPr>
      <w:tc>
        <w:tcPr>
          <w:tcW w:w="1200" w:type="dxa"/>
          <w:gridSpan w:val="2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807113" w:rsidRDefault="00807113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807113" w:rsidRDefault="00807113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807113">
      <w:trPr>
        <w:trHeight w:val="359"/>
      </w:trPr>
      <w:tc>
        <w:tcPr>
          <w:tcW w:w="1200" w:type="dxa"/>
          <w:gridSpan w:val="2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807113" w:rsidRDefault="00807113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807113">
      <w:trPr>
        <w:trHeight w:val="358"/>
      </w:trPr>
      <w:tc>
        <w:tcPr>
          <w:tcW w:w="1200" w:type="dxa"/>
          <w:gridSpan w:val="2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807113">
      <w:trPr>
        <w:trHeight w:val="359"/>
      </w:trPr>
      <w:tc>
        <w:tcPr>
          <w:tcW w:w="1200" w:type="dxa"/>
          <w:gridSpan w:val="2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807113">
      <w:trPr>
        <w:trHeight w:val="359"/>
      </w:trPr>
      <w:tc>
        <w:tcPr>
          <w:tcW w:w="1200" w:type="dxa"/>
          <w:gridSpan w:val="2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807113" w:rsidRDefault="00807113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807113" w:rsidRDefault="00807113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>
      <w:rPr>
        <w:sz w:val="28"/>
      </w:rPr>
      <w:fldChar w:fldCharType="begin"/>
    </w:r>
    <w:r>
      <w:rPr>
        <w:sz w:val="28"/>
      </w:rPr>
      <w:instrText xml:space="preserve"> SAVEDATE \@ "MMMM yyyy" </w:instrText>
    </w:r>
    <w:r>
      <w:rPr>
        <w:sz w:val="28"/>
      </w:rPr>
      <w:fldChar w:fldCharType="separate"/>
    </w:r>
    <w:r>
      <w:rPr>
        <w:noProof/>
        <w:sz w:val="28"/>
      </w:rPr>
      <w:t>sierpień 2013</w:t>
    </w:r>
    <w:r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EFB" w:rsidRDefault="00CD1EFB">
      <w:r>
        <w:separator/>
      </w:r>
    </w:p>
  </w:footnote>
  <w:footnote w:type="continuationSeparator" w:id="0">
    <w:p w:rsidR="00CD1EFB" w:rsidRDefault="00CD1E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13" w:rsidRDefault="00807113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>
      <w:rPr>
        <w:b/>
        <w:sz w:val="16"/>
      </w:rPr>
      <w:instrText xml:space="preserve"> </w:instrText>
    </w:r>
    <w:r>
      <w:rPr>
        <w:b/>
        <w:sz w:val="16"/>
      </w:rPr>
      <w:fldChar w:fldCharType="end"/>
    </w:r>
    <w:r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>
      <w:rPr>
        <w:b/>
        <w:sz w:val="16"/>
      </w:rPr>
      <w:instrText xml:space="preserve"> </w:instrText>
    </w:r>
    <w:r>
      <w:rPr>
        <w:b/>
        <w:sz w:val="16"/>
      </w:rPr>
      <w:fldChar w:fldCharType="end"/>
    </w:r>
    <w:r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>
      <w:rPr>
        <w:b/>
        <w:sz w:val="16"/>
      </w:rPr>
      <w:instrText>Małgorzata Żabińska</w:instrText>
    </w:r>
    <w:r>
      <w:rPr>
        <w:b/>
        <w:sz w:val="16"/>
      </w:rPr>
      <w:fldChar w:fldCharType="end"/>
    </w:r>
    <w:r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>
      <w:rPr>
        <w:b/>
        <w:sz w:val="16"/>
      </w:rPr>
      <w:instrText xml:space="preserve"> </w:instrText>
    </w:r>
    <w:r>
      <w:rPr>
        <w:b/>
        <w:sz w:val="16"/>
      </w:rPr>
      <w:fldChar w:fldCharType="end"/>
    </w:r>
    <w:r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>
      <w:rPr>
        <w:b/>
        <w:sz w:val="16"/>
      </w:rPr>
      <w:instrText>Czwarty Autor</w:instrText>
    </w:r>
    <w:r>
      <w:rPr>
        <w:b/>
        <w:sz w:val="16"/>
      </w:rPr>
      <w:fldChar w:fldCharType="end"/>
    </w:r>
    <w:r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b/>
        <w:i/>
        <w:sz w:val="16"/>
      </w:rPr>
      <w:fldChar w:fldCharType="begin"/>
    </w:r>
    <w:r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807113" w:rsidRDefault="00807113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13" w:rsidRDefault="00807113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807113" w:rsidRDefault="00807113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807113" w:rsidRDefault="00807113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5pt;height:58.5pt" o:ole="" fillcolor="window">
          <v:imagedata r:id="rId1" o:title=""/>
        </v:shape>
        <o:OLEObject Type="Embed" ProgID="Word.Picture.8" ShapeID="_x0000_i1025" DrawAspect="Content" ObjectID="_1438627982" r:id="rId2"/>
      </w:object>
    </w:r>
  </w:p>
  <w:p w:rsidR="00807113" w:rsidRDefault="00807113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807113" w:rsidRPr="00F67799" w:rsidRDefault="00807113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13" w:rsidRDefault="00807113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807113" w:rsidRDefault="00807113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807113" w:rsidRDefault="00807113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5pt;height:58.5pt" o:ole="" fillcolor="window">
          <v:imagedata r:id="rId1" o:title=""/>
        </v:shape>
        <o:OLEObject Type="Embed" ProgID="Word.Picture.8" ShapeID="_x0000_i1026" DrawAspect="Content" ObjectID="_1438627983" r:id="rId2"/>
      </w:object>
    </w:r>
  </w:p>
  <w:p w:rsidR="00807113" w:rsidRDefault="00807113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807113" w:rsidRDefault="00807113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807113" w:rsidRDefault="00807113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7BD7E44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12AD38D2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1D3EC7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7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8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DD642C"/>
    <w:multiLevelType w:val="multilevel"/>
    <w:tmpl w:val="B9DA73F6"/>
    <w:lvl w:ilvl="0">
      <w:start w:val="1"/>
      <w:numFmt w:val="decimal"/>
      <w:pStyle w:val="Nagwek1"/>
      <w:isLgl/>
      <w:lvlText w:val="%1."/>
      <w:lvlJc w:val="left"/>
      <w:pPr>
        <w:tabs>
          <w:tab w:val="num" w:pos="851"/>
        </w:tabs>
        <w:ind w:left="851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2D390DF1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1924CC"/>
    <w:multiLevelType w:val="multilevel"/>
    <w:tmpl w:val="2DCA1A6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5DB42E5"/>
    <w:multiLevelType w:val="hybridMultilevel"/>
    <w:tmpl w:val="04A8E2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4E2A68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8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B7495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D5539A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9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D069E7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2830D6"/>
    <w:multiLevelType w:val="multilevel"/>
    <w:tmpl w:val="D0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7"/>
  </w:num>
  <w:num w:numId="10">
    <w:abstractNumId w:val="21"/>
  </w:num>
  <w:num w:numId="11">
    <w:abstractNumId w:val="16"/>
  </w:num>
  <w:num w:numId="12">
    <w:abstractNumId w:val="19"/>
  </w:num>
  <w:num w:numId="13">
    <w:abstractNumId w:val="27"/>
  </w:num>
  <w:num w:numId="14">
    <w:abstractNumId w:val="22"/>
  </w:num>
  <w:num w:numId="15">
    <w:abstractNumId w:val="26"/>
  </w:num>
  <w:num w:numId="16">
    <w:abstractNumId w:val="8"/>
  </w:num>
  <w:num w:numId="17">
    <w:abstractNumId w:val="11"/>
  </w:num>
  <w:num w:numId="18">
    <w:abstractNumId w:val="10"/>
  </w:num>
  <w:num w:numId="19">
    <w:abstractNumId w:val="38"/>
  </w:num>
  <w:num w:numId="20">
    <w:abstractNumId w:val="39"/>
  </w:num>
  <w:num w:numId="21">
    <w:abstractNumId w:val="30"/>
  </w:num>
  <w:num w:numId="22">
    <w:abstractNumId w:val="33"/>
  </w:num>
  <w:num w:numId="23">
    <w:abstractNumId w:val="14"/>
  </w:num>
  <w:num w:numId="24">
    <w:abstractNumId w:val="37"/>
  </w:num>
  <w:num w:numId="25">
    <w:abstractNumId w:val="35"/>
  </w:num>
  <w:num w:numId="26">
    <w:abstractNumId w:val="32"/>
  </w:num>
  <w:num w:numId="27">
    <w:abstractNumId w:val="28"/>
  </w:num>
  <w:num w:numId="28">
    <w:abstractNumId w:val="18"/>
  </w:num>
  <w:num w:numId="29">
    <w:abstractNumId w:val="29"/>
  </w:num>
  <w:num w:numId="30">
    <w:abstractNumId w:val="13"/>
  </w:num>
  <w:num w:numId="31">
    <w:abstractNumId w:val="34"/>
  </w:num>
  <w:num w:numId="32">
    <w:abstractNumId w:val="24"/>
  </w:num>
  <w:num w:numId="33">
    <w:abstractNumId w:val="41"/>
  </w:num>
  <w:num w:numId="34">
    <w:abstractNumId w:val="23"/>
  </w:num>
  <w:num w:numId="35">
    <w:abstractNumId w:val="42"/>
  </w:num>
  <w:num w:numId="36">
    <w:abstractNumId w:val="36"/>
  </w:num>
  <w:num w:numId="37">
    <w:abstractNumId w:val="40"/>
  </w:num>
  <w:num w:numId="38">
    <w:abstractNumId w:val="20"/>
  </w:num>
  <w:num w:numId="39">
    <w:abstractNumId w:val="31"/>
  </w:num>
  <w:num w:numId="40">
    <w:abstractNumId w:val="15"/>
  </w:num>
  <w:num w:numId="41">
    <w:abstractNumId w:val="25"/>
  </w:num>
  <w:num w:numId="42">
    <w:abstractNumId w:val="9"/>
  </w:num>
  <w:num w:numId="43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TrueTypeFonts/>
  <w:saveSubsetFonts/>
  <w:activeWritingStyle w:appName="MSWord" w:lang="en-US" w:vendorID="8" w:dllVersion="513" w:checkStyle="1"/>
  <w:proofState w:spelling="clean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5837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076FE"/>
    <w:rsid w:val="000100B5"/>
    <w:rsid w:val="00014461"/>
    <w:rsid w:val="00017DE9"/>
    <w:rsid w:val="00017F07"/>
    <w:rsid w:val="000255F0"/>
    <w:rsid w:val="00027F5F"/>
    <w:rsid w:val="00034550"/>
    <w:rsid w:val="0005061B"/>
    <w:rsid w:val="00055BA1"/>
    <w:rsid w:val="00061BCA"/>
    <w:rsid w:val="000633BD"/>
    <w:rsid w:val="00065751"/>
    <w:rsid w:val="00072A17"/>
    <w:rsid w:val="00075AFF"/>
    <w:rsid w:val="00077B0F"/>
    <w:rsid w:val="00082ED8"/>
    <w:rsid w:val="00083477"/>
    <w:rsid w:val="00086B1E"/>
    <w:rsid w:val="000A54E3"/>
    <w:rsid w:val="000A5DA2"/>
    <w:rsid w:val="000A799D"/>
    <w:rsid w:val="000B718E"/>
    <w:rsid w:val="000B7D93"/>
    <w:rsid w:val="000C0551"/>
    <w:rsid w:val="000C3712"/>
    <w:rsid w:val="000C7AA2"/>
    <w:rsid w:val="000C7F46"/>
    <w:rsid w:val="000D13BC"/>
    <w:rsid w:val="000D4D61"/>
    <w:rsid w:val="000D717B"/>
    <w:rsid w:val="000E092D"/>
    <w:rsid w:val="000E218B"/>
    <w:rsid w:val="000E2832"/>
    <w:rsid w:val="000F0663"/>
    <w:rsid w:val="000F28DB"/>
    <w:rsid w:val="0010047F"/>
    <w:rsid w:val="00102F54"/>
    <w:rsid w:val="001035EA"/>
    <w:rsid w:val="00124621"/>
    <w:rsid w:val="00125FBB"/>
    <w:rsid w:val="00126A61"/>
    <w:rsid w:val="001308C9"/>
    <w:rsid w:val="00133A1E"/>
    <w:rsid w:val="00143BFC"/>
    <w:rsid w:val="001445CB"/>
    <w:rsid w:val="00146653"/>
    <w:rsid w:val="00151BBF"/>
    <w:rsid w:val="00151FC5"/>
    <w:rsid w:val="00155735"/>
    <w:rsid w:val="00155AF7"/>
    <w:rsid w:val="0015704D"/>
    <w:rsid w:val="0016060F"/>
    <w:rsid w:val="001633DB"/>
    <w:rsid w:val="00164CD2"/>
    <w:rsid w:val="00171283"/>
    <w:rsid w:val="0018389B"/>
    <w:rsid w:val="00185B9D"/>
    <w:rsid w:val="0018668C"/>
    <w:rsid w:val="00192550"/>
    <w:rsid w:val="001955DA"/>
    <w:rsid w:val="001972B8"/>
    <w:rsid w:val="00197A04"/>
    <w:rsid w:val="001A43BC"/>
    <w:rsid w:val="001A5356"/>
    <w:rsid w:val="001A695B"/>
    <w:rsid w:val="001B59FF"/>
    <w:rsid w:val="001C037C"/>
    <w:rsid w:val="001C65D9"/>
    <w:rsid w:val="001C7C02"/>
    <w:rsid w:val="001D0E5B"/>
    <w:rsid w:val="001D256E"/>
    <w:rsid w:val="001D351D"/>
    <w:rsid w:val="001D395B"/>
    <w:rsid w:val="001D4457"/>
    <w:rsid w:val="001D4A7F"/>
    <w:rsid w:val="001D4C7C"/>
    <w:rsid w:val="001F5389"/>
    <w:rsid w:val="00207B8E"/>
    <w:rsid w:val="002170FB"/>
    <w:rsid w:val="002171D6"/>
    <w:rsid w:val="00221B5F"/>
    <w:rsid w:val="0022443E"/>
    <w:rsid w:val="002364A7"/>
    <w:rsid w:val="00257E56"/>
    <w:rsid w:val="0027003B"/>
    <w:rsid w:val="00271629"/>
    <w:rsid w:val="00271CDD"/>
    <w:rsid w:val="00273616"/>
    <w:rsid w:val="00280DF9"/>
    <w:rsid w:val="002862B1"/>
    <w:rsid w:val="00293FDB"/>
    <w:rsid w:val="00293FE9"/>
    <w:rsid w:val="002A167C"/>
    <w:rsid w:val="002B58AD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2D00"/>
    <w:rsid w:val="00335155"/>
    <w:rsid w:val="003400B8"/>
    <w:rsid w:val="00341BB5"/>
    <w:rsid w:val="00345FCF"/>
    <w:rsid w:val="00346940"/>
    <w:rsid w:val="003515D2"/>
    <w:rsid w:val="00353C57"/>
    <w:rsid w:val="0036154F"/>
    <w:rsid w:val="00363C36"/>
    <w:rsid w:val="00367230"/>
    <w:rsid w:val="0037310C"/>
    <w:rsid w:val="00375C3A"/>
    <w:rsid w:val="00386D56"/>
    <w:rsid w:val="00392970"/>
    <w:rsid w:val="00392F51"/>
    <w:rsid w:val="0039685C"/>
    <w:rsid w:val="003A6112"/>
    <w:rsid w:val="003C1B9D"/>
    <w:rsid w:val="003C3CAE"/>
    <w:rsid w:val="003C6CE6"/>
    <w:rsid w:val="003C7539"/>
    <w:rsid w:val="003D5F41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5030"/>
    <w:rsid w:val="004159AA"/>
    <w:rsid w:val="00416E2E"/>
    <w:rsid w:val="0043012D"/>
    <w:rsid w:val="0043071F"/>
    <w:rsid w:val="004326E5"/>
    <w:rsid w:val="00436884"/>
    <w:rsid w:val="00436E68"/>
    <w:rsid w:val="00440AE4"/>
    <w:rsid w:val="00443831"/>
    <w:rsid w:val="0044649C"/>
    <w:rsid w:val="00450B8C"/>
    <w:rsid w:val="00451709"/>
    <w:rsid w:val="00454AC2"/>
    <w:rsid w:val="00455B6D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96C2D"/>
    <w:rsid w:val="004A2ACF"/>
    <w:rsid w:val="004A4457"/>
    <w:rsid w:val="004A458E"/>
    <w:rsid w:val="004B2E9A"/>
    <w:rsid w:val="004B6B40"/>
    <w:rsid w:val="004B7F1B"/>
    <w:rsid w:val="004C2B36"/>
    <w:rsid w:val="004C30FD"/>
    <w:rsid w:val="004D143C"/>
    <w:rsid w:val="004D5566"/>
    <w:rsid w:val="004D7E15"/>
    <w:rsid w:val="004E1022"/>
    <w:rsid w:val="004E504F"/>
    <w:rsid w:val="004E576C"/>
    <w:rsid w:val="004F4086"/>
    <w:rsid w:val="004F5301"/>
    <w:rsid w:val="004F7C51"/>
    <w:rsid w:val="005040C0"/>
    <w:rsid w:val="0050414F"/>
    <w:rsid w:val="005073C4"/>
    <w:rsid w:val="005119FF"/>
    <w:rsid w:val="005135A6"/>
    <w:rsid w:val="005143EE"/>
    <w:rsid w:val="00522948"/>
    <w:rsid w:val="005229E7"/>
    <w:rsid w:val="00523E6B"/>
    <w:rsid w:val="00531CE6"/>
    <w:rsid w:val="00544B02"/>
    <w:rsid w:val="005459FD"/>
    <w:rsid w:val="00547BC4"/>
    <w:rsid w:val="00550AEE"/>
    <w:rsid w:val="00566197"/>
    <w:rsid w:val="0057397A"/>
    <w:rsid w:val="005747A6"/>
    <w:rsid w:val="005769C1"/>
    <w:rsid w:val="005941D4"/>
    <w:rsid w:val="00597F7C"/>
    <w:rsid w:val="005A015A"/>
    <w:rsid w:val="005A3113"/>
    <w:rsid w:val="005A47CC"/>
    <w:rsid w:val="005A5B83"/>
    <w:rsid w:val="005A7CFA"/>
    <w:rsid w:val="005B2BCC"/>
    <w:rsid w:val="005B36BE"/>
    <w:rsid w:val="005B44E1"/>
    <w:rsid w:val="005B6FE6"/>
    <w:rsid w:val="005C0DCE"/>
    <w:rsid w:val="005C6851"/>
    <w:rsid w:val="005D46A8"/>
    <w:rsid w:val="005D4B3F"/>
    <w:rsid w:val="005D4C5C"/>
    <w:rsid w:val="005D5E96"/>
    <w:rsid w:val="005E5B1E"/>
    <w:rsid w:val="00601BD9"/>
    <w:rsid w:val="00602AE9"/>
    <w:rsid w:val="00606B9C"/>
    <w:rsid w:val="00612302"/>
    <w:rsid w:val="00613940"/>
    <w:rsid w:val="0061648D"/>
    <w:rsid w:val="006201D1"/>
    <w:rsid w:val="006243DC"/>
    <w:rsid w:val="006315B4"/>
    <w:rsid w:val="00635200"/>
    <w:rsid w:val="00640EDE"/>
    <w:rsid w:val="006462C5"/>
    <w:rsid w:val="006466BB"/>
    <w:rsid w:val="00652612"/>
    <w:rsid w:val="00653CD5"/>
    <w:rsid w:val="00663FA7"/>
    <w:rsid w:val="0067219E"/>
    <w:rsid w:val="00674389"/>
    <w:rsid w:val="00675B26"/>
    <w:rsid w:val="00680E16"/>
    <w:rsid w:val="006815F1"/>
    <w:rsid w:val="006849E0"/>
    <w:rsid w:val="00686DA9"/>
    <w:rsid w:val="00692D30"/>
    <w:rsid w:val="006A739F"/>
    <w:rsid w:val="006C2924"/>
    <w:rsid w:val="006D2B79"/>
    <w:rsid w:val="006D30DB"/>
    <w:rsid w:val="006D3833"/>
    <w:rsid w:val="006E62B0"/>
    <w:rsid w:val="006E6D60"/>
    <w:rsid w:val="006E7E92"/>
    <w:rsid w:val="006F1EBF"/>
    <w:rsid w:val="006F2FC9"/>
    <w:rsid w:val="00714CBE"/>
    <w:rsid w:val="007236B5"/>
    <w:rsid w:val="00724093"/>
    <w:rsid w:val="00725090"/>
    <w:rsid w:val="00725628"/>
    <w:rsid w:val="00731E36"/>
    <w:rsid w:val="007336B7"/>
    <w:rsid w:val="00737CA5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1956"/>
    <w:rsid w:val="0078655C"/>
    <w:rsid w:val="007866DB"/>
    <w:rsid w:val="007909A5"/>
    <w:rsid w:val="007A35C7"/>
    <w:rsid w:val="007B05F2"/>
    <w:rsid w:val="007B1760"/>
    <w:rsid w:val="007B21C4"/>
    <w:rsid w:val="007C0601"/>
    <w:rsid w:val="007C0AD5"/>
    <w:rsid w:val="007D19DD"/>
    <w:rsid w:val="007E3DD3"/>
    <w:rsid w:val="007E6486"/>
    <w:rsid w:val="007F5CB9"/>
    <w:rsid w:val="00801593"/>
    <w:rsid w:val="0080632A"/>
    <w:rsid w:val="00807113"/>
    <w:rsid w:val="008139C1"/>
    <w:rsid w:val="00816251"/>
    <w:rsid w:val="008204B3"/>
    <w:rsid w:val="00823062"/>
    <w:rsid w:val="00824D3B"/>
    <w:rsid w:val="0083253B"/>
    <w:rsid w:val="0083556A"/>
    <w:rsid w:val="0083589F"/>
    <w:rsid w:val="0084127D"/>
    <w:rsid w:val="008447E7"/>
    <w:rsid w:val="0085575D"/>
    <w:rsid w:val="00856569"/>
    <w:rsid w:val="00865BB6"/>
    <w:rsid w:val="00866AC4"/>
    <w:rsid w:val="0087335A"/>
    <w:rsid w:val="00876012"/>
    <w:rsid w:val="008822FF"/>
    <w:rsid w:val="00893F70"/>
    <w:rsid w:val="008A1B74"/>
    <w:rsid w:val="008A1F9E"/>
    <w:rsid w:val="008A4752"/>
    <w:rsid w:val="008A4A74"/>
    <w:rsid w:val="008A56B8"/>
    <w:rsid w:val="008B60E3"/>
    <w:rsid w:val="008C5062"/>
    <w:rsid w:val="008C536E"/>
    <w:rsid w:val="008D3F2D"/>
    <w:rsid w:val="008D5245"/>
    <w:rsid w:val="008E4A0A"/>
    <w:rsid w:val="008E6A9E"/>
    <w:rsid w:val="008F3E0E"/>
    <w:rsid w:val="008F5FB8"/>
    <w:rsid w:val="0090433E"/>
    <w:rsid w:val="00907BB9"/>
    <w:rsid w:val="00914C8F"/>
    <w:rsid w:val="009279F2"/>
    <w:rsid w:val="009335F4"/>
    <w:rsid w:val="00934EF3"/>
    <w:rsid w:val="009370FC"/>
    <w:rsid w:val="00937130"/>
    <w:rsid w:val="00937D5B"/>
    <w:rsid w:val="00940BCA"/>
    <w:rsid w:val="009420F8"/>
    <w:rsid w:val="00943862"/>
    <w:rsid w:val="00947438"/>
    <w:rsid w:val="009510CD"/>
    <w:rsid w:val="00951DFF"/>
    <w:rsid w:val="00956560"/>
    <w:rsid w:val="009635DA"/>
    <w:rsid w:val="00965B42"/>
    <w:rsid w:val="00970258"/>
    <w:rsid w:val="00972946"/>
    <w:rsid w:val="00976558"/>
    <w:rsid w:val="00982662"/>
    <w:rsid w:val="00986F19"/>
    <w:rsid w:val="009911D0"/>
    <w:rsid w:val="009916B4"/>
    <w:rsid w:val="009931C9"/>
    <w:rsid w:val="00997DBA"/>
    <w:rsid w:val="009A065E"/>
    <w:rsid w:val="009A15D3"/>
    <w:rsid w:val="009B7004"/>
    <w:rsid w:val="009C5CF8"/>
    <w:rsid w:val="009C686B"/>
    <w:rsid w:val="009D20DB"/>
    <w:rsid w:val="009D3340"/>
    <w:rsid w:val="009D57F1"/>
    <w:rsid w:val="009D631C"/>
    <w:rsid w:val="009D7C69"/>
    <w:rsid w:val="009E050E"/>
    <w:rsid w:val="009F3E94"/>
    <w:rsid w:val="009F7514"/>
    <w:rsid w:val="00A00E39"/>
    <w:rsid w:val="00A01F01"/>
    <w:rsid w:val="00A0461C"/>
    <w:rsid w:val="00A04DBC"/>
    <w:rsid w:val="00A07086"/>
    <w:rsid w:val="00A1155C"/>
    <w:rsid w:val="00A123D6"/>
    <w:rsid w:val="00A21BD6"/>
    <w:rsid w:val="00A36043"/>
    <w:rsid w:val="00A43469"/>
    <w:rsid w:val="00A61261"/>
    <w:rsid w:val="00A706B6"/>
    <w:rsid w:val="00A7409D"/>
    <w:rsid w:val="00A74EB9"/>
    <w:rsid w:val="00A82B79"/>
    <w:rsid w:val="00AB1DCA"/>
    <w:rsid w:val="00AB2024"/>
    <w:rsid w:val="00AB2C59"/>
    <w:rsid w:val="00AD4263"/>
    <w:rsid w:val="00AE19F1"/>
    <w:rsid w:val="00AF7552"/>
    <w:rsid w:val="00B06B08"/>
    <w:rsid w:val="00B10DB6"/>
    <w:rsid w:val="00B13DD3"/>
    <w:rsid w:val="00B32B05"/>
    <w:rsid w:val="00B37870"/>
    <w:rsid w:val="00B50377"/>
    <w:rsid w:val="00B5105A"/>
    <w:rsid w:val="00B52964"/>
    <w:rsid w:val="00B53247"/>
    <w:rsid w:val="00B540B0"/>
    <w:rsid w:val="00B55BBD"/>
    <w:rsid w:val="00B620A8"/>
    <w:rsid w:val="00B62CEF"/>
    <w:rsid w:val="00B63A7F"/>
    <w:rsid w:val="00B649CA"/>
    <w:rsid w:val="00B669F2"/>
    <w:rsid w:val="00B76C38"/>
    <w:rsid w:val="00B8239F"/>
    <w:rsid w:val="00B83545"/>
    <w:rsid w:val="00B91AD0"/>
    <w:rsid w:val="00BA3371"/>
    <w:rsid w:val="00BA6323"/>
    <w:rsid w:val="00BA6B9F"/>
    <w:rsid w:val="00BB2E5B"/>
    <w:rsid w:val="00BB3CC3"/>
    <w:rsid w:val="00BB47F4"/>
    <w:rsid w:val="00BB4BDC"/>
    <w:rsid w:val="00BC34CE"/>
    <w:rsid w:val="00BC5060"/>
    <w:rsid w:val="00BE18DC"/>
    <w:rsid w:val="00BE1994"/>
    <w:rsid w:val="00BE60D4"/>
    <w:rsid w:val="00BF55AE"/>
    <w:rsid w:val="00C03E4D"/>
    <w:rsid w:val="00C1024F"/>
    <w:rsid w:val="00C10724"/>
    <w:rsid w:val="00C15169"/>
    <w:rsid w:val="00C27866"/>
    <w:rsid w:val="00C306E3"/>
    <w:rsid w:val="00C319D2"/>
    <w:rsid w:val="00C323BE"/>
    <w:rsid w:val="00C3516D"/>
    <w:rsid w:val="00C51AA7"/>
    <w:rsid w:val="00C54BFC"/>
    <w:rsid w:val="00C5648A"/>
    <w:rsid w:val="00C57987"/>
    <w:rsid w:val="00C60806"/>
    <w:rsid w:val="00C60B54"/>
    <w:rsid w:val="00C616F8"/>
    <w:rsid w:val="00C70DDD"/>
    <w:rsid w:val="00C71483"/>
    <w:rsid w:val="00C71C97"/>
    <w:rsid w:val="00C71D74"/>
    <w:rsid w:val="00C75AD5"/>
    <w:rsid w:val="00C76CBC"/>
    <w:rsid w:val="00C80979"/>
    <w:rsid w:val="00C85579"/>
    <w:rsid w:val="00C85598"/>
    <w:rsid w:val="00C85E8E"/>
    <w:rsid w:val="00C879E7"/>
    <w:rsid w:val="00C87B11"/>
    <w:rsid w:val="00CB4ECF"/>
    <w:rsid w:val="00CB69DE"/>
    <w:rsid w:val="00CC224C"/>
    <w:rsid w:val="00CC27A2"/>
    <w:rsid w:val="00CC2BCF"/>
    <w:rsid w:val="00CD1EFB"/>
    <w:rsid w:val="00CD4FED"/>
    <w:rsid w:val="00CD66EF"/>
    <w:rsid w:val="00CD73CD"/>
    <w:rsid w:val="00CE4D9D"/>
    <w:rsid w:val="00CE741F"/>
    <w:rsid w:val="00CF6167"/>
    <w:rsid w:val="00D035EF"/>
    <w:rsid w:val="00D104D7"/>
    <w:rsid w:val="00D148FE"/>
    <w:rsid w:val="00D21C7F"/>
    <w:rsid w:val="00D22F5B"/>
    <w:rsid w:val="00D23E26"/>
    <w:rsid w:val="00D24873"/>
    <w:rsid w:val="00D325DC"/>
    <w:rsid w:val="00D3671C"/>
    <w:rsid w:val="00D40D3F"/>
    <w:rsid w:val="00D4791D"/>
    <w:rsid w:val="00D54C4C"/>
    <w:rsid w:val="00D55D75"/>
    <w:rsid w:val="00D66500"/>
    <w:rsid w:val="00D70F64"/>
    <w:rsid w:val="00D71B35"/>
    <w:rsid w:val="00D73EC3"/>
    <w:rsid w:val="00D75D4F"/>
    <w:rsid w:val="00D77CD8"/>
    <w:rsid w:val="00D84C3B"/>
    <w:rsid w:val="00D85012"/>
    <w:rsid w:val="00D852B7"/>
    <w:rsid w:val="00D8774D"/>
    <w:rsid w:val="00D91FB9"/>
    <w:rsid w:val="00D92823"/>
    <w:rsid w:val="00D9378A"/>
    <w:rsid w:val="00D93B09"/>
    <w:rsid w:val="00D9553C"/>
    <w:rsid w:val="00D96C0D"/>
    <w:rsid w:val="00DB0ED9"/>
    <w:rsid w:val="00DC1506"/>
    <w:rsid w:val="00DC2749"/>
    <w:rsid w:val="00DC415B"/>
    <w:rsid w:val="00DD14BA"/>
    <w:rsid w:val="00DD1DEC"/>
    <w:rsid w:val="00DD5880"/>
    <w:rsid w:val="00DE0019"/>
    <w:rsid w:val="00DE1869"/>
    <w:rsid w:val="00DE282E"/>
    <w:rsid w:val="00DE329D"/>
    <w:rsid w:val="00DE6A01"/>
    <w:rsid w:val="00E1483F"/>
    <w:rsid w:val="00E222ED"/>
    <w:rsid w:val="00E30520"/>
    <w:rsid w:val="00E3088C"/>
    <w:rsid w:val="00E32B5A"/>
    <w:rsid w:val="00E35088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519D"/>
    <w:rsid w:val="00E96DBC"/>
    <w:rsid w:val="00EA2352"/>
    <w:rsid w:val="00EA2F05"/>
    <w:rsid w:val="00EA5205"/>
    <w:rsid w:val="00EA7C1F"/>
    <w:rsid w:val="00EB07BE"/>
    <w:rsid w:val="00EB1F6B"/>
    <w:rsid w:val="00EB3338"/>
    <w:rsid w:val="00EB43EC"/>
    <w:rsid w:val="00EB5075"/>
    <w:rsid w:val="00EB5204"/>
    <w:rsid w:val="00EB5F1A"/>
    <w:rsid w:val="00EB7FB4"/>
    <w:rsid w:val="00EC2FD3"/>
    <w:rsid w:val="00EC77D1"/>
    <w:rsid w:val="00ED0C78"/>
    <w:rsid w:val="00ED2B3E"/>
    <w:rsid w:val="00ED31CE"/>
    <w:rsid w:val="00ED510B"/>
    <w:rsid w:val="00ED7012"/>
    <w:rsid w:val="00EE17FA"/>
    <w:rsid w:val="00EF4EA0"/>
    <w:rsid w:val="00EF5199"/>
    <w:rsid w:val="00F0288A"/>
    <w:rsid w:val="00F03A90"/>
    <w:rsid w:val="00F124F4"/>
    <w:rsid w:val="00F17CBC"/>
    <w:rsid w:val="00F27248"/>
    <w:rsid w:val="00F342B4"/>
    <w:rsid w:val="00F40338"/>
    <w:rsid w:val="00F46C0B"/>
    <w:rsid w:val="00F51931"/>
    <w:rsid w:val="00F52395"/>
    <w:rsid w:val="00F528CF"/>
    <w:rsid w:val="00F57E44"/>
    <w:rsid w:val="00F62631"/>
    <w:rsid w:val="00F67799"/>
    <w:rsid w:val="00F72BE5"/>
    <w:rsid w:val="00F84919"/>
    <w:rsid w:val="00FA4301"/>
    <w:rsid w:val="00FB104F"/>
    <w:rsid w:val="00FB7AEC"/>
    <w:rsid w:val="00FC1471"/>
    <w:rsid w:val="00FC2E1A"/>
    <w:rsid w:val="00FC38BA"/>
    <w:rsid w:val="00FD094B"/>
    <w:rsid w:val="00FD178A"/>
    <w:rsid w:val="00FD405C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num" w:pos="567"/>
        <w:tab w:val="left" w:pos="851"/>
      </w:tabs>
      <w:suppressAutoHyphens/>
      <w:spacing w:before="360" w:after="600"/>
      <w:ind w:left="567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uiPriority w:val="39"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uiPriority w:val="39"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061B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pl.wikipedia.org/wiki/Liczba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pl.wikipedia.org/wiki/Ko%C5%9B%C4%87_do_gry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l.wikipedia.org/wiki/Zegar_(czasomierz)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l.wikipedia.org/wiki/Barwa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E42B3-47F2-488B-A0C3-65F68A01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2633</TotalTime>
  <Pages>31</Pages>
  <Words>4036</Words>
  <Characters>24421</Characters>
  <Application>Microsoft Office Word</Application>
  <DocSecurity>0</DocSecurity>
  <Lines>642</Lines>
  <Paragraphs>395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28062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496</cp:revision>
  <cp:lastPrinted>2000-11-19T13:19:00Z</cp:lastPrinted>
  <dcterms:created xsi:type="dcterms:W3CDTF">2013-04-11T16:51:00Z</dcterms:created>
  <dcterms:modified xsi:type="dcterms:W3CDTF">2013-08-21T20:06:00Z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